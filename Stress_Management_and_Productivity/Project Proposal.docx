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CA97D" w14:textId="73AE64D1" w:rsidR="00C24E80" w:rsidRPr="005B7D48" w:rsidRDefault="00C24E80" w:rsidP="00A3023F">
      <w:pPr>
        <w:spacing w:line="480" w:lineRule="auto"/>
      </w:pPr>
    </w:p>
    <w:p w14:paraId="6457451E" w14:textId="03036C24" w:rsidR="005319B1" w:rsidRDefault="005319B1" w:rsidP="00A3023F">
      <w:pPr>
        <w:pStyle w:val="CenteredTextSingleSpace"/>
        <w:spacing w:line="480" w:lineRule="auto"/>
      </w:pPr>
    </w:p>
    <w:p w14:paraId="35584532" w14:textId="166357C6" w:rsidR="005319B1" w:rsidRDefault="005319B1" w:rsidP="00A3023F">
      <w:pPr>
        <w:pStyle w:val="CenteredTextSingleSpace"/>
        <w:spacing w:line="480" w:lineRule="auto"/>
      </w:pPr>
    </w:p>
    <w:p w14:paraId="7C2B11C8" w14:textId="1B56111B" w:rsidR="005319B1" w:rsidRDefault="005319B1" w:rsidP="00A3023F">
      <w:pPr>
        <w:pStyle w:val="CenteredTextSingleSpace"/>
        <w:spacing w:line="480" w:lineRule="auto"/>
      </w:pPr>
    </w:p>
    <w:p w14:paraId="4FDAFE91" w14:textId="1F64DEA3" w:rsidR="005319B1" w:rsidRDefault="005319B1" w:rsidP="00A3023F">
      <w:pPr>
        <w:pStyle w:val="CenteredTextSingleSpace"/>
        <w:spacing w:line="480" w:lineRule="auto"/>
      </w:pPr>
    </w:p>
    <w:p w14:paraId="7BBDE482" w14:textId="77777777" w:rsidR="005319B1" w:rsidRDefault="005319B1" w:rsidP="00A3023F">
      <w:pPr>
        <w:pStyle w:val="CenteredTextSingleSpace"/>
        <w:spacing w:line="480" w:lineRule="auto"/>
      </w:pPr>
    </w:p>
    <w:p w14:paraId="4EDFB172" w14:textId="77777777" w:rsidR="00404013" w:rsidRPr="00404013" w:rsidRDefault="00404013" w:rsidP="00A3023F">
      <w:pPr>
        <w:pStyle w:val="NoSpacing"/>
        <w:spacing w:line="480" w:lineRule="auto"/>
        <w:ind w:firstLine="720"/>
        <w:rPr>
          <w:rFonts w:ascii="Times New Roman" w:hAnsi="Times New Roman"/>
          <w:sz w:val="24"/>
          <w:szCs w:val="24"/>
        </w:rPr>
      </w:pPr>
    </w:p>
    <w:p w14:paraId="654603B6" w14:textId="77777777" w:rsidR="00D5459A" w:rsidRDefault="00D5459A" w:rsidP="00A3023F">
      <w:pPr>
        <w:pStyle w:val="NoSpacing"/>
        <w:spacing w:line="480" w:lineRule="auto"/>
        <w:jc w:val="center"/>
        <w:rPr>
          <w:rFonts w:ascii="Times New Roman" w:hAnsi="Times New Roman"/>
          <w:b/>
          <w:bCs/>
          <w:sz w:val="24"/>
          <w:szCs w:val="24"/>
        </w:rPr>
      </w:pPr>
    </w:p>
    <w:p w14:paraId="5F741C54" w14:textId="77777777" w:rsidR="00D5459A" w:rsidRDefault="00D5459A" w:rsidP="00A3023F">
      <w:pPr>
        <w:pStyle w:val="NoSpacing"/>
        <w:spacing w:line="480" w:lineRule="auto"/>
        <w:jc w:val="center"/>
        <w:rPr>
          <w:rFonts w:ascii="Times New Roman" w:hAnsi="Times New Roman"/>
          <w:b/>
          <w:bCs/>
          <w:sz w:val="24"/>
          <w:szCs w:val="24"/>
        </w:rPr>
      </w:pPr>
    </w:p>
    <w:p w14:paraId="4B12C69B" w14:textId="77777777" w:rsidR="00D5459A" w:rsidRDefault="00D5459A" w:rsidP="00A3023F">
      <w:pPr>
        <w:pStyle w:val="NoSpacing"/>
        <w:spacing w:line="480" w:lineRule="auto"/>
        <w:jc w:val="center"/>
        <w:rPr>
          <w:rFonts w:ascii="Times New Roman" w:hAnsi="Times New Roman"/>
          <w:b/>
          <w:bCs/>
          <w:sz w:val="24"/>
          <w:szCs w:val="24"/>
        </w:rPr>
      </w:pPr>
    </w:p>
    <w:p w14:paraId="76A73ECC" w14:textId="046FAB7E" w:rsidR="00404013" w:rsidRPr="00D5459A" w:rsidRDefault="00404013" w:rsidP="00A3023F">
      <w:pPr>
        <w:pStyle w:val="NoSpacing"/>
        <w:spacing w:line="480" w:lineRule="auto"/>
        <w:jc w:val="center"/>
        <w:rPr>
          <w:rFonts w:ascii="Times New Roman" w:hAnsi="Times New Roman"/>
          <w:b/>
          <w:bCs/>
          <w:sz w:val="24"/>
          <w:szCs w:val="24"/>
        </w:rPr>
      </w:pPr>
      <w:r w:rsidRPr="00D5459A">
        <w:rPr>
          <w:rFonts w:ascii="Times New Roman" w:hAnsi="Times New Roman"/>
          <w:b/>
          <w:bCs/>
          <w:sz w:val="24"/>
          <w:szCs w:val="24"/>
        </w:rPr>
        <w:t>Project Proposal</w:t>
      </w:r>
    </w:p>
    <w:p w14:paraId="0921225B" w14:textId="77777777" w:rsidR="00404013" w:rsidRPr="00404013" w:rsidRDefault="00404013" w:rsidP="00A3023F">
      <w:pPr>
        <w:pStyle w:val="NoSpacing"/>
        <w:spacing w:line="480" w:lineRule="auto"/>
        <w:jc w:val="center"/>
        <w:rPr>
          <w:rFonts w:ascii="Times New Roman" w:hAnsi="Times New Roman"/>
          <w:sz w:val="24"/>
          <w:szCs w:val="24"/>
        </w:rPr>
      </w:pPr>
      <w:r w:rsidRPr="00404013">
        <w:rPr>
          <w:rFonts w:ascii="Times New Roman" w:hAnsi="Times New Roman"/>
          <w:sz w:val="24"/>
          <w:szCs w:val="24"/>
        </w:rPr>
        <w:t>by</w:t>
      </w:r>
    </w:p>
    <w:p w14:paraId="572FB57A" w14:textId="3FBBB9EE" w:rsidR="00404013" w:rsidRPr="00404013" w:rsidRDefault="00CF1FF6" w:rsidP="00A3023F">
      <w:pPr>
        <w:pStyle w:val="NoSpacing"/>
        <w:spacing w:line="480" w:lineRule="auto"/>
        <w:jc w:val="center"/>
        <w:rPr>
          <w:rFonts w:ascii="Times New Roman" w:hAnsi="Times New Roman"/>
          <w:sz w:val="24"/>
          <w:szCs w:val="24"/>
        </w:rPr>
      </w:pPr>
      <w:r>
        <w:rPr>
          <w:rFonts w:ascii="Times New Roman" w:hAnsi="Times New Roman"/>
          <w:sz w:val="24"/>
          <w:szCs w:val="24"/>
        </w:rPr>
        <w:t>D</w:t>
      </w:r>
      <w:r w:rsidR="00404013" w:rsidRPr="00404013">
        <w:rPr>
          <w:rFonts w:ascii="Times New Roman" w:hAnsi="Times New Roman"/>
          <w:sz w:val="24"/>
          <w:szCs w:val="24"/>
        </w:rPr>
        <w:t>hruvil Panchal</w:t>
      </w:r>
    </w:p>
    <w:p w14:paraId="50F99A39" w14:textId="62692256" w:rsidR="00404013" w:rsidRPr="00404013" w:rsidRDefault="00404013" w:rsidP="00A3023F">
      <w:pPr>
        <w:pStyle w:val="NoSpacing"/>
        <w:spacing w:line="480" w:lineRule="auto"/>
        <w:jc w:val="center"/>
        <w:rPr>
          <w:rFonts w:ascii="Times New Roman" w:hAnsi="Times New Roman"/>
          <w:sz w:val="24"/>
          <w:szCs w:val="24"/>
        </w:rPr>
      </w:pPr>
      <w:r w:rsidRPr="00404013">
        <w:rPr>
          <w:rFonts w:ascii="Times New Roman" w:hAnsi="Times New Roman"/>
          <w:sz w:val="24"/>
          <w:szCs w:val="24"/>
        </w:rPr>
        <w:t>Cleveland State University</w:t>
      </w:r>
    </w:p>
    <w:p w14:paraId="36D96BC1" w14:textId="4EC33F10" w:rsidR="00F3761B" w:rsidRPr="0093227A" w:rsidRDefault="00404013" w:rsidP="00A3023F">
      <w:pPr>
        <w:pStyle w:val="NoSpacing"/>
        <w:spacing w:line="480" w:lineRule="auto"/>
        <w:jc w:val="center"/>
        <w:rPr>
          <w:rFonts w:ascii="Times New Roman" w:hAnsi="Times New Roman"/>
          <w:sz w:val="24"/>
          <w:szCs w:val="24"/>
        </w:rPr>
      </w:pPr>
      <w:r>
        <w:rPr>
          <w:rFonts w:ascii="Times New Roman" w:hAnsi="Times New Roman"/>
          <w:sz w:val="24"/>
          <w:szCs w:val="24"/>
        </w:rPr>
        <w:t>Date: 10/22</w:t>
      </w:r>
      <w:r w:rsidRPr="00404013">
        <w:rPr>
          <w:rFonts w:ascii="Times New Roman" w:hAnsi="Times New Roman"/>
          <w:sz w:val="24"/>
          <w:szCs w:val="24"/>
        </w:rPr>
        <w:t>/2022</w:t>
      </w:r>
    </w:p>
    <w:p w14:paraId="5AE35758" w14:textId="39F79ED3" w:rsidR="003823CD" w:rsidRDefault="003823CD" w:rsidP="00A3023F">
      <w:pPr>
        <w:pStyle w:val="BodyText"/>
        <w:ind w:firstLine="0"/>
        <w:sectPr w:rsidR="003823CD" w:rsidSect="0003432E">
          <w:headerReference w:type="even" r:id="rId11"/>
          <w:headerReference w:type="default" r:id="rId12"/>
          <w:footerReference w:type="even" r:id="rId13"/>
          <w:footerReference w:type="default" r:id="rId14"/>
          <w:pgSz w:w="12240" w:h="15840" w:code="1"/>
          <w:pgMar w:top="1440" w:right="1440" w:bottom="1915" w:left="2160" w:header="1440" w:footer="1440" w:gutter="0"/>
          <w:pgNumType w:fmt="lowerRoman" w:start="2"/>
          <w:cols w:space="720"/>
          <w:noEndnote/>
        </w:sectPr>
      </w:pPr>
    </w:p>
    <w:p w14:paraId="777B0D2C" w14:textId="5A4380D8" w:rsidR="002C0BB2" w:rsidRPr="002C0BB2" w:rsidRDefault="002C0BB2" w:rsidP="00A3023F">
      <w:pPr>
        <w:pStyle w:val="APALevel0"/>
        <w:jc w:val="left"/>
        <w:rPr>
          <w:u w:val="single"/>
        </w:rPr>
      </w:pPr>
      <w:bookmarkStart w:id="0" w:name="List_of_Tables"/>
      <w:bookmarkEnd w:id="0"/>
    </w:p>
    <w:sdt>
      <w:sdtPr>
        <w:rPr>
          <w:rFonts w:ascii="Times New Roman" w:eastAsia="Times New Roman" w:hAnsi="Times New Roman"/>
          <w:b w:val="0"/>
          <w:bCs w:val="0"/>
          <w:color w:val="auto"/>
          <w:sz w:val="24"/>
          <w:szCs w:val="24"/>
          <w:lang w:eastAsia="en-US"/>
        </w:rPr>
        <w:id w:val="101852234"/>
        <w:docPartObj>
          <w:docPartGallery w:val="Table of Contents"/>
          <w:docPartUnique/>
        </w:docPartObj>
      </w:sdtPr>
      <w:sdtEndPr>
        <w:rPr>
          <w:noProof/>
        </w:rPr>
      </w:sdtEndPr>
      <w:sdtContent>
        <w:p w14:paraId="5F474681" w14:textId="47041793" w:rsidR="00D5459A" w:rsidRDefault="00D5459A">
          <w:pPr>
            <w:pStyle w:val="TOCHeading"/>
          </w:pPr>
          <w:r>
            <w:t>Contents</w:t>
          </w:r>
        </w:p>
        <w:p w14:paraId="2F161EDC" w14:textId="75D90FE1" w:rsidR="00BD4086" w:rsidRDefault="00D5459A">
          <w:pPr>
            <w:pStyle w:val="TOC3"/>
            <w:tabs>
              <w:tab w:val="left" w:pos="1440"/>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7288230" w:history="1">
            <w:r w:rsidR="00BD4086" w:rsidRPr="00846506">
              <w:rPr>
                <w:rStyle w:val="Hyperlink"/>
                <w:bCs/>
                <w:noProof/>
              </w:rPr>
              <w:t>I.</w:t>
            </w:r>
            <w:r w:rsidR="00BD4086">
              <w:rPr>
                <w:rFonts w:asciiTheme="minorHAnsi" w:eastAsiaTheme="minorEastAsia" w:hAnsiTheme="minorHAnsi" w:cstheme="minorBidi"/>
                <w:noProof/>
                <w:sz w:val="22"/>
                <w:szCs w:val="22"/>
              </w:rPr>
              <w:tab/>
            </w:r>
            <w:r w:rsidR="00BD4086" w:rsidRPr="00846506">
              <w:rPr>
                <w:rStyle w:val="Hyperlink"/>
                <w:noProof/>
              </w:rPr>
              <w:t>Needs Assessment:</w:t>
            </w:r>
            <w:r w:rsidR="00BD4086">
              <w:rPr>
                <w:noProof/>
                <w:webHidden/>
              </w:rPr>
              <w:tab/>
            </w:r>
            <w:r w:rsidR="00BD4086">
              <w:rPr>
                <w:noProof/>
                <w:webHidden/>
              </w:rPr>
              <w:fldChar w:fldCharType="begin"/>
            </w:r>
            <w:r w:rsidR="00BD4086">
              <w:rPr>
                <w:noProof/>
                <w:webHidden/>
              </w:rPr>
              <w:instrText xml:space="preserve"> PAGEREF _Toc117288230 \h </w:instrText>
            </w:r>
            <w:r w:rsidR="00BD4086">
              <w:rPr>
                <w:noProof/>
                <w:webHidden/>
              </w:rPr>
            </w:r>
            <w:r w:rsidR="00BD4086">
              <w:rPr>
                <w:noProof/>
                <w:webHidden/>
              </w:rPr>
              <w:fldChar w:fldCharType="separate"/>
            </w:r>
            <w:r w:rsidR="00BD4086">
              <w:rPr>
                <w:noProof/>
                <w:webHidden/>
              </w:rPr>
              <w:t>1</w:t>
            </w:r>
            <w:r w:rsidR="00BD4086">
              <w:rPr>
                <w:noProof/>
                <w:webHidden/>
              </w:rPr>
              <w:fldChar w:fldCharType="end"/>
            </w:r>
          </w:hyperlink>
        </w:p>
        <w:p w14:paraId="7EAAA1A7" w14:textId="41864631" w:rsidR="00BD4086" w:rsidRDefault="00DF3089">
          <w:pPr>
            <w:pStyle w:val="TOC3"/>
            <w:tabs>
              <w:tab w:val="left" w:pos="1440"/>
              <w:tab w:val="right" w:leader="dot" w:pos="8630"/>
            </w:tabs>
            <w:rPr>
              <w:rFonts w:asciiTheme="minorHAnsi" w:eastAsiaTheme="minorEastAsia" w:hAnsiTheme="minorHAnsi" w:cstheme="minorBidi"/>
              <w:noProof/>
              <w:sz w:val="22"/>
              <w:szCs w:val="22"/>
            </w:rPr>
          </w:pPr>
          <w:hyperlink w:anchor="_Toc117288231" w:history="1">
            <w:r w:rsidR="00BD4086" w:rsidRPr="00846506">
              <w:rPr>
                <w:rStyle w:val="Hyperlink"/>
                <w:bCs/>
                <w:noProof/>
              </w:rPr>
              <w:t>II.</w:t>
            </w:r>
            <w:r w:rsidR="00BD4086">
              <w:rPr>
                <w:rFonts w:asciiTheme="minorHAnsi" w:eastAsiaTheme="minorEastAsia" w:hAnsiTheme="minorHAnsi" w:cstheme="minorBidi"/>
                <w:noProof/>
                <w:sz w:val="22"/>
                <w:szCs w:val="22"/>
              </w:rPr>
              <w:tab/>
            </w:r>
            <w:r w:rsidR="00BD4086" w:rsidRPr="00846506">
              <w:rPr>
                <w:rStyle w:val="Hyperlink"/>
                <w:noProof/>
              </w:rPr>
              <w:t>Identify Stakeholders</w:t>
            </w:r>
            <w:r w:rsidR="00BD4086">
              <w:rPr>
                <w:noProof/>
                <w:webHidden/>
              </w:rPr>
              <w:tab/>
            </w:r>
            <w:r w:rsidR="00BD4086">
              <w:rPr>
                <w:noProof/>
                <w:webHidden/>
              </w:rPr>
              <w:fldChar w:fldCharType="begin"/>
            </w:r>
            <w:r w:rsidR="00BD4086">
              <w:rPr>
                <w:noProof/>
                <w:webHidden/>
              </w:rPr>
              <w:instrText xml:space="preserve"> PAGEREF _Toc117288231 \h </w:instrText>
            </w:r>
            <w:r w:rsidR="00BD4086">
              <w:rPr>
                <w:noProof/>
                <w:webHidden/>
              </w:rPr>
            </w:r>
            <w:r w:rsidR="00BD4086">
              <w:rPr>
                <w:noProof/>
                <w:webHidden/>
              </w:rPr>
              <w:fldChar w:fldCharType="separate"/>
            </w:r>
            <w:r w:rsidR="00BD4086">
              <w:rPr>
                <w:noProof/>
                <w:webHidden/>
              </w:rPr>
              <w:t>4</w:t>
            </w:r>
            <w:r w:rsidR="00BD4086">
              <w:rPr>
                <w:noProof/>
                <w:webHidden/>
              </w:rPr>
              <w:fldChar w:fldCharType="end"/>
            </w:r>
          </w:hyperlink>
        </w:p>
        <w:p w14:paraId="73088BA9" w14:textId="3A14D072" w:rsidR="00BD4086" w:rsidRDefault="00DF3089">
          <w:pPr>
            <w:pStyle w:val="TOC3"/>
            <w:tabs>
              <w:tab w:val="left" w:pos="1440"/>
              <w:tab w:val="right" w:leader="dot" w:pos="8630"/>
            </w:tabs>
            <w:rPr>
              <w:rFonts w:asciiTheme="minorHAnsi" w:eastAsiaTheme="minorEastAsia" w:hAnsiTheme="minorHAnsi" w:cstheme="minorBidi"/>
              <w:noProof/>
              <w:sz w:val="22"/>
              <w:szCs w:val="22"/>
            </w:rPr>
          </w:pPr>
          <w:hyperlink w:anchor="_Toc117288232" w:history="1">
            <w:r w:rsidR="00BD4086" w:rsidRPr="00846506">
              <w:rPr>
                <w:rStyle w:val="Hyperlink"/>
                <w:bCs/>
                <w:noProof/>
              </w:rPr>
              <w:t>III.</w:t>
            </w:r>
            <w:r w:rsidR="00BD4086">
              <w:rPr>
                <w:rFonts w:asciiTheme="minorHAnsi" w:eastAsiaTheme="minorEastAsia" w:hAnsiTheme="minorHAnsi" w:cstheme="minorBidi"/>
                <w:noProof/>
                <w:sz w:val="22"/>
                <w:szCs w:val="22"/>
              </w:rPr>
              <w:tab/>
            </w:r>
            <w:r w:rsidR="00BD4086" w:rsidRPr="00846506">
              <w:rPr>
                <w:rStyle w:val="Hyperlink"/>
                <w:noProof/>
              </w:rPr>
              <w:t>Eliciting Requirements:</w:t>
            </w:r>
            <w:r w:rsidR="00BD4086">
              <w:rPr>
                <w:noProof/>
                <w:webHidden/>
              </w:rPr>
              <w:tab/>
            </w:r>
            <w:r w:rsidR="00BD4086">
              <w:rPr>
                <w:noProof/>
                <w:webHidden/>
              </w:rPr>
              <w:fldChar w:fldCharType="begin"/>
            </w:r>
            <w:r w:rsidR="00BD4086">
              <w:rPr>
                <w:noProof/>
                <w:webHidden/>
              </w:rPr>
              <w:instrText xml:space="preserve"> PAGEREF _Toc117288232 \h </w:instrText>
            </w:r>
            <w:r w:rsidR="00BD4086">
              <w:rPr>
                <w:noProof/>
                <w:webHidden/>
              </w:rPr>
            </w:r>
            <w:r w:rsidR="00BD4086">
              <w:rPr>
                <w:noProof/>
                <w:webHidden/>
              </w:rPr>
              <w:fldChar w:fldCharType="separate"/>
            </w:r>
            <w:r w:rsidR="00BD4086">
              <w:rPr>
                <w:noProof/>
                <w:webHidden/>
              </w:rPr>
              <w:t>8</w:t>
            </w:r>
            <w:r w:rsidR="00BD4086">
              <w:rPr>
                <w:noProof/>
                <w:webHidden/>
              </w:rPr>
              <w:fldChar w:fldCharType="end"/>
            </w:r>
          </w:hyperlink>
        </w:p>
        <w:p w14:paraId="29E2C64F" w14:textId="069FD32B" w:rsidR="00BD4086" w:rsidRDefault="00DF3089">
          <w:pPr>
            <w:pStyle w:val="TOC3"/>
            <w:tabs>
              <w:tab w:val="left" w:pos="1440"/>
              <w:tab w:val="right" w:leader="dot" w:pos="8630"/>
            </w:tabs>
            <w:rPr>
              <w:rFonts w:asciiTheme="minorHAnsi" w:eastAsiaTheme="minorEastAsia" w:hAnsiTheme="minorHAnsi" w:cstheme="minorBidi"/>
              <w:noProof/>
              <w:sz w:val="22"/>
              <w:szCs w:val="22"/>
            </w:rPr>
          </w:pPr>
          <w:hyperlink w:anchor="_Toc117288233" w:history="1">
            <w:r w:rsidR="00BD4086" w:rsidRPr="00846506">
              <w:rPr>
                <w:rStyle w:val="Hyperlink"/>
                <w:bCs/>
                <w:noProof/>
              </w:rPr>
              <w:t>IV.</w:t>
            </w:r>
            <w:r w:rsidR="00BD4086">
              <w:rPr>
                <w:rFonts w:asciiTheme="minorHAnsi" w:eastAsiaTheme="minorEastAsia" w:hAnsiTheme="minorHAnsi" w:cstheme="minorBidi"/>
                <w:noProof/>
                <w:sz w:val="22"/>
                <w:szCs w:val="22"/>
              </w:rPr>
              <w:tab/>
            </w:r>
            <w:r w:rsidR="00BD4086" w:rsidRPr="00846506">
              <w:rPr>
                <w:rStyle w:val="Hyperlink"/>
                <w:noProof/>
              </w:rPr>
              <w:t>Possible Solution</w:t>
            </w:r>
            <w:r w:rsidR="00BD4086">
              <w:rPr>
                <w:noProof/>
                <w:webHidden/>
              </w:rPr>
              <w:tab/>
            </w:r>
            <w:r w:rsidR="00BD4086">
              <w:rPr>
                <w:noProof/>
                <w:webHidden/>
              </w:rPr>
              <w:fldChar w:fldCharType="begin"/>
            </w:r>
            <w:r w:rsidR="00BD4086">
              <w:rPr>
                <w:noProof/>
                <w:webHidden/>
              </w:rPr>
              <w:instrText xml:space="preserve"> PAGEREF _Toc117288233 \h </w:instrText>
            </w:r>
            <w:r w:rsidR="00BD4086">
              <w:rPr>
                <w:noProof/>
                <w:webHidden/>
              </w:rPr>
            </w:r>
            <w:r w:rsidR="00BD4086">
              <w:rPr>
                <w:noProof/>
                <w:webHidden/>
              </w:rPr>
              <w:fldChar w:fldCharType="separate"/>
            </w:r>
            <w:r w:rsidR="00BD4086">
              <w:rPr>
                <w:noProof/>
                <w:webHidden/>
              </w:rPr>
              <w:t>11</w:t>
            </w:r>
            <w:r w:rsidR="00BD4086">
              <w:rPr>
                <w:noProof/>
                <w:webHidden/>
              </w:rPr>
              <w:fldChar w:fldCharType="end"/>
            </w:r>
          </w:hyperlink>
        </w:p>
        <w:p w14:paraId="7BDE9E89" w14:textId="658D063C" w:rsidR="00BD4086" w:rsidRDefault="00DF3089">
          <w:pPr>
            <w:pStyle w:val="TOC3"/>
            <w:tabs>
              <w:tab w:val="left" w:pos="1440"/>
              <w:tab w:val="right" w:leader="dot" w:pos="8630"/>
            </w:tabs>
            <w:rPr>
              <w:rFonts w:asciiTheme="minorHAnsi" w:eastAsiaTheme="minorEastAsia" w:hAnsiTheme="minorHAnsi" w:cstheme="minorBidi"/>
              <w:noProof/>
              <w:sz w:val="22"/>
              <w:szCs w:val="22"/>
            </w:rPr>
          </w:pPr>
          <w:hyperlink w:anchor="_Toc117288234" w:history="1">
            <w:r w:rsidR="00BD4086" w:rsidRPr="00846506">
              <w:rPr>
                <w:rStyle w:val="Hyperlink"/>
                <w:bCs/>
                <w:noProof/>
              </w:rPr>
              <w:t>V.</w:t>
            </w:r>
            <w:r w:rsidR="00BD4086">
              <w:rPr>
                <w:rFonts w:asciiTheme="minorHAnsi" w:eastAsiaTheme="minorEastAsia" w:hAnsiTheme="minorHAnsi" w:cstheme="minorBidi"/>
                <w:noProof/>
                <w:sz w:val="22"/>
                <w:szCs w:val="22"/>
              </w:rPr>
              <w:tab/>
            </w:r>
            <w:r w:rsidR="00BD4086" w:rsidRPr="00846506">
              <w:rPr>
                <w:rStyle w:val="Hyperlink"/>
                <w:noProof/>
              </w:rPr>
              <w:t>Value</w:t>
            </w:r>
            <w:r w:rsidR="00BD4086">
              <w:rPr>
                <w:noProof/>
                <w:webHidden/>
              </w:rPr>
              <w:tab/>
            </w:r>
            <w:r w:rsidR="00BD4086">
              <w:rPr>
                <w:noProof/>
                <w:webHidden/>
              </w:rPr>
              <w:fldChar w:fldCharType="begin"/>
            </w:r>
            <w:r w:rsidR="00BD4086">
              <w:rPr>
                <w:noProof/>
                <w:webHidden/>
              </w:rPr>
              <w:instrText xml:space="preserve"> PAGEREF _Toc117288234 \h </w:instrText>
            </w:r>
            <w:r w:rsidR="00BD4086">
              <w:rPr>
                <w:noProof/>
                <w:webHidden/>
              </w:rPr>
            </w:r>
            <w:r w:rsidR="00BD4086">
              <w:rPr>
                <w:noProof/>
                <w:webHidden/>
              </w:rPr>
              <w:fldChar w:fldCharType="separate"/>
            </w:r>
            <w:r w:rsidR="00BD4086">
              <w:rPr>
                <w:noProof/>
                <w:webHidden/>
              </w:rPr>
              <w:t>11</w:t>
            </w:r>
            <w:r w:rsidR="00BD4086">
              <w:rPr>
                <w:noProof/>
                <w:webHidden/>
              </w:rPr>
              <w:fldChar w:fldCharType="end"/>
            </w:r>
          </w:hyperlink>
        </w:p>
        <w:p w14:paraId="4C68A265" w14:textId="2674E5CE" w:rsidR="00D5459A" w:rsidRDefault="00D5459A">
          <w:r>
            <w:rPr>
              <w:b/>
              <w:bCs/>
              <w:noProof/>
            </w:rPr>
            <w:fldChar w:fldCharType="end"/>
          </w:r>
        </w:p>
      </w:sdtContent>
    </w:sdt>
    <w:p w14:paraId="27537D15" w14:textId="45AA852A" w:rsidR="005B7D48" w:rsidRDefault="005B7D48" w:rsidP="00D5459A">
      <w:pPr>
        <w:pStyle w:val="APALevel0"/>
      </w:pPr>
      <w:r>
        <w:t xml:space="preserve"> </w:t>
      </w:r>
    </w:p>
    <w:p w14:paraId="48F2536A" w14:textId="77777777" w:rsidR="005B7D48" w:rsidRDefault="005B7D48" w:rsidP="00A3023F">
      <w:pPr>
        <w:pStyle w:val="APALevel0"/>
      </w:pPr>
    </w:p>
    <w:p w14:paraId="1376D99C" w14:textId="77777777" w:rsidR="005B7D48" w:rsidRDefault="005B7D48" w:rsidP="00A3023F">
      <w:pPr>
        <w:pStyle w:val="BodyText"/>
        <w:sectPr w:rsidR="005B7D48" w:rsidSect="00BF4B5F">
          <w:headerReference w:type="default" r:id="rId15"/>
          <w:footerReference w:type="default" r:id="rId16"/>
          <w:pgSz w:w="12240" w:h="15840" w:code="1"/>
          <w:pgMar w:top="1440" w:right="1440" w:bottom="1872" w:left="2160" w:header="1440" w:footer="1440" w:gutter="0"/>
          <w:pgNumType w:fmt="lowerRoman" w:start="1"/>
          <w:cols w:space="720"/>
          <w:noEndnote/>
        </w:sectPr>
      </w:pPr>
    </w:p>
    <w:p w14:paraId="0F3AAABC" w14:textId="5C249CBC" w:rsidR="00CF1FF6" w:rsidRPr="00D200EA" w:rsidRDefault="00CF1FF6" w:rsidP="00A3023F">
      <w:pPr>
        <w:pStyle w:val="APALevel2"/>
        <w:numPr>
          <w:ilvl w:val="0"/>
          <w:numId w:val="25"/>
        </w:numPr>
        <w:rPr>
          <w:u w:val="single"/>
        </w:rPr>
      </w:pPr>
      <w:bookmarkStart w:id="1" w:name="_Toc117288230"/>
      <w:r w:rsidRPr="00D200EA">
        <w:rPr>
          <w:u w:val="single"/>
        </w:rPr>
        <w:lastRenderedPageBreak/>
        <w:t>Needs Assessment:</w:t>
      </w:r>
      <w:bookmarkEnd w:id="1"/>
    </w:p>
    <w:p w14:paraId="11A3AC4C" w14:textId="338EFADC" w:rsidR="005B7D48" w:rsidRDefault="005B7D48" w:rsidP="00A3023F">
      <w:pPr>
        <w:spacing w:line="480" w:lineRule="auto"/>
        <w:ind w:firstLine="720"/>
      </w:pPr>
      <w:r w:rsidRPr="0082056A">
        <w:t>Our primary goal with this project is to enhance the employees' motivation and reduce stress</w:t>
      </w:r>
      <w:r>
        <w:t xml:space="preserve"> level</w:t>
      </w:r>
      <w:r w:rsidRPr="0082056A">
        <w:t>, which will also increase their productivity.</w:t>
      </w:r>
      <w:r>
        <w:t xml:space="preserve"> Additionally, we require a technology platform that offers management programs to an organization's staff. So that workers can maintain a balance between their personal and professional lives.</w:t>
      </w:r>
    </w:p>
    <w:p w14:paraId="0CF1D0A4" w14:textId="4490EF38" w:rsidR="005B7D48" w:rsidRDefault="005B7D48" w:rsidP="00805AF3">
      <w:pPr>
        <w:pStyle w:val="APALevel4"/>
        <w:numPr>
          <w:ilvl w:val="3"/>
          <w:numId w:val="25"/>
        </w:numPr>
        <w:ind w:left="1080" w:hanging="270"/>
      </w:pPr>
      <w:bookmarkStart w:id="2" w:name="_Toc116949684"/>
      <w:r w:rsidRPr="002C0BB2">
        <w:t xml:space="preserve">Problem </w:t>
      </w:r>
      <w:bookmarkEnd w:id="2"/>
      <w:r w:rsidR="00CF1FF6">
        <w:t>Statement</w:t>
      </w:r>
    </w:p>
    <w:p w14:paraId="2C1C7FB5" w14:textId="77777777" w:rsidR="005B7D48" w:rsidRDefault="005B7D48" w:rsidP="00A3023F">
      <w:pPr>
        <w:spacing w:line="480" w:lineRule="auto"/>
        <w:ind w:firstLine="720"/>
      </w:pPr>
      <w:r w:rsidRPr="00D646C5">
        <w:t>A company's financial line may be impacted by the negative effects of stressed employees' health and performance. Employee stress can result in both short-term and long-term issues, both of which have the potential to bring about the failure of a company if they are not handled.</w:t>
      </w:r>
      <w:r>
        <w:t xml:space="preserve"> </w:t>
      </w:r>
      <w:r w:rsidRPr="00D646C5">
        <w:t xml:space="preserve">Employees who feel they are not being paid properly or who perceive an absence of respect from their coworkers or bosses may experience work-related stress. </w:t>
      </w:r>
    </w:p>
    <w:p w14:paraId="0F7D24F3" w14:textId="164B1FFF" w:rsidR="00805AF3" w:rsidRDefault="005B7D48" w:rsidP="0072310B">
      <w:pPr>
        <w:spacing w:line="480" w:lineRule="auto"/>
        <w:ind w:firstLine="720"/>
      </w:pPr>
      <w:r w:rsidRPr="00D646C5">
        <w:t>Stress might be brought on by too many regulations or a lack of opportunities for progress. Understaffing or managers that send emails on the weekends and at odd hours might result in more responsibilities and less free time for workers to rest.</w:t>
      </w:r>
      <w:r>
        <w:t xml:space="preserve"> </w:t>
      </w:r>
      <w:r w:rsidRPr="00D646C5">
        <w:t>Personal problems that arise outside of work can also cause stress in employees. If clients decide not to visit your business as a result of ongoing exposure to the negative effects of staff stress, your company may experience a loss in revenue.</w:t>
      </w:r>
      <w:r>
        <w:t xml:space="preserve"> </w:t>
      </w:r>
      <w:r w:rsidRPr="002C0BB2">
        <w:t>So indirectly organizations are suffering from a lack of productivity, failure, and systematic work as well as employees' low motivation</w:t>
      </w:r>
      <w:r>
        <w:t>.</w:t>
      </w:r>
    </w:p>
    <w:p w14:paraId="27383486" w14:textId="77777777" w:rsidR="0072310B" w:rsidRDefault="0072310B" w:rsidP="0072310B">
      <w:pPr>
        <w:spacing w:line="480" w:lineRule="auto"/>
        <w:ind w:firstLine="720"/>
      </w:pPr>
    </w:p>
    <w:p w14:paraId="6A63DE5D" w14:textId="77777777" w:rsidR="0072310B" w:rsidRDefault="0072310B" w:rsidP="0072310B">
      <w:pPr>
        <w:spacing w:line="480" w:lineRule="auto"/>
        <w:ind w:firstLine="720"/>
      </w:pPr>
    </w:p>
    <w:p w14:paraId="0CD6D1C7" w14:textId="57556B09" w:rsidR="00BE415D" w:rsidRDefault="00CF1FF6" w:rsidP="00805AF3">
      <w:pPr>
        <w:pStyle w:val="APALevel4"/>
        <w:numPr>
          <w:ilvl w:val="3"/>
          <w:numId w:val="25"/>
        </w:numPr>
        <w:ind w:left="1080"/>
      </w:pPr>
      <w:r>
        <w:t>Root Cause Analysis</w:t>
      </w:r>
      <w:r w:rsidR="001A2773">
        <w:t>.</w:t>
      </w:r>
    </w:p>
    <w:p w14:paraId="28C06157" w14:textId="5F7A92F5" w:rsidR="001A2773" w:rsidRPr="001A2773" w:rsidRDefault="00BE415D" w:rsidP="001A2773">
      <w:pPr>
        <w:pStyle w:val="BodyText"/>
        <w:numPr>
          <w:ilvl w:val="0"/>
          <w:numId w:val="34"/>
        </w:numPr>
      </w:pPr>
      <w:r>
        <w:t>There are many</w:t>
      </w:r>
      <w:r w:rsidR="00540715">
        <w:t xml:space="preserve"> </w:t>
      </w:r>
      <w:r w:rsidR="00101CCC">
        <w:t>reasons for anxiety in people, and in this day and age, it is very</w:t>
      </w:r>
      <w:r w:rsidR="00C211C4">
        <w:t xml:space="preserve"> frequent. Everyone experiences stress, which makes it difficult for them</w:t>
      </w:r>
      <w:r w:rsidR="008F76CE">
        <w:t xml:space="preserve"> to concentrate on their objectives. Numerous factors contribute to the </w:t>
      </w:r>
      <w:r w:rsidR="00E54ED2">
        <w:t>downfall of businesses, but one of them is stress.</w:t>
      </w:r>
    </w:p>
    <w:p w14:paraId="6E874F8E" w14:textId="06B0103A" w:rsidR="005B7D48" w:rsidRDefault="00EC2E34" w:rsidP="00A3023F">
      <w:pPr>
        <w:pStyle w:val="APALevel3"/>
      </w:pPr>
      <w:r w:rsidRPr="00EC2E34">
        <w:t>Physical analysis</w:t>
      </w:r>
    </w:p>
    <w:p w14:paraId="2B6B3BF7" w14:textId="63F61F25" w:rsidR="00A70D5B" w:rsidRDefault="00BC755C" w:rsidP="00A3023F">
      <w:pPr>
        <w:pStyle w:val="BodyText"/>
      </w:pPr>
      <w:r>
        <w:t>Due to faulty equipment</w:t>
      </w:r>
      <w:r w:rsidR="00A70D5B" w:rsidRPr="00A70D5B">
        <w:t>, lack of resources,</w:t>
      </w:r>
      <w:r w:rsidR="009F6F95">
        <w:t xml:space="preserve"> and</w:t>
      </w:r>
      <w:r>
        <w:t xml:space="preserve"> </w:t>
      </w:r>
      <w:r w:rsidRPr="009F6F95">
        <w:t>outdated technology</w:t>
      </w:r>
      <w:r>
        <w:t>.</w:t>
      </w:r>
    </w:p>
    <w:p w14:paraId="0CE64A5B" w14:textId="04FFB767" w:rsidR="00A70D5B" w:rsidRDefault="00A70D5B" w:rsidP="00A3023F">
      <w:pPr>
        <w:pStyle w:val="APALevel3"/>
      </w:pPr>
      <w:r w:rsidRPr="00A70D5B">
        <w:t>Human analysis</w:t>
      </w:r>
    </w:p>
    <w:p w14:paraId="612BA277" w14:textId="6E179341" w:rsidR="00A70D5B" w:rsidRDefault="00A70D5B" w:rsidP="00A3023F">
      <w:pPr>
        <w:pStyle w:val="BodyText"/>
      </w:pPr>
      <w:r>
        <w:t>I</w:t>
      </w:r>
      <w:r w:rsidRPr="00A70D5B">
        <w:t>nsufficient abilities or expertise,</w:t>
      </w:r>
      <w:r>
        <w:t xml:space="preserve"> </w:t>
      </w:r>
      <w:r w:rsidR="00D15041">
        <w:t>miscommunication</w:t>
      </w:r>
      <w:r>
        <w:t xml:space="preserve">, </w:t>
      </w:r>
      <w:r w:rsidR="003C63B2">
        <w:t>l</w:t>
      </w:r>
      <w:r w:rsidR="003C63B2" w:rsidRPr="003C63B2">
        <w:t>ack of appreciati</w:t>
      </w:r>
      <w:r w:rsidR="00FF55AB">
        <w:t>on and motivation, personality</w:t>
      </w:r>
      <w:r w:rsidR="003C63B2" w:rsidRPr="003C63B2">
        <w:t>, insufficient sleep</w:t>
      </w:r>
      <w:r w:rsidR="003C63B2">
        <w:t xml:space="preserve">, </w:t>
      </w:r>
      <w:r w:rsidR="003C63B2" w:rsidRPr="003C63B2">
        <w:t>unsuitable roles</w:t>
      </w:r>
      <w:r w:rsidR="003C63B2">
        <w:t>,</w:t>
      </w:r>
      <w:r w:rsidR="001668AE" w:rsidRPr="001668AE">
        <w:t xml:space="preserve"> </w:t>
      </w:r>
      <w:r w:rsidR="001668AE">
        <w:t>I</w:t>
      </w:r>
      <w:r w:rsidR="001668AE" w:rsidRPr="00A70D5B">
        <w:t>nsufficient</w:t>
      </w:r>
      <w:r w:rsidR="001668AE">
        <w:t xml:space="preserve"> nutrition, </w:t>
      </w:r>
      <w:r w:rsidR="00FF55AB">
        <w:t>procrastinating</w:t>
      </w:r>
      <w:r w:rsidR="003C63B2" w:rsidRPr="003C63B2">
        <w:t xml:space="preserve"> work</w:t>
      </w:r>
      <w:r w:rsidR="003C63B2">
        <w:t xml:space="preserve">, </w:t>
      </w:r>
      <w:r w:rsidR="009F6F95">
        <w:t xml:space="preserve">and </w:t>
      </w:r>
      <w:r w:rsidR="003C63B2">
        <w:t>irrelevant operation.</w:t>
      </w:r>
    </w:p>
    <w:p w14:paraId="041DFA79" w14:textId="717C08E0" w:rsidR="002F2ABA" w:rsidRDefault="002F2ABA" w:rsidP="00A3023F">
      <w:pPr>
        <w:pStyle w:val="APALevel3"/>
      </w:pPr>
      <w:r w:rsidRPr="002F2ABA">
        <w:t>Social impact</w:t>
      </w:r>
    </w:p>
    <w:p w14:paraId="653D3064" w14:textId="57EE8FB5" w:rsidR="005B7D48" w:rsidRDefault="000D59C5" w:rsidP="00A3023F">
      <w:pPr>
        <w:pStyle w:val="BodyText"/>
      </w:pPr>
      <w:r>
        <w:t>Culture,</w:t>
      </w:r>
      <w:r w:rsidR="00FF55AB">
        <w:t xml:space="preserve"> </w:t>
      </w:r>
      <w:r w:rsidR="00FF55AB" w:rsidRPr="003C63B2">
        <w:t>marital status</w:t>
      </w:r>
      <w:r>
        <w:t>,</w:t>
      </w:r>
      <w:r w:rsidR="002F2ABA">
        <w:t xml:space="preserve"> </w:t>
      </w:r>
      <w:r w:rsidR="002F2ABA" w:rsidRPr="002F2ABA">
        <w:t>community involvement</w:t>
      </w:r>
      <w:r w:rsidR="002F2ABA">
        <w:t xml:space="preserve">, </w:t>
      </w:r>
      <w:r w:rsidR="009F6F95">
        <w:t>and Family issues.</w:t>
      </w:r>
    </w:p>
    <w:p w14:paraId="68CF825F" w14:textId="569C0CDB" w:rsidR="009F6F95" w:rsidRDefault="009F6F95" w:rsidP="00A3023F">
      <w:pPr>
        <w:pStyle w:val="APALevel3"/>
      </w:pPr>
      <w:r w:rsidRPr="009F6F95">
        <w:t>Organizational analysis</w:t>
      </w:r>
    </w:p>
    <w:p w14:paraId="3BA61842" w14:textId="4E0010E2" w:rsidR="009F6F95" w:rsidRDefault="009F6F95" w:rsidP="00A3023F">
      <w:pPr>
        <w:pStyle w:val="BodyText"/>
      </w:pPr>
      <w:r w:rsidRPr="009F6F95">
        <w:t>Inappropriate selection of approach, unclear instructions,</w:t>
      </w:r>
      <w:r w:rsidR="00BC755C">
        <w:t xml:space="preserve"> </w:t>
      </w:r>
      <w:r w:rsidR="00BC755C" w:rsidRPr="00A70D5B">
        <w:t>bad facilities</w:t>
      </w:r>
      <w:r w:rsidRPr="009F6F95">
        <w:t xml:space="preserve">, </w:t>
      </w:r>
      <w:r>
        <w:t xml:space="preserve">and </w:t>
      </w:r>
      <w:r w:rsidRPr="009F6F95">
        <w:t>work environment</w:t>
      </w:r>
      <w:r w:rsidR="0040379A">
        <w:t>.</w:t>
      </w:r>
    </w:p>
    <w:p w14:paraId="09373834" w14:textId="31973037" w:rsidR="009F6F95" w:rsidRDefault="001668AE" w:rsidP="00A3023F">
      <w:pPr>
        <w:pStyle w:val="APALevel3"/>
      </w:pPr>
      <w:proofErr w:type="spellStart"/>
      <w:r>
        <w:t>Economical</w:t>
      </w:r>
      <w:proofErr w:type="spellEnd"/>
      <w:r>
        <w:t xml:space="preserve"> issues</w:t>
      </w:r>
    </w:p>
    <w:p w14:paraId="2737AF9A" w14:textId="078C7B66" w:rsidR="001668AE" w:rsidRDefault="001668AE" w:rsidP="00A3023F">
      <w:pPr>
        <w:pStyle w:val="BodyText"/>
      </w:pPr>
      <w:r>
        <w:t>F</w:t>
      </w:r>
      <w:r w:rsidRPr="003C63B2">
        <w:t>inancial compensation</w:t>
      </w:r>
      <w:r>
        <w:t>, source of income, employment.</w:t>
      </w:r>
    </w:p>
    <w:p w14:paraId="3366B280" w14:textId="004463E8" w:rsidR="00315F7C" w:rsidRDefault="00315F7C" w:rsidP="00A3023F">
      <w:pPr>
        <w:pStyle w:val="APALevel3"/>
      </w:pPr>
      <w:r>
        <w:t>M</w:t>
      </w:r>
      <w:r w:rsidRPr="00315F7C">
        <w:t>ental impairment</w:t>
      </w:r>
    </w:p>
    <w:p w14:paraId="5AB979EC" w14:textId="20C41251" w:rsidR="00315F7C" w:rsidRDefault="00315F7C" w:rsidP="00A3023F">
      <w:pPr>
        <w:pStyle w:val="BodyText"/>
      </w:pPr>
      <w:r>
        <w:t xml:space="preserve">Autonomic, temperature, respiratory, injury, age, and </w:t>
      </w:r>
      <w:r w:rsidRPr="00315F7C">
        <w:t>sensory evaluation</w:t>
      </w:r>
      <w:r>
        <w:t>.</w:t>
      </w:r>
    </w:p>
    <w:p w14:paraId="48245B9F" w14:textId="77777777" w:rsidR="00310419" w:rsidRDefault="00310419" w:rsidP="00A3023F">
      <w:pPr>
        <w:pStyle w:val="BodyText"/>
      </w:pPr>
    </w:p>
    <w:p w14:paraId="4BA7741A" w14:textId="77777777" w:rsidR="00310419" w:rsidRDefault="00310419" w:rsidP="00A3023F">
      <w:pPr>
        <w:pStyle w:val="BodyText"/>
      </w:pPr>
    </w:p>
    <w:p w14:paraId="4CBBFEAF" w14:textId="77777777" w:rsidR="006D71CD" w:rsidRDefault="00310419" w:rsidP="00310419">
      <w:pPr>
        <w:pStyle w:val="BodyText"/>
        <w:numPr>
          <w:ilvl w:val="2"/>
          <w:numId w:val="25"/>
        </w:numPr>
      </w:pPr>
      <w:r>
        <w:t>Fishbowl Diagram</w:t>
      </w:r>
    </w:p>
    <w:p w14:paraId="36E8A8EE" w14:textId="517292F6" w:rsidR="00B72944" w:rsidRDefault="00B72944" w:rsidP="00B72944">
      <w:pPr>
        <w:pStyle w:val="BodyText"/>
        <w:ind w:left="-180" w:firstLine="0"/>
      </w:pPr>
      <w:r>
        <w:rPr>
          <w:b/>
          <w:bCs/>
          <w:noProof/>
        </w:rPr>
        <w:drawing>
          <wp:inline distT="0" distB="0" distL="0" distR="0" wp14:anchorId="337CB631" wp14:editId="42D6DD4B">
            <wp:extent cx="5486400" cy="3665855"/>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7"/>
                    <a:stretch>
                      <a:fillRect/>
                    </a:stretch>
                  </pic:blipFill>
                  <pic:spPr>
                    <a:xfrm>
                      <a:off x="0" y="0"/>
                      <a:ext cx="5486400" cy="3665855"/>
                    </a:xfrm>
                    <a:prstGeom prst="rect">
                      <a:avLst/>
                    </a:prstGeom>
                  </pic:spPr>
                </pic:pic>
              </a:graphicData>
            </a:graphic>
          </wp:inline>
        </w:drawing>
      </w:r>
    </w:p>
    <w:p w14:paraId="2007A854" w14:textId="5F60A357" w:rsidR="00BB323F" w:rsidRPr="0072310B" w:rsidRDefault="00023EDF" w:rsidP="0072310B">
      <w:pPr>
        <w:pStyle w:val="APALevel4"/>
        <w:numPr>
          <w:ilvl w:val="0"/>
          <w:numId w:val="36"/>
        </w:numPr>
      </w:pPr>
      <w:r>
        <w:t xml:space="preserve">Change </w:t>
      </w:r>
      <w:r w:rsidR="00AC0D73">
        <w:t>Strategy</w:t>
      </w:r>
      <w:r w:rsidR="00B72944">
        <w:t xml:space="preserve"> </w:t>
      </w:r>
    </w:p>
    <w:p w14:paraId="08334D9C" w14:textId="13B12E33" w:rsidR="005319BD" w:rsidRDefault="00E54ED2" w:rsidP="00E54ED2">
      <w:pPr>
        <w:pStyle w:val="APALevel4"/>
      </w:pPr>
      <w:proofErr w:type="spellStart"/>
      <w:r>
        <w:t>i</w:t>
      </w:r>
      <w:proofErr w:type="spellEnd"/>
      <w:r>
        <w:t xml:space="preserve">. </w:t>
      </w:r>
      <w:r w:rsidR="005319BD">
        <w:t xml:space="preserve">Current State: </w:t>
      </w:r>
    </w:p>
    <w:p w14:paraId="2D62E24B" w14:textId="77777777" w:rsidR="00BB323F" w:rsidRDefault="00C24037" w:rsidP="00A3023F">
      <w:pPr>
        <w:pStyle w:val="BodyText"/>
        <w:ind w:left="-180" w:firstLine="0"/>
      </w:pPr>
      <w:r>
        <w:t>Corporate organizational stakeholders identified that the c</w:t>
      </w:r>
      <w:r w:rsidR="00353261">
        <w:t>ompan</w:t>
      </w:r>
      <w:r>
        <w:t>y’s</w:t>
      </w:r>
      <w:r w:rsidR="00691CAC">
        <w:t xml:space="preserve"> </w:t>
      </w:r>
      <w:r>
        <w:t>production is decreasing</w:t>
      </w:r>
      <w:r w:rsidR="00D00A06" w:rsidRPr="00D00A06">
        <w:t xml:space="preserve"> caused </w:t>
      </w:r>
      <w:r w:rsidR="00404E48">
        <w:t>of</w:t>
      </w:r>
      <w:r w:rsidR="00D00A06" w:rsidRPr="00D00A06">
        <w:t xml:space="preserve"> an unbalanced management st</w:t>
      </w:r>
      <w:r w:rsidR="00404E48">
        <w:t>ructure, lack of resources, and</w:t>
      </w:r>
      <w:r w:rsidR="00E90DDF">
        <w:t xml:space="preserve"> demotivated staff. S</w:t>
      </w:r>
      <w:r w:rsidR="00D00A06" w:rsidRPr="00D00A06">
        <w:t>o the client co</w:t>
      </w:r>
      <w:r w:rsidR="00B862E1">
        <w:t xml:space="preserve">mpany's requirement is to reconstruct the management system and to decrease the stress of </w:t>
      </w:r>
      <w:proofErr w:type="spellStart"/>
      <w:r w:rsidR="00B862E1">
        <w:t>employees</w:t>
      </w:r>
      <w:r w:rsidR="00D00A06" w:rsidRPr="00D00A06">
        <w:t>.</w:t>
      </w:r>
      <w:r w:rsidR="000477DD">
        <w:t>There</w:t>
      </w:r>
      <w:proofErr w:type="spellEnd"/>
      <w:r w:rsidR="000477DD">
        <w:t xml:space="preserve"> are many internal and external factors came up which are affecting employees’ stress </w:t>
      </w:r>
      <w:r w:rsidR="00CD579F">
        <w:t>levels</w:t>
      </w:r>
      <w:r w:rsidR="000477DD">
        <w:t xml:space="preserve"> and productivity such as </w:t>
      </w:r>
      <w:r w:rsidR="00CD579F">
        <w:t>employees’</w:t>
      </w:r>
      <w:r w:rsidR="00CE1C56">
        <w:t xml:space="preserve"> personal issues, </w:t>
      </w:r>
      <w:r w:rsidR="00E3047E">
        <w:t xml:space="preserve">impossible tasks, no cooperation, facilities, </w:t>
      </w:r>
      <w:r w:rsidR="00CD579F">
        <w:t xml:space="preserve">and </w:t>
      </w:r>
      <w:r w:rsidR="00E3047E">
        <w:t>rewards.</w:t>
      </w:r>
    </w:p>
    <w:p w14:paraId="5520A720" w14:textId="100CC849" w:rsidR="000024A4" w:rsidRDefault="00F81579" w:rsidP="0072310B">
      <w:pPr>
        <w:pStyle w:val="BodyText"/>
        <w:ind w:left="-180" w:firstLine="900"/>
      </w:pPr>
      <w:r>
        <w:t>Based on the current state</w:t>
      </w:r>
      <w:r w:rsidR="00CE1C56">
        <w:t xml:space="preserve"> </w:t>
      </w:r>
      <w:r>
        <w:t xml:space="preserve">of the organization it </w:t>
      </w:r>
      <w:r w:rsidR="00E228AE">
        <w:t>may be</w:t>
      </w:r>
      <w:r>
        <w:t xml:space="preserve"> to most suitable time to provide a new management system and training in order to get </w:t>
      </w:r>
      <w:r w:rsidR="00CD579F">
        <w:t>a</w:t>
      </w:r>
      <w:r>
        <w:t xml:space="preserve"> less stressful environment for the employees. As </w:t>
      </w:r>
      <w:r w:rsidR="00CD579F">
        <w:t xml:space="preserve">the </w:t>
      </w:r>
      <w:r>
        <w:t xml:space="preserve">organization is not getting beneficial results from employees so </w:t>
      </w:r>
      <w:r w:rsidR="00CD579F">
        <w:t xml:space="preserve">the </w:t>
      </w:r>
      <w:r>
        <w:t xml:space="preserve">new system has to implement. </w:t>
      </w:r>
      <w:r w:rsidR="00217FFB">
        <w:t>In order to implement a new management system major costs and investments are require</w:t>
      </w:r>
      <w:r w:rsidR="007E1E83">
        <w:t xml:space="preserve">d as per the stakeholder’s </w:t>
      </w:r>
      <w:r w:rsidR="005E0843">
        <w:t>requirements</w:t>
      </w:r>
      <w:r w:rsidR="007E1E83">
        <w:t>.</w:t>
      </w:r>
    </w:p>
    <w:p w14:paraId="7441326E" w14:textId="0649510E" w:rsidR="000024A4" w:rsidRPr="00BB323F" w:rsidRDefault="000024A4" w:rsidP="00E54ED2">
      <w:pPr>
        <w:pStyle w:val="APALevel4"/>
        <w:numPr>
          <w:ilvl w:val="0"/>
          <w:numId w:val="28"/>
        </w:numPr>
      </w:pPr>
      <w:r w:rsidRPr="00BB323F">
        <w:t>Future State</w:t>
      </w:r>
      <w:r w:rsidR="00BB323F">
        <w:t>:</w:t>
      </w:r>
    </w:p>
    <w:p w14:paraId="68A773C7" w14:textId="3A418526" w:rsidR="00BC42B5" w:rsidRDefault="00936103" w:rsidP="0072310B">
      <w:pPr>
        <w:pStyle w:val="BodyText"/>
        <w:ind w:firstLine="0"/>
      </w:pPr>
      <w:r w:rsidRPr="00936103">
        <w:t xml:space="preserve">The future state is to implement </w:t>
      </w:r>
      <w:r w:rsidR="004E1602">
        <w:t xml:space="preserve">a </w:t>
      </w:r>
      <w:r w:rsidRPr="00936103">
        <w:t>new management system which requires more IT solutions. In this case</w:t>
      </w:r>
      <w:r w:rsidR="004E1602">
        <w:t>,</w:t>
      </w:r>
      <w:r w:rsidRPr="00936103">
        <w:t xml:space="preserve"> strict deadlines must follow which allows organizations to complete this process in </w:t>
      </w:r>
      <w:r w:rsidR="004E1602">
        <w:t xml:space="preserve">the </w:t>
      </w:r>
      <w:r w:rsidRPr="00936103">
        <w:t xml:space="preserve">expected timeline. The solution would be based on the current business need of the organization. However, it needs to be cost-effective, this could be considered </w:t>
      </w:r>
      <w:r w:rsidR="004E1602">
        <w:t>an</w:t>
      </w:r>
      <w:r w:rsidRPr="00936103">
        <w:t xml:space="preserve"> aligned change strategy.</w:t>
      </w:r>
    </w:p>
    <w:p w14:paraId="46E1A1EF" w14:textId="71D4CFBB" w:rsidR="00D200EA" w:rsidRPr="00553513" w:rsidRDefault="00D200EA" w:rsidP="00BD4086">
      <w:pPr>
        <w:pStyle w:val="APALevel2"/>
        <w:numPr>
          <w:ilvl w:val="0"/>
          <w:numId w:val="25"/>
        </w:numPr>
        <w:rPr>
          <w:u w:val="single"/>
        </w:rPr>
      </w:pPr>
      <w:bookmarkStart w:id="3" w:name="_Toc117288231"/>
      <w:r w:rsidRPr="00553513">
        <w:rPr>
          <w:u w:val="single"/>
        </w:rPr>
        <w:t>Identify Stakeholders</w:t>
      </w:r>
      <w:bookmarkEnd w:id="3"/>
    </w:p>
    <w:p w14:paraId="739F1C16" w14:textId="03A18102" w:rsidR="00D200EA" w:rsidRPr="00D200EA" w:rsidRDefault="00D200EA" w:rsidP="00B72944">
      <w:pPr>
        <w:pStyle w:val="APALevel4"/>
        <w:numPr>
          <w:ilvl w:val="2"/>
          <w:numId w:val="35"/>
        </w:numPr>
      </w:pPr>
      <w:r>
        <w:t>Stakeholders</w:t>
      </w:r>
    </w:p>
    <w:p w14:paraId="43A5633E" w14:textId="77777777" w:rsidR="007F7079" w:rsidRPr="00D200EA" w:rsidRDefault="007F7079" w:rsidP="00A3023F">
      <w:pPr>
        <w:pStyle w:val="ListParagraph"/>
        <w:numPr>
          <w:ilvl w:val="0"/>
          <w:numId w:val="10"/>
        </w:numPr>
      </w:pPr>
      <w:r w:rsidRPr="00D200EA">
        <w:t>Steering Committee(Manager)</w:t>
      </w:r>
    </w:p>
    <w:p w14:paraId="3ADD1093" w14:textId="77777777" w:rsidR="007F7079" w:rsidRPr="00D200EA" w:rsidRDefault="007F7079" w:rsidP="00A3023F">
      <w:pPr>
        <w:pStyle w:val="ListParagraph"/>
        <w:numPr>
          <w:ilvl w:val="0"/>
          <w:numId w:val="10"/>
        </w:numPr>
      </w:pPr>
      <w:r w:rsidRPr="00D200EA">
        <w:t>IT Department</w:t>
      </w:r>
    </w:p>
    <w:p w14:paraId="4DD1A314" w14:textId="77777777" w:rsidR="007F7079" w:rsidRPr="00D200EA" w:rsidRDefault="007F7079" w:rsidP="00A3023F">
      <w:pPr>
        <w:pStyle w:val="ListParagraph"/>
        <w:numPr>
          <w:ilvl w:val="0"/>
          <w:numId w:val="10"/>
        </w:numPr>
      </w:pPr>
      <w:r w:rsidRPr="00D200EA">
        <w:t>Sponsors</w:t>
      </w:r>
    </w:p>
    <w:p w14:paraId="7E6A21A2" w14:textId="77777777" w:rsidR="007F7079" w:rsidRPr="00D200EA" w:rsidRDefault="007F7079" w:rsidP="00A3023F">
      <w:pPr>
        <w:pStyle w:val="ListParagraph"/>
        <w:numPr>
          <w:ilvl w:val="0"/>
          <w:numId w:val="10"/>
        </w:numPr>
      </w:pPr>
      <w:r w:rsidRPr="00D200EA">
        <w:t>Project Manager</w:t>
      </w:r>
    </w:p>
    <w:p w14:paraId="48994F38" w14:textId="77777777" w:rsidR="007F7079" w:rsidRPr="00D200EA" w:rsidRDefault="007F7079" w:rsidP="00A3023F">
      <w:pPr>
        <w:pStyle w:val="ListParagraph"/>
        <w:numPr>
          <w:ilvl w:val="0"/>
          <w:numId w:val="10"/>
        </w:numPr>
      </w:pPr>
      <w:r w:rsidRPr="00D200EA">
        <w:t>Resource Manager</w:t>
      </w:r>
    </w:p>
    <w:p w14:paraId="3C80EB7D" w14:textId="77777777" w:rsidR="007F7079" w:rsidRPr="00D200EA" w:rsidRDefault="007F7079" w:rsidP="00A3023F">
      <w:pPr>
        <w:pStyle w:val="ListParagraph"/>
        <w:numPr>
          <w:ilvl w:val="0"/>
          <w:numId w:val="10"/>
        </w:numPr>
      </w:pPr>
      <w:r w:rsidRPr="00D200EA">
        <w:t xml:space="preserve">Executives </w:t>
      </w:r>
    </w:p>
    <w:p w14:paraId="38D6F393" w14:textId="77777777" w:rsidR="007F7079" w:rsidRPr="00D200EA" w:rsidRDefault="007F7079" w:rsidP="00A3023F">
      <w:pPr>
        <w:pStyle w:val="ListParagraph"/>
        <w:numPr>
          <w:ilvl w:val="0"/>
          <w:numId w:val="10"/>
        </w:numPr>
      </w:pPr>
      <w:r w:rsidRPr="00D200EA">
        <w:t>Company Owners</w:t>
      </w:r>
    </w:p>
    <w:p w14:paraId="294B2E16" w14:textId="77777777" w:rsidR="007F7079" w:rsidRPr="00D200EA" w:rsidRDefault="007F7079" w:rsidP="00A3023F">
      <w:pPr>
        <w:pStyle w:val="ListParagraph"/>
        <w:numPr>
          <w:ilvl w:val="0"/>
          <w:numId w:val="10"/>
        </w:numPr>
      </w:pPr>
      <w:r w:rsidRPr="00D200EA">
        <w:t>Analysis Team</w:t>
      </w:r>
    </w:p>
    <w:p w14:paraId="4433DA1C" w14:textId="77777777" w:rsidR="007F7079" w:rsidRPr="00D200EA" w:rsidRDefault="007F7079" w:rsidP="00A3023F">
      <w:pPr>
        <w:pStyle w:val="ListParagraph"/>
        <w:numPr>
          <w:ilvl w:val="0"/>
          <w:numId w:val="10"/>
        </w:numPr>
      </w:pPr>
      <w:r w:rsidRPr="00D200EA">
        <w:t>Organizational Client</w:t>
      </w:r>
    </w:p>
    <w:p w14:paraId="14432F07" w14:textId="77777777" w:rsidR="007F7079" w:rsidRPr="00D200EA" w:rsidRDefault="007F7079" w:rsidP="00A3023F">
      <w:pPr>
        <w:pStyle w:val="ListParagraph"/>
        <w:numPr>
          <w:ilvl w:val="0"/>
          <w:numId w:val="10"/>
        </w:numPr>
      </w:pPr>
      <w:r w:rsidRPr="00D200EA">
        <w:t>Finance Team</w:t>
      </w:r>
    </w:p>
    <w:p w14:paraId="706FE4A0" w14:textId="77777777" w:rsidR="007F7079" w:rsidRPr="00D200EA" w:rsidRDefault="007F7079" w:rsidP="00A3023F">
      <w:pPr>
        <w:pStyle w:val="ListParagraph"/>
        <w:numPr>
          <w:ilvl w:val="0"/>
          <w:numId w:val="10"/>
        </w:numPr>
      </w:pPr>
      <w:r w:rsidRPr="00D200EA">
        <w:t>Human Resources(HR)</w:t>
      </w:r>
    </w:p>
    <w:p w14:paraId="0FA2BA1A" w14:textId="77777777" w:rsidR="007F7079" w:rsidRPr="00D200EA" w:rsidRDefault="007F7079" w:rsidP="00A3023F">
      <w:pPr>
        <w:pStyle w:val="ListParagraph"/>
        <w:numPr>
          <w:ilvl w:val="0"/>
          <w:numId w:val="10"/>
        </w:numPr>
      </w:pPr>
      <w:r w:rsidRPr="00D200EA">
        <w:t>Operation Team</w:t>
      </w:r>
    </w:p>
    <w:p w14:paraId="70CA212D" w14:textId="77777777" w:rsidR="007F7079" w:rsidRPr="00D200EA" w:rsidRDefault="007F7079" w:rsidP="00A3023F">
      <w:pPr>
        <w:pStyle w:val="ListParagraph"/>
        <w:numPr>
          <w:ilvl w:val="0"/>
          <w:numId w:val="10"/>
        </w:numPr>
      </w:pPr>
      <w:r w:rsidRPr="00D200EA">
        <w:t>Marketing Team</w:t>
      </w:r>
    </w:p>
    <w:p w14:paraId="1567C239" w14:textId="77777777" w:rsidR="007F7079" w:rsidRPr="00D200EA" w:rsidRDefault="007F7079" w:rsidP="00A3023F">
      <w:pPr>
        <w:pStyle w:val="ListParagraph"/>
        <w:numPr>
          <w:ilvl w:val="0"/>
          <w:numId w:val="10"/>
        </w:numPr>
      </w:pPr>
      <w:r w:rsidRPr="00D200EA">
        <w:t>Specialists (For Training)</w:t>
      </w:r>
    </w:p>
    <w:p w14:paraId="4892B662" w14:textId="77777777" w:rsidR="007F7079" w:rsidRPr="00D200EA" w:rsidRDefault="007F7079" w:rsidP="00A3023F">
      <w:pPr>
        <w:pStyle w:val="ListParagraph"/>
        <w:numPr>
          <w:ilvl w:val="0"/>
          <w:numId w:val="10"/>
        </w:numPr>
      </w:pPr>
      <w:r w:rsidRPr="00D200EA">
        <w:t>Team Members</w:t>
      </w:r>
    </w:p>
    <w:p w14:paraId="3F6BB7DA" w14:textId="77777777" w:rsidR="007F7079" w:rsidRPr="00D200EA" w:rsidRDefault="007F7079" w:rsidP="00A3023F">
      <w:pPr>
        <w:pStyle w:val="ListParagraph"/>
        <w:numPr>
          <w:ilvl w:val="0"/>
          <w:numId w:val="10"/>
        </w:numPr>
      </w:pPr>
      <w:r w:rsidRPr="00D200EA">
        <w:t xml:space="preserve">Senior Management </w:t>
      </w:r>
    </w:p>
    <w:p w14:paraId="2278EF67" w14:textId="77777777" w:rsidR="007F7079" w:rsidRPr="00D200EA" w:rsidRDefault="007F7079" w:rsidP="00A3023F">
      <w:pPr>
        <w:pStyle w:val="ListParagraph"/>
        <w:numPr>
          <w:ilvl w:val="0"/>
          <w:numId w:val="10"/>
        </w:numPr>
      </w:pPr>
      <w:r w:rsidRPr="00D200EA">
        <w:t>Government</w:t>
      </w:r>
    </w:p>
    <w:p w14:paraId="148507A8" w14:textId="77777777" w:rsidR="007F7079" w:rsidRPr="00D200EA" w:rsidRDefault="007F7079" w:rsidP="00A3023F">
      <w:pPr>
        <w:pStyle w:val="ListParagraph"/>
        <w:numPr>
          <w:ilvl w:val="0"/>
          <w:numId w:val="10"/>
        </w:numPr>
      </w:pPr>
      <w:r w:rsidRPr="00D200EA">
        <w:t>Help Desk</w:t>
      </w:r>
    </w:p>
    <w:p w14:paraId="4E836536" w14:textId="77777777" w:rsidR="007F7079" w:rsidRPr="00D200EA" w:rsidRDefault="007F7079" w:rsidP="00A3023F">
      <w:pPr>
        <w:pStyle w:val="ListParagraph"/>
        <w:numPr>
          <w:ilvl w:val="0"/>
          <w:numId w:val="10"/>
        </w:numPr>
      </w:pPr>
      <w:r w:rsidRPr="00D200EA">
        <w:t>System Admin</w:t>
      </w:r>
    </w:p>
    <w:p w14:paraId="29D7941C" w14:textId="51D64D55" w:rsidR="007F7079" w:rsidRPr="00553513" w:rsidRDefault="007F7079" w:rsidP="00B72944">
      <w:pPr>
        <w:pStyle w:val="ListParagraph"/>
        <w:numPr>
          <w:ilvl w:val="2"/>
          <w:numId w:val="35"/>
        </w:numPr>
        <w:rPr>
          <w:b/>
          <w:bCs/>
        </w:rPr>
      </w:pPr>
      <w:r w:rsidRPr="00553513">
        <w:rPr>
          <w:b/>
          <w:bCs/>
        </w:rPr>
        <w:t>Stakeholder</w:t>
      </w:r>
      <w:r w:rsidR="00D200EA" w:rsidRPr="00553513">
        <w:rPr>
          <w:b/>
          <w:bCs/>
        </w:rPr>
        <w:t xml:space="preserve"> Power/Interest Grid</w:t>
      </w:r>
    </w:p>
    <w:p w14:paraId="4E59B6D6" w14:textId="77777777" w:rsidR="007F7079" w:rsidRDefault="007F7079" w:rsidP="00A3023F">
      <w:pPr>
        <w:pStyle w:val="ListParagraph"/>
        <w:numPr>
          <w:ilvl w:val="0"/>
          <w:numId w:val="10"/>
        </w:numPr>
        <w:spacing w:after="0"/>
      </w:pPr>
      <w:r w:rsidRPr="00FD24C8">
        <w:t>Green indicates</w:t>
      </w:r>
      <w:r>
        <w:t xml:space="preserve"> s</w:t>
      </w:r>
      <w:r w:rsidRPr="00FD24C8">
        <w:t xml:space="preserve">upporters, Red for </w:t>
      </w:r>
      <w:r>
        <w:t xml:space="preserve">critic and </w:t>
      </w:r>
      <w:r w:rsidRPr="00FD24C8">
        <w:t xml:space="preserve">Yellow for </w:t>
      </w:r>
      <w:r>
        <w:t>neutral s</w:t>
      </w:r>
      <w:r w:rsidRPr="00FD24C8">
        <w:t>takeholders.</w:t>
      </w:r>
    </w:p>
    <w:p w14:paraId="62C80037" w14:textId="5DE51B8D" w:rsidR="007F7079" w:rsidRDefault="0072310B" w:rsidP="0072310B">
      <w:pPr>
        <w:spacing w:line="480" w:lineRule="auto"/>
        <w:ind w:left="360" w:hanging="720"/>
      </w:pPr>
      <w:r>
        <w:rPr>
          <w:noProof/>
          <w:lang w:bidi="gu-IN"/>
        </w:rPr>
        <w:drawing>
          <wp:inline distT="0" distB="0" distL="0" distR="0" wp14:anchorId="395EE4A9" wp14:editId="632F8D9A">
            <wp:extent cx="5486400" cy="3295492"/>
            <wp:effectExtent l="0" t="0" r="0" b="635"/>
            <wp:docPr id="1" name="Picture 1" descr="Drawing8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wing8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295492"/>
                    </a:xfrm>
                    <a:prstGeom prst="rect">
                      <a:avLst/>
                    </a:prstGeom>
                    <a:noFill/>
                    <a:ln>
                      <a:noFill/>
                    </a:ln>
                  </pic:spPr>
                </pic:pic>
              </a:graphicData>
            </a:graphic>
          </wp:inline>
        </w:drawing>
      </w:r>
    </w:p>
    <w:p w14:paraId="2DBD1AF8" w14:textId="031C7D05" w:rsidR="007F7079" w:rsidRDefault="007F7079" w:rsidP="00A3023F">
      <w:pPr>
        <w:spacing w:line="480" w:lineRule="auto"/>
        <w:ind w:left="360" w:firstLine="360"/>
      </w:pPr>
    </w:p>
    <w:p w14:paraId="4AC05F87" w14:textId="77777777" w:rsidR="007F7079" w:rsidRPr="00FD24C8" w:rsidRDefault="007F7079" w:rsidP="00A3023F">
      <w:pPr>
        <w:spacing w:line="480" w:lineRule="auto"/>
        <w:ind w:left="360" w:firstLine="360"/>
      </w:pPr>
    </w:p>
    <w:p w14:paraId="511DAA2A" w14:textId="77777777" w:rsidR="007F7079" w:rsidRPr="00FD24C8" w:rsidRDefault="007F7079" w:rsidP="00A3023F">
      <w:pPr>
        <w:pStyle w:val="ListParagraph"/>
        <w:numPr>
          <w:ilvl w:val="0"/>
          <w:numId w:val="11"/>
        </w:numPr>
        <w:spacing w:after="0"/>
      </w:pPr>
      <w:r w:rsidRPr="007753CE">
        <w:rPr>
          <w:b/>
          <w:bCs/>
        </w:rPr>
        <w:t>Sponsor:</w:t>
      </w:r>
      <w:r w:rsidRPr="00FD24C8">
        <w:t xml:space="preserve"> </w:t>
      </w:r>
      <w:r>
        <w:t xml:space="preserve"> Sponsors are high power, low interest</w:t>
      </w:r>
      <w:r w:rsidRPr="00FD24C8">
        <w:t xml:space="preserve"> </w:t>
      </w:r>
      <w:r>
        <w:t>stakeholder because we need to k</w:t>
      </w:r>
      <w:r w:rsidRPr="00FD24C8">
        <w:t>eep them fully connected, and high effort is required to keep them satisfied because they are handling finance management.</w:t>
      </w:r>
    </w:p>
    <w:p w14:paraId="7A15EB37" w14:textId="77777777" w:rsidR="007F7079" w:rsidRPr="00FD24C8" w:rsidRDefault="007F7079" w:rsidP="00A3023F">
      <w:pPr>
        <w:pStyle w:val="ListParagraph"/>
        <w:numPr>
          <w:ilvl w:val="0"/>
          <w:numId w:val="11"/>
        </w:numPr>
      </w:pPr>
      <w:r w:rsidRPr="007753CE">
        <w:rPr>
          <w:b/>
          <w:bCs/>
        </w:rPr>
        <w:t>Steering Committee:</w:t>
      </w:r>
      <w:r>
        <w:t xml:space="preserve"> Managers are high power, high interest stakeholder</w:t>
      </w:r>
      <w:r w:rsidRPr="00FD24C8">
        <w:t xml:space="preserve"> because they are authorized to approve ideas for implementation. </w:t>
      </w:r>
    </w:p>
    <w:p w14:paraId="35ED94A4" w14:textId="77777777" w:rsidR="007F7079" w:rsidRPr="00FD24C8" w:rsidRDefault="007F7079" w:rsidP="00A3023F">
      <w:pPr>
        <w:pStyle w:val="ListParagraph"/>
        <w:numPr>
          <w:ilvl w:val="0"/>
          <w:numId w:val="11"/>
        </w:numPr>
      </w:pPr>
      <w:r w:rsidRPr="007753CE">
        <w:rPr>
          <w:b/>
          <w:bCs/>
        </w:rPr>
        <w:t>Business Analysis Team:</w:t>
      </w:r>
      <w:r>
        <w:t xml:space="preserve"> Analysis team is</w:t>
      </w:r>
      <w:r w:rsidRPr="00FD24C8">
        <w:t xml:space="preserve"> high power and high interest because the analyst team is a bridge between the operation department and IT department and is responsible to create a business plan and give solutions.</w:t>
      </w:r>
    </w:p>
    <w:p w14:paraId="766C3490" w14:textId="77777777" w:rsidR="007F7079" w:rsidRPr="00FD24C8" w:rsidRDefault="007F7079" w:rsidP="00A3023F">
      <w:pPr>
        <w:pStyle w:val="ListParagraph"/>
        <w:numPr>
          <w:ilvl w:val="0"/>
          <w:numId w:val="11"/>
        </w:numPr>
      </w:pPr>
      <w:r w:rsidRPr="007753CE">
        <w:rPr>
          <w:b/>
          <w:bCs/>
        </w:rPr>
        <w:t>IT Department:</w:t>
      </w:r>
      <w:r w:rsidRPr="00FD24C8">
        <w:t xml:space="preserve"> It has low power but </w:t>
      </w:r>
      <w:r>
        <w:t>the IT team is high interest</w:t>
      </w:r>
      <w:r w:rsidRPr="00FD24C8">
        <w:t xml:space="preserve"> because they are responsible to develop and execute the project.</w:t>
      </w:r>
    </w:p>
    <w:p w14:paraId="3029621D" w14:textId="77777777" w:rsidR="007F7079" w:rsidRDefault="007F7079" w:rsidP="00A3023F">
      <w:pPr>
        <w:pStyle w:val="ListParagraph"/>
        <w:numPr>
          <w:ilvl w:val="0"/>
          <w:numId w:val="11"/>
        </w:numPr>
      </w:pPr>
      <w:r w:rsidRPr="007753CE">
        <w:rPr>
          <w:b/>
          <w:bCs/>
        </w:rPr>
        <w:t>Organizational</w:t>
      </w:r>
      <w:r>
        <w:rPr>
          <w:b/>
          <w:bCs/>
        </w:rPr>
        <w:t xml:space="preserve"> client</w:t>
      </w:r>
      <w:r w:rsidRPr="007753CE">
        <w:rPr>
          <w:b/>
          <w:bCs/>
        </w:rPr>
        <w:t>:</w:t>
      </w:r>
      <w:r>
        <w:t xml:space="preserve"> They are high power, low interest stakeholders</w:t>
      </w:r>
      <w:r w:rsidRPr="00FD24C8">
        <w:t xml:space="preserve"> because regular customers’ satisfaction is our first priority. </w:t>
      </w:r>
    </w:p>
    <w:p w14:paraId="3EA5B84B" w14:textId="77777777" w:rsidR="007F7079" w:rsidRPr="0091308A" w:rsidRDefault="007F7079" w:rsidP="00A3023F">
      <w:pPr>
        <w:pStyle w:val="ListParagraph"/>
        <w:numPr>
          <w:ilvl w:val="0"/>
          <w:numId w:val="11"/>
        </w:numPr>
      </w:pPr>
      <w:r>
        <w:rPr>
          <w:b/>
          <w:bCs/>
        </w:rPr>
        <w:t xml:space="preserve">Project Manager: </w:t>
      </w:r>
      <w:r w:rsidRPr="001C7247">
        <w:t>L</w:t>
      </w:r>
      <w:r w:rsidRPr="00FD24C8">
        <w:t>ow</w:t>
      </w:r>
      <w:r>
        <w:t xml:space="preserve"> power but the project manager is a high-interest stakeholder</w:t>
      </w:r>
      <w:r w:rsidRPr="00FD24C8">
        <w:t xml:space="preserve"> because they are responsible to </w:t>
      </w:r>
      <w:r>
        <w:t>lead and complete</w:t>
      </w:r>
      <w:r w:rsidRPr="00FD24C8">
        <w:t xml:space="preserve"> the project</w:t>
      </w:r>
      <w:r>
        <w:t xml:space="preserve"> on time</w:t>
      </w:r>
      <w:r w:rsidRPr="00FD24C8">
        <w:t>.</w:t>
      </w:r>
    </w:p>
    <w:p w14:paraId="769BF334" w14:textId="77777777" w:rsidR="007F7079" w:rsidRPr="0091308A" w:rsidRDefault="007F7079" w:rsidP="00A3023F">
      <w:pPr>
        <w:pStyle w:val="ListParagraph"/>
        <w:numPr>
          <w:ilvl w:val="0"/>
          <w:numId w:val="11"/>
        </w:numPr>
        <w:rPr>
          <w:b/>
          <w:bCs/>
        </w:rPr>
      </w:pPr>
      <w:r>
        <w:rPr>
          <w:b/>
          <w:bCs/>
        </w:rPr>
        <w:t xml:space="preserve">Resource Manager: </w:t>
      </w:r>
      <w:r w:rsidRPr="00FD24C8">
        <w:t>They</w:t>
      </w:r>
      <w:r>
        <w:t xml:space="preserve"> are high-power, low-interest</w:t>
      </w:r>
      <w:r w:rsidRPr="00FD24C8">
        <w:t xml:space="preserve"> peop</w:t>
      </w:r>
      <w:r>
        <w:t>le because resource managers will take care of required resources</w:t>
      </w:r>
      <w:r w:rsidRPr="00FD24C8">
        <w:t>.</w:t>
      </w:r>
    </w:p>
    <w:p w14:paraId="57CE098D" w14:textId="77777777" w:rsidR="007F7079" w:rsidRDefault="007F7079" w:rsidP="00A3023F">
      <w:pPr>
        <w:pStyle w:val="ListParagraph"/>
        <w:numPr>
          <w:ilvl w:val="0"/>
          <w:numId w:val="11"/>
        </w:numPr>
        <w:rPr>
          <w:b/>
          <w:bCs/>
        </w:rPr>
      </w:pPr>
      <w:r>
        <w:rPr>
          <w:b/>
          <w:bCs/>
        </w:rPr>
        <w:t xml:space="preserve">Human Resources: </w:t>
      </w:r>
      <w:r w:rsidRPr="00FD24C8">
        <w:t>They</w:t>
      </w:r>
      <w:r>
        <w:t xml:space="preserve"> are high-power, low-interest</w:t>
      </w:r>
      <w:r w:rsidRPr="00FD24C8">
        <w:t xml:space="preserve"> peop</w:t>
      </w:r>
      <w:r>
        <w:t xml:space="preserve">le because HR will responsible for </w:t>
      </w:r>
      <w:r w:rsidRPr="0091308A">
        <w:t>finding, hiring, trainin</w:t>
      </w:r>
      <w:r>
        <w:t>g, and supporting new employees</w:t>
      </w:r>
      <w:r w:rsidRPr="00FD24C8">
        <w:t>.</w:t>
      </w:r>
    </w:p>
    <w:p w14:paraId="16514336" w14:textId="77777777" w:rsidR="007F7079" w:rsidRPr="0017753E" w:rsidRDefault="007F7079" w:rsidP="00A3023F">
      <w:pPr>
        <w:pStyle w:val="ListParagraph"/>
        <w:numPr>
          <w:ilvl w:val="0"/>
          <w:numId w:val="11"/>
        </w:numPr>
      </w:pPr>
      <w:r>
        <w:rPr>
          <w:b/>
          <w:bCs/>
        </w:rPr>
        <w:t xml:space="preserve">Executives: </w:t>
      </w:r>
      <w:r>
        <w:t>Executives</w:t>
      </w:r>
      <w:r w:rsidRPr="00FD24C8">
        <w:t xml:space="preserve"> a</w:t>
      </w:r>
      <w:r>
        <w:t>re high-power, high-interest</w:t>
      </w:r>
      <w:r w:rsidRPr="00FD24C8">
        <w:t xml:space="preserve"> people because </w:t>
      </w:r>
      <w:r>
        <w:t>a</w:t>
      </w:r>
      <w:r w:rsidRPr="0017753E">
        <w:t>n executive directs, plans, and coordinates operational activities for their organization</w:t>
      </w:r>
    </w:p>
    <w:p w14:paraId="468C320D" w14:textId="77777777" w:rsidR="007F7079" w:rsidRPr="00D56264" w:rsidRDefault="007F7079" w:rsidP="00A3023F">
      <w:pPr>
        <w:pStyle w:val="ListParagraph"/>
        <w:numPr>
          <w:ilvl w:val="0"/>
          <w:numId w:val="11"/>
        </w:numPr>
      </w:pPr>
      <w:r>
        <w:rPr>
          <w:b/>
          <w:bCs/>
        </w:rPr>
        <w:t xml:space="preserve">Company Owners: </w:t>
      </w:r>
      <w:r>
        <w:t>Owners are high-power and high-interest stakeholders</w:t>
      </w:r>
      <w:r w:rsidRPr="00D56264">
        <w:t xml:space="preserve"> because they own the whole company</w:t>
      </w:r>
      <w:r>
        <w:t>.</w:t>
      </w:r>
    </w:p>
    <w:p w14:paraId="0B6908D9" w14:textId="77777777" w:rsidR="007F7079" w:rsidRPr="006C6DFB" w:rsidRDefault="007F7079" w:rsidP="00A3023F">
      <w:pPr>
        <w:pStyle w:val="ListParagraph"/>
        <w:numPr>
          <w:ilvl w:val="0"/>
          <w:numId w:val="11"/>
        </w:numPr>
        <w:rPr>
          <w:b/>
          <w:bCs/>
        </w:rPr>
      </w:pPr>
      <w:r>
        <w:rPr>
          <w:b/>
          <w:bCs/>
        </w:rPr>
        <w:t xml:space="preserve">Finance Team: </w:t>
      </w:r>
      <w:r>
        <w:t>Finance team has the authority to pass finance-related approval requests so they have high power and high interest.</w:t>
      </w:r>
    </w:p>
    <w:p w14:paraId="5785246D" w14:textId="77777777" w:rsidR="007F7079" w:rsidRDefault="007F7079" w:rsidP="00A3023F">
      <w:pPr>
        <w:pStyle w:val="ListParagraph"/>
        <w:numPr>
          <w:ilvl w:val="0"/>
          <w:numId w:val="11"/>
        </w:numPr>
        <w:rPr>
          <w:b/>
          <w:bCs/>
        </w:rPr>
      </w:pPr>
      <w:r>
        <w:rPr>
          <w:b/>
          <w:bCs/>
        </w:rPr>
        <w:t xml:space="preserve">Operation Team: </w:t>
      </w:r>
      <w:r w:rsidRPr="00C06C27">
        <w:t xml:space="preserve">They manage </w:t>
      </w:r>
      <w:r>
        <w:t>a diverse workforce in the organization</w:t>
      </w:r>
      <w:r w:rsidRPr="00C06C27">
        <w:t xml:space="preserve"> to make sure that the organizational operations are efficient</w:t>
      </w:r>
      <w:r>
        <w:t xml:space="preserve"> so this team is low power, and high interest.</w:t>
      </w:r>
    </w:p>
    <w:p w14:paraId="29D36143" w14:textId="77777777" w:rsidR="007F7079" w:rsidRPr="008E235A" w:rsidRDefault="007F7079" w:rsidP="00A3023F">
      <w:pPr>
        <w:pStyle w:val="ListParagraph"/>
        <w:numPr>
          <w:ilvl w:val="0"/>
          <w:numId w:val="11"/>
        </w:numPr>
      </w:pPr>
      <w:r>
        <w:rPr>
          <w:b/>
          <w:bCs/>
        </w:rPr>
        <w:t xml:space="preserve">Marketing Team: </w:t>
      </w:r>
      <w:r w:rsidRPr="008E235A">
        <w:t>The Marketing Department plays a vital role in promoting the business and mission of an organization</w:t>
      </w:r>
      <w:r>
        <w:t xml:space="preserve"> so they are in high power and low-interest grid.</w:t>
      </w:r>
    </w:p>
    <w:p w14:paraId="2D46FDE4" w14:textId="77777777" w:rsidR="007F7079" w:rsidRPr="00E92A1D" w:rsidRDefault="007F7079" w:rsidP="00A3023F">
      <w:pPr>
        <w:pStyle w:val="ListParagraph"/>
        <w:numPr>
          <w:ilvl w:val="0"/>
          <w:numId w:val="11"/>
        </w:numPr>
      </w:pPr>
      <w:r>
        <w:rPr>
          <w:b/>
          <w:bCs/>
        </w:rPr>
        <w:t xml:space="preserve">Specialists (For Training): </w:t>
      </w:r>
      <w:r w:rsidRPr="00E92A1D">
        <w:t xml:space="preserve">Specialists will train the employees of </w:t>
      </w:r>
      <w:r>
        <w:t xml:space="preserve">the </w:t>
      </w:r>
      <w:r w:rsidRPr="00E92A1D">
        <w:t>organizational client so they are in high interest, low power grid.</w:t>
      </w:r>
    </w:p>
    <w:p w14:paraId="1786D04C" w14:textId="77777777" w:rsidR="007F7079" w:rsidRDefault="007F7079" w:rsidP="00A3023F">
      <w:pPr>
        <w:pStyle w:val="ListParagraph"/>
        <w:numPr>
          <w:ilvl w:val="0"/>
          <w:numId w:val="11"/>
        </w:numPr>
        <w:rPr>
          <w:b/>
          <w:bCs/>
        </w:rPr>
      </w:pPr>
      <w:r>
        <w:rPr>
          <w:b/>
          <w:bCs/>
        </w:rPr>
        <w:t xml:space="preserve">Team Members: </w:t>
      </w:r>
      <w:r w:rsidRPr="008A4116">
        <w:t xml:space="preserve">They have to do all tasks given by the team leader or management diligently, on time, and to the highest quality. So they are </w:t>
      </w:r>
      <w:r>
        <w:t>low-power</w:t>
      </w:r>
      <w:r w:rsidRPr="008A4116">
        <w:t xml:space="preserve"> and </w:t>
      </w:r>
      <w:r>
        <w:t>high-interest</w:t>
      </w:r>
      <w:r w:rsidRPr="008A4116">
        <w:t xml:space="preserve"> people.</w:t>
      </w:r>
    </w:p>
    <w:p w14:paraId="29F1BD7E" w14:textId="77777777" w:rsidR="007F7079" w:rsidRPr="00C15033" w:rsidRDefault="007F7079" w:rsidP="00A3023F">
      <w:pPr>
        <w:pStyle w:val="ListParagraph"/>
        <w:numPr>
          <w:ilvl w:val="0"/>
          <w:numId w:val="11"/>
        </w:numPr>
      </w:pPr>
      <w:r>
        <w:rPr>
          <w:b/>
          <w:bCs/>
        </w:rPr>
        <w:t xml:space="preserve">Senior Management: </w:t>
      </w:r>
      <w:r w:rsidRPr="001420F5">
        <w:t xml:space="preserve">They </w:t>
      </w:r>
      <w:r>
        <w:t>are high-power</w:t>
      </w:r>
      <w:r w:rsidRPr="001420F5">
        <w:t xml:space="preserve"> and </w:t>
      </w:r>
      <w:r>
        <w:t>high-interest</w:t>
      </w:r>
      <w:r w:rsidRPr="001420F5">
        <w:t xml:space="preserve"> </w:t>
      </w:r>
      <w:r>
        <w:t>stakeholders</w:t>
      </w:r>
      <w:r w:rsidRPr="001420F5">
        <w:t xml:space="preserve"> because </w:t>
      </w:r>
      <w:r>
        <w:t>s</w:t>
      </w:r>
      <w:r w:rsidRPr="001420F5">
        <w:t>enior managers organize and oversee a team of people inside a company or division. A senior manager's responsibility is to oversee those people to guarantee smooth business operations and that each person performs to corporate and industry standards.</w:t>
      </w:r>
    </w:p>
    <w:p w14:paraId="39FF41FF" w14:textId="77777777" w:rsidR="007F7079" w:rsidRDefault="007F7079" w:rsidP="00A3023F">
      <w:pPr>
        <w:pStyle w:val="ListParagraph"/>
        <w:numPr>
          <w:ilvl w:val="0"/>
          <w:numId w:val="11"/>
        </w:numPr>
        <w:rPr>
          <w:b/>
          <w:bCs/>
        </w:rPr>
      </w:pPr>
      <w:r>
        <w:rPr>
          <w:b/>
          <w:bCs/>
        </w:rPr>
        <w:t xml:space="preserve">Government: </w:t>
      </w:r>
      <w:r>
        <w:t>Government is an important external stakeholder in a business because the company needs to take permission and pay taxes to them. So the government is in high power and low-interest grid.</w:t>
      </w:r>
    </w:p>
    <w:p w14:paraId="1093A875" w14:textId="77777777" w:rsidR="007F7079" w:rsidRDefault="007F7079" w:rsidP="00A3023F">
      <w:pPr>
        <w:pStyle w:val="ListParagraph"/>
        <w:numPr>
          <w:ilvl w:val="0"/>
          <w:numId w:val="11"/>
        </w:numPr>
        <w:rPr>
          <w:b/>
          <w:bCs/>
        </w:rPr>
      </w:pPr>
      <w:r>
        <w:rPr>
          <w:b/>
          <w:bCs/>
        </w:rPr>
        <w:t xml:space="preserve">Help Desk: </w:t>
      </w:r>
      <w:r>
        <w:t>I</w:t>
      </w:r>
      <w:r w:rsidRPr="005712B6">
        <w:t>dentifies issues, does research to find solutions, and guides customers through the necessary remedial actions to provide answers to the clients.</w:t>
      </w:r>
      <w:r>
        <w:t xml:space="preserve"> So they are in low power, low-interest grid.</w:t>
      </w:r>
    </w:p>
    <w:p w14:paraId="5AC53CFF" w14:textId="77777777" w:rsidR="00C44BB3" w:rsidRDefault="007F7079" w:rsidP="00A3023F">
      <w:pPr>
        <w:pStyle w:val="ListParagraph"/>
        <w:numPr>
          <w:ilvl w:val="0"/>
          <w:numId w:val="11"/>
        </w:numPr>
      </w:pPr>
      <w:r>
        <w:rPr>
          <w:b/>
          <w:bCs/>
        </w:rPr>
        <w:t xml:space="preserve">System Admin: </w:t>
      </w:r>
      <w:r w:rsidRPr="000D512B">
        <w:t xml:space="preserve">This stakeholder is in low power and </w:t>
      </w:r>
      <w:r>
        <w:t>low-interest</w:t>
      </w:r>
      <w:r w:rsidRPr="000D512B">
        <w:t xml:space="preserve"> grid. The task of installing, maintaining, and modernizing a business's technical systems falls to a system administrator.</w:t>
      </w:r>
    </w:p>
    <w:p w14:paraId="54731CFD" w14:textId="6A477F7E" w:rsidR="007F7079" w:rsidRPr="00553513" w:rsidRDefault="007F7079" w:rsidP="00BD4086">
      <w:pPr>
        <w:pStyle w:val="APALevel2"/>
        <w:numPr>
          <w:ilvl w:val="0"/>
          <w:numId w:val="25"/>
        </w:numPr>
        <w:rPr>
          <w:u w:val="single"/>
        </w:rPr>
      </w:pPr>
      <w:bookmarkStart w:id="4" w:name="_Toc117288232"/>
      <w:r w:rsidRPr="00553513">
        <w:rPr>
          <w:u w:val="single" w:color="000000"/>
        </w:rPr>
        <w:t>Eliciting Requirements:</w:t>
      </w:r>
      <w:bookmarkEnd w:id="4"/>
      <w:r w:rsidRPr="00553513">
        <w:rPr>
          <w:u w:val="single"/>
        </w:rPr>
        <w:t xml:space="preserve"> </w:t>
      </w:r>
    </w:p>
    <w:p w14:paraId="5C01EE29" w14:textId="6D864793" w:rsidR="00A3023F" w:rsidRPr="00A3023F" w:rsidRDefault="00A3023F" w:rsidP="00B72944">
      <w:pPr>
        <w:pStyle w:val="ListParagraph"/>
        <w:numPr>
          <w:ilvl w:val="1"/>
          <w:numId w:val="35"/>
        </w:numPr>
        <w:rPr>
          <w:b/>
          <w:bCs/>
        </w:rPr>
      </w:pPr>
      <w:r w:rsidRPr="00A3023F">
        <w:rPr>
          <w:b/>
          <w:bCs/>
        </w:rPr>
        <w:t>Interviews:</w:t>
      </w:r>
    </w:p>
    <w:p w14:paraId="33D8A794" w14:textId="21F55671" w:rsidR="007F7079" w:rsidRDefault="007F7079" w:rsidP="00A3023F">
      <w:pPr>
        <w:pStyle w:val="ListParagraph"/>
        <w:ind w:left="1080" w:firstLine="0"/>
      </w:pPr>
      <w:r>
        <w:t>In this case, the stakeholders are as followed: The Business Analyst (Interviewer) and Organizational Client(Interviewee).</w:t>
      </w:r>
    </w:p>
    <w:p w14:paraId="19A1A439" w14:textId="4853EFFC" w:rsidR="007F7079" w:rsidRDefault="007F7079" w:rsidP="00A3023F">
      <w:pPr>
        <w:pStyle w:val="ListParagraph"/>
        <w:numPr>
          <w:ilvl w:val="0"/>
          <w:numId w:val="14"/>
        </w:numPr>
      </w:pPr>
      <w:r>
        <w:t xml:space="preserve">A combination of structured and unstructured </w:t>
      </w:r>
      <w:r w:rsidR="00CA755B">
        <w:t>interview</w:t>
      </w:r>
      <w:r>
        <w:t xml:space="preserve">: </w:t>
      </w:r>
    </w:p>
    <w:p w14:paraId="6925CECF" w14:textId="77777777" w:rsidR="007F7079" w:rsidRDefault="007F7079" w:rsidP="00A3023F">
      <w:pPr>
        <w:pStyle w:val="ListParagraph"/>
        <w:numPr>
          <w:ilvl w:val="0"/>
          <w:numId w:val="13"/>
        </w:numPr>
      </w:pPr>
      <w:r>
        <w:t>What is your company’s mission?</w:t>
      </w:r>
    </w:p>
    <w:p w14:paraId="6A7BCC90" w14:textId="77777777" w:rsidR="007F7079" w:rsidRDefault="007F7079" w:rsidP="00A3023F">
      <w:pPr>
        <w:pStyle w:val="ListParagraph"/>
        <w:numPr>
          <w:ilvl w:val="0"/>
          <w:numId w:val="13"/>
        </w:numPr>
      </w:pPr>
      <w:r>
        <w:t>What kind of services your company is providing?</w:t>
      </w:r>
    </w:p>
    <w:p w14:paraId="2A63A9B3" w14:textId="77777777" w:rsidR="007F7079" w:rsidRDefault="007F7079" w:rsidP="00A3023F">
      <w:pPr>
        <w:pStyle w:val="ListParagraph"/>
        <w:numPr>
          <w:ilvl w:val="0"/>
          <w:numId w:val="13"/>
        </w:numPr>
      </w:pPr>
      <w:r>
        <w:t>What is your role in this organization? How long have you been a part of this organization?</w:t>
      </w:r>
    </w:p>
    <w:p w14:paraId="4C71F565" w14:textId="77777777" w:rsidR="007F7079" w:rsidRDefault="007F7079" w:rsidP="00A3023F">
      <w:pPr>
        <w:pStyle w:val="ListParagraph"/>
        <w:numPr>
          <w:ilvl w:val="0"/>
          <w:numId w:val="13"/>
        </w:numPr>
      </w:pPr>
      <w:r>
        <w:t>What is your current market value?</w:t>
      </w:r>
    </w:p>
    <w:p w14:paraId="4ADFF477" w14:textId="77777777" w:rsidR="007F7079" w:rsidRDefault="007F7079" w:rsidP="00A3023F">
      <w:pPr>
        <w:pStyle w:val="ListParagraph"/>
        <w:numPr>
          <w:ilvl w:val="0"/>
          <w:numId w:val="13"/>
        </w:numPr>
      </w:pPr>
      <w:r>
        <w:t>What makes your work environment different than other organizations?</w:t>
      </w:r>
    </w:p>
    <w:p w14:paraId="0CB24BBB" w14:textId="77777777" w:rsidR="007F7079" w:rsidRDefault="007F7079" w:rsidP="00A3023F">
      <w:pPr>
        <w:pStyle w:val="ListParagraph"/>
        <w:numPr>
          <w:ilvl w:val="0"/>
          <w:numId w:val="16"/>
        </w:numPr>
      </w:pPr>
      <w:r>
        <w:t>How often do you feel stressed at your work?</w:t>
      </w:r>
    </w:p>
    <w:p w14:paraId="2F0FF7E3" w14:textId="77777777" w:rsidR="007F7079" w:rsidRDefault="007F7079" w:rsidP="00A3023F">
      <w:pPr>
        <w:pStyle w:val="ListParagraph"/>
        <w:numPr>
          <w:ilvl w:val="0"/>
          <w:numId w:val="16"/>
        </w:numPr>
      </w:pPr>
      <w:r>
        <w:t xml:space="preserve">Do you think you have enough numbers of employees? </w:t>
      </w:r>
    </w:p>
    <w:p w14:paraId="12A586BA" w14:textId="77777777" w:rsidR="007F7079" w:rsidRDefault="007F7079" w:rsidP="00A3023F">
      <w:pPr>
        <w:pStyle w:val="ListParagraph"/>
        <w:numPr>
          <w:ilvl w:val="0"/>
          <w:numId w:val="15"/>
        </w:numPr>
      </w:pPr>
      <w:r>
        <w:t>How do you think that we can improve your employees’ efficiency?</w:t>
      </w:r>
    </w:p>
    <w:p w14:paraId="4C18DF05" w14:textId="71156C30" w:rsidR="002B0A8B" w:rsidRDefault="007F7079" w:rsidP="00A3023F">
      <w:pPr>
        <w:pStyle w:val="ListParagraph"/>
        <w:numPr>
          <w:ilvl w:val="0"/>
          <w:numId w:val="15"/>
        </w:numPr>
      </w:pPr>
      <w:r>
        <w:t>How often do you provide training to your employees?</w:t>
      </w:r>
    </w:p>
    <w:p w14:paraId="4F03EC3B" w14:textId="77777777" w:rsidR="007F7079" w:rsidRDefault="007F7079" w:rsidP="00A3023F">
      <w:pPr>
        <w:pStyle w:val="ListParagraph"/>
        <w:numPr>
          <w:ilvl w:val="0"/>
          <w:numId w:val="14"/>
        </w:numPr>
      </w:pPr>
      <w:r>
        <w:t>Interview Guide</w:t>
      </w:r>
    </w:p>
    <w:p w14:paraId="56EA2DDB" w14:textId="0AAA067E" w:rsidR="002A0279" w:rsidRDefault="007F7079" w:rsidP="00A3023F">
      <w:pPr>
        <w:pStyle w:val="ListParagraph"/>
        <w:numPr>
          <w:ilvl w:val="0"/>
          <w:numId w:val="17"/>
        </w:numPr>
      </w:pPr>
      <w:r>
        <w:t>Goal: The purpose of this interview is to gather fundamental data about your business and workplace.</w:t>
      </w:r>
    </w:p>
    <w:p w14:paraId="2F2715BD" w14:textId="07CFC7B8" w:rsidR="007F7079" w:rsidRDefault="00D200EA" w:rsidP="00A3023F">
      <w:pPr>
        <w:pStyle w:val="ListParagraph"/>
        <w:numPr>
          <w:ilvl w:val="0"/>
          <w:numId w:val="17"/>
        </w:numPr>
      </w:pPr>
      <w:r>
        <w:t>Questions</w:t>
      </w:r>
    </w:p>
    <w:p w14:paraId="0979C350" w14:textId="77777777" w:rsidR="007F7079" w:rsidRDefault="007F7079" w:rsidP="00A3023F">
      <w:pPr>
        <w:pStyle w:val="ListParagraph"/>
        <w:numPr>
          <w:ilvl w:val="0"/>
          <w:numId w:val="19"/>
        </w:numPr>
      </w:pPr>
      <w:r>
        <w:t>What is your current number of employees?</w:t>
      </w:r>
    </w:p>
    <w:p w14:paraId="1F468AC3" w14:textId="77777777" w:rsidR="007F7079" w:rsidRDefault="007F7079" w:rsidP="00A3023F">
      <w:pPr>
        <w:pStyle w:val="ListParagraph"/>
        <w:numPr>
          <w:ilvl w:val="0"/>
          <w:numId w:val="18"/>
        </w:numPr>
      </w:pPr>
      <w:r>
        <w:t xml:space="preserve">What do you think are the key factors that affect the productivity level of employees? </w:t>
      </w:r>
    </w:p>
    <w:p w14:paraId="7046253E" w14:textId="77777777" w:rsidR="007F7079" w:rsidRDefault="007F7079" w:rsidP="00A3023F">
      <w:pPr>
        <w:pStyle w:val="ListParagraph"/>
        <w:numPr>
          <w:ilvl w:val="0"/>
          <w:numId w:val="18"/>
        </w:numPr>
      </w:pPr>
      <w:r>
        <w:t xml:space="preserve">What is your view to increase the productivity level of employees? </w:t>
      </w:r>
    </w:p>
    <w:p w14:paraId="4E0FA386" w14:textId="77777777" w:rsidR="007F7079" w:rsidRDefault="007F7079" w:rsidP="00A3023F">
      <w:pPr>
        <w:pStyle w:val="ListParagraph"/>
        <w:numPr>
          <w:ilvl w:val="0"/>
          <w:numId w:val="18"/>
        </w:numPr>
      </w:pPr>
      <w:r>
        <w:t>What kind of benefits does your company provide to employees?</w:t>
      </w:r>
    </w:p>
    <w:p w14:paraId="49012A04" w14:textId="77777777" w:rsidR="007F7079" w:rsidRDefault="007F7079" w:rsidP="00A3023F">
      <w:pPr>
        <w:pStyle w:val="ListParagraph"/>
        <w:numPr>
          <w:ilvl w:val="0"/>
          <w:numId w:val="18"/>
        </w:numPr>
      </w:pPr>
      <w:r>
        <w:t>What is your view on technological resources that are provided by your company?</w:t>
      </w:r>
    </w:p>
    <w:p w14:paraId="4CB5A93A" w14:textId="77777777" w:rsidR="007F7079" w:rsidRDefault="007F7079" w:rsidP="00A3023F">
      <w:pPr>
        <w:pStyle w:val="ListParagraph"/>
        <w:numPr>
          <w:ilvl w:val="0"/>
          <w:numId w:val="17"/>
        </w:numPr>
      </w:pPr>
      <w:r>
        <w:t>Logistics</w:t>
      </w:r>
    </w:p>
    <w:p w14:paraId="702A04BD" w14:textId="17772245" w:rsidR="007F7079" w:rsidRDefault="007F7079" w:rsidP="00A3023F">
      <w:pPr>
        <w:pStyle w:val="ListParagraph"/>
        <w:numPr>
          <w:ilvl w:val="0"/>
          <w:numId w:val="20"/>
        </w:numPr>
      </w:pPr>
      <w:r>
        <w:t xml:space="preserve">The interview will be in-person and scheduled at </w:t>
      </w:r>
      <w:r w:rsidR="00DC5569">
        <w:t xml:space="preserve">the </w:t>
      </w:r>
      <w:r>
        <w:t>client’s office as per the shared availability.</w:t>
      </w:r>
    </w:p>
    <w:p w14:paraId="1704AB5E" w14:textId="2CF1B863" w:rsidR="007F7079" w:rsidRDefault="007F7079" w:rsidP="00A3023F">
      <w:pPr>
        <w:pStyle w:val="ListParagraph"/>
        <w:numPr>
          <w:ilvl w:val="0"/>
          <w:numId w:val="20"/>
        </w:numPr>
      </w:pPr>
      <w:r>
        <w:t xml:space="preserve">The interview will be recorded and it may require </w:t>
      </w:r>
      <w:r w:rsidR="00DC5569">
        <w:t>the</w:t>
      </w:r>
      <w:r>
        <w:t xml:space="preserve"> use of </w:t>
      </w:r>
      <w:r w:rsidR="00DC5569">
        <w:t xml:space="preserve">a </w:t>
      </w:r>
      <w:r>
        <w:t>scribe.</w:t>
      </w:r>
    </w:p>
    <w:p w14:paraId="292EED6C" w14:textId="77777777" w:rsidR="007F7079" w:rsidRDefault="007F7079" w:rsidP="00A3023F">
      <w:pPr>
        <w:pStyle w:val="ListParagraph"/>
        <w:numPr>
          <w:ilvl w:val="0"/>
          <w:numId w:val="20"/>
        </w:numPr>
      </w:pPr>
      <w:r>
        <w:t>Predefined questions have already been sent to the interviewees in order to collect information about the client’s company.</w:t>
      </w:r>
    </w:p>
    <w:p w14:paraId="08570B86" w14:textId="77777777" w:rsidR="007F7079" w:rsidRDefault="007F7079" w:rsidP="00A3023F">
      <w:pPr>
        <w:pStyle w:val="ListParagraph"/>
        <w:numPr>
          <w:ilvl w:val="0"/>
          <w:numId w:val="17"/>
        </w:numPr>
      </w:pPr>
      <w:r>
        <w:t>Interview Flow</w:t>
      </w:r>
    </w:p>
    <w:p w14:paraId="0E61CB81" w14:textId="77777777" w:rsidR="007F7079" w:rsidRDefault="007F7079" w:rsidP="00A3023F">
      <w:pPr>
        <w:pStyle w:val="ListParagraph"/>
        <w:numPr>
          <w:ilvl w:val="0"/>
          <w:numId w:val="21"/>
        </w:numPr>
      </w:pPr>
      <w:r>
        <w:t>The purpose of conducting this interview will be to identify current organizational problems including the interviewee’s opinion to propose a desirable solution.</w:t>
      </w:r>
    </w:p>
    <w:p w14:paraId="58C8D3B3" w14:textId="77777777" w:rsidR="007F7079" w:rsidRDefault="007F7079" w:rsidP="00A3023F">
      <w:pPr>
        <w:pStyle w:val="ListParagraph"/>
        <w:numPr>
          <w:ilvl w:val="0"/>
          <w:numId w:val="17"/>
        </w:numPr>
      </w:pPr>
      <w:r>
        <w:t>Interview Follow-up</w:t>
      </w:r>
    </w:p>
    <w:p w14:paraId="6CE1F327" w14:textId="3AAA555A" w:rsidR="00D200EA" w:rsidRDefault="007F7079" w:rsidP="00A3023F">
      <w:pPr>
        <w:pStyle w:val="ListParagraph"/>
        <w:numPr>
          <w:ilvl w:val="0"/>
          <w:numId w:val="21"/>
        </w:numPr>
      </w:pPr>
      <w:r w:rsidRPr="00C352AB">
        <w:t xml:space="preserve">We learned from your interview that there </w:t>
      </w:r>
      <w:r>
        <w:t>isn’t</w:t>
      </w:r>
      <w:r w:rsidRPr="00C352AB">
        <w:t xml:space="preserve"> enough staff at your organization, which may be the major cause of the stress. The information about your firm in the report that follows is based on an interview.</w:t>
      </w:r>
    </w:p>
    <w:p w14:paraId="71928BB6" w14:textId="3448EA03" w:rsidR="005B7D48" w:rsidRPr="00805AF3" w:rsidRDefault="00A3023F" w:rsidP="00805AF3">
      <w:pPr>
        <w:spacing w:line="480" w:lineRule="auto"/>
        <w:ind w:left="720" w:firstLine="720"/>
        <w:rPr>
          <w:b/>
          <w:bCs/>
        </w:rPr>
      </w:pPr>
      <w:r>
        <w:rPr>
          <w:b/>
          <w:bCs/>
        </w:rPr>
        <w:t xml:space="preserve">b. </w:t>
      </w:r>
      <w:r w:rsidRPr="00A3023F">
        <w:rPr>
          <w:b/>
          <w:bCs/>
        </w:rPr>
        <w:t>Document Analysis:</w:t>
      </w:r>
    </w:p>
    <w:p w14:paraId="2375EB47" w14:textId="5F9FDB69" w:rsidR="00D646C5" w:rsidRPr="00553513" w:rsidRDefault="00F50477" w:rsidP="00BD4086">
      <w:pPr>
        <w:pStyle w:val="APALevel2"/>
        <w:numPr>
          <w:ilvl w:val="0"/>
          <w:numId w:val="25"/>
        </w:numPr>
        <w:rPr>
          <w:u w:val="single"/>
        </w:rPr>
      </w:pPr>
      <w:bookmarkStart w:id="5" w:name="_Toc117288233"/>
      <w:r w:rsidRPr="00553513">
        <w:rPr>
          <w:u w:val="single"/>
        </w:rPr>
        <w:t>Possible Solution</w:t>
      </w:r>
      <w:bookmarkEnd w:id="5"/>
    </w:p>
    <w:p w14:paraId="554EDA37" w14:textId="02F38464" w:rsidR="00F50477" w:rsidRDefault="00CC0D6E" w:rsidP="00A3023F">
      <w:pPr>
        <w:numPr>
          <w:ilvl w:val="1"/>
          <w:numId w:val="22"/>
        </w:numPr>
        <w:autoSpaceDE/>
        <w:autoSpaceDN/>
        <w:adjustRightInd/>
        <w:snapToGrid/>
        <w:spacing w:after="5" w:line="480" w:lineRule="auto"/>
        <w:ind w:hanging="360"/>
      </w:pPr>
      <w:r>
        <w:t>Solution</w:t>
      </w:r>
      <w:r w:rsidR="00F50477">
        <w:t xml:space="preserve"> 1: Develop an online platform to provide training on transformation to the employees of client organizations  </w:t>
      </w:r>
    </w:p>
    <w:p w14:paraId="4D16494B" w14:textId="7B5A27D7" w:rsidR="00F50477" w:rsidRDefault="00CC0D6E" w:rsidP="00A3023F">
      <w:pPr>
        <w:numPr>
          <w:ilvl w:val="1"/>
          <w:numId w:val="22"/>
        </w:numPr>
        <w:autoSpaceDE/>
        <w:autoSpaceDN/>
        <w:adjustRightInd/>
        <w:snapToGrid/>
        <w:spacing w:after="5" w:line="480" w:lineRule="auto"/>
        <w:ind w:hanging="360"/>
      </w:pPr>
      <w:r>
        <w:t>Solution 2</w:t>
      </w:r>
      <w:r w:rsidR="00F50477">
        <w:t>: Specialists will be involved in client organization to fix the current system and</w:t>
      </w:r>
      <w:r w:rsidR="006B341F">
        <w:t xml:space="preserve"> maintain </w:t>
      </w:r>
      <w:r w:rsidR="00F50477">
        <w:t xml:space="preserve">workflow and also specialists will deliver knowledge of </w:t>
      </w:r>
      <w:r w:rsidR="007D033A">
        <w:t>management</w:t>
      </w:r>
      <w:r w:rsidR="00F50477">
        <w:t xml:space="preserve"> to the employee and motivate them. </w:t>
      </w:r>
    </w:p>
    <w:p w14:paraId="19194995" w14:textId="501A8894" w:rsidR="00980ACC" w:rsidRDefault="00CC0D6E" w:rsidP="00805AF3">
      <w:pPr>
        <w:numPr>
          <w:ilvl w:val="1"/>
          <w:numId w:val="22"/>
        </w:numPr>
        <w:autoSpaceDE/>
        <w:autoSpaceDN/>
        <w:adjustRightInd/>
        <w:snapToGrid/>
        <w:spacing w:after="5" w:line="480" w:lineRule="auto"/>
        <w:ind w:hanging="360"/>
      </w:pPr>
      <w:r>
        <w:t>Solution 3</w:t>
      </w:r>
      <w:r w:rsidR="00F50477">
        <w:t>: Develop an application as well to track their activities and detect problems after training.</w:t>
      </w:r>
    </w:p>
    <w:p w14:paraId="53B5C8FB" w14:textId="207B68F8" w:rsidR="00462147" w:rsidRPr="00805AF3" w:rsidRDefault="00980ACC" w:rsidP="00805AF3">
      <w:pPr>
        <w:pStyle w:val="APALevel2"/>
        <w:numPr>
          <w:ilvl w:val="0"/>
          <w:numId w:val="25"/>
        </w:numPr>
        <w:rPr>
          <w:u w:val="single"/>
        </w:rPr>
      </w:pPr>
      <w:r w:rsidRPr="00553513">
        <w:rPr>
          <w:u w:val="single"/>
        </w:rPr>
        <w:t xml:space="preserve"> </w:t>
      </w:r>
      <w:bookmarkStart w:id="6" w:name="_Toc117288234"/>
      <w:r w:rsidRPr="00553513">
        <w:rPr>
          <w:u w:val="single"/>
        </w:rPr>
        <w:t>Value</w:t>
      </w:r>
      <w:bookmarkEnd w:id="6"/>
    </w:p>
    <w:p w14:paraId="78687781" w14:textId="383FB033" w:rsidR="00980ACC" w:rsidRDefault="00980ACC" w:rsidP="00B72944">
      <w:pPr>
        <w:pStyle w:val="ListParagraph"/>
        <w:numPr>
          <w:ilvl w:val="1"/>
          <w:numId w:val="35"/>
        </w:numPr>
        <w:spacing w:after="5"/>
      </w:pPr>
      <w:r>
        <w:t>Expected Benefits</w:t>
      </w:r>
    </w:p>
    <w:p w14:paraId="588F4ADC" w14:textId="77777777" w:rsidR="002D078A" w:rsidRDefault="006B5B97" w:rsidP="00A3023F">
      <w:pPr>
        <w:pStyle w:val="ListParagraph"/>
        <w:numPr>
          <w:ilvl w:val="0"/>
          <w:numId w:val="21"/>
        </w:numPr>
        <w:spacing w:after="169"/>
        <w:ind w:left="1260" w:hanging="450"/>
      </w:pPr>
      <w:r>
        <w:t>Systematic wor</w:t>
      </w:r>
      <w:r w:rsidR="002D078A">
        <w:t>kflow</w:t>
      </w:r>
    </w:p>
    <w:p w14:paraId="54FFB480" w14:textId="77777777" w:rsidR="002D078A" w:rsidRDefault="003142E1" w:rsidP="00A3023F">
      <w:pPr>
        <w:pStyle w:val="ListParagraph"/>
        <w:numPr>
          <w:ilvl w:val="0"/>
          <w:numId w:val="21"/>
        </w:numPr>
        <w:spacing w:after="169"/>
        <w:ind w:left="1260" w:hanging="450"/>
      </w:pPr>
      <w:r>
        <w:t xml:space="preserve">Increased </w:t>
      </w:r>
      <w:r w:rsidR="002D078A">
        <w:t>productivity</w:t>
      </w:r>
    </w:p>
    <w:p w14:paraId="25099356" w14:textId="77777777" w:rsidR="002D078A" w:rsidRDefault="002D078A" w:rsidP="00A3023F">
      <w:pPr>
        <w:pStyle w:val="ListParagraph"/>
        <w:numPr>
          <w:ilvl w:val="0"/>
          <w:numId w:val="21"/>
        </w:numPr>
        <w:spacing w:after="169"/>
        <w:ind w:left="1260" w:hanging="450"/>
      </w:pPr>
      <w:r>
        <w:t>I</w:t>
      </w:r>
      <w:r w:rsidR="006B5B97">
        <w:t>mproved employees’ management skills</w:t>
      </w:r>
      <w:r w:rsidR="00E6201E">
        <w:t xml:space="preserve"> and social life</w:t>
      </w:r>
    </w:p>
    <w:p w14:paraId="4ADB0770" w14:textId="34D6C537" w:rsidR="00F27634" w:rsidRDefault="00F27634" w:rsidP="00A3023F">
      <w:pPr>
        <w:pStyle w:val="ListParagraph"/>
        <w:numPr>
          <w:ilvl w:val="0"/>
          <w:numId w:val="21"/>
        </w:numPr>
        <w:spacing w:after="169"/>
        <w:ind w:left="1260" w:hanging="450"/>
      </w:pPr>
      <w:r>
        <w:t>Improved working pattern</w:t>
      </w:r>
    </w:p>
    <w:p w14:paraId="0D8B00C3" w14:textId="185E12BB" w:rsidR="006B5B97" w:rsidRDefault="00F27634" w:rsidP="00A3023F">
      <w:pPr>
        <w:pStyle w:val="ListParagraph"/>
        <w:numPr>
          <w:ilvl w:val="0"/>
          <w:numId w:val="21"/>
        </w:numPr>
        <w:spacing w:after="169"/>
        <w:ind w:left="1260" w:hanging="450"/>
      </w:pPr>
      <w:r>
        <w:t>D</w:t>
      </w:r>
      <w:r w:rsidR="006B5B97">
        <w:t>ecreased project failure risk</w:t>
      </w:r>
      <w:r w:rsidR="00474480">
        <w:t>.</w:t>
      </w:r>
    </w:p>
    <w:p w14:paraId="4B7F93A5" w14:textId="65A16D78" w:rsidR="00980ACC" w:rsidRDefault="00980ACC" w:rsidP="00B72944">
      <w:pPr>
        <w:pStyle w:val="ListParagraph"/>
        <w:numPr>
          <w:ilvl w:val="1"/>
          <w:numId w:val="35"/>
        </w:numPr>
        <w:spacing w:after="5"/>
      </w:pPr>
      <w:r>
        <w:t>Expected Costs</w:t>
      </w:r>
    </w:p>
    <w:p w14:paraId="440A31D6" w14:textId="661EB479" w:rsidR="002D078A" w:rsidRDefault="002D078A" w:rsidP="00A3023F">
      <w:pPr>
        <w:pStyle w:val="ListParagraph"/>
        <w:numPr>
          <w:ilvl w:val="0"/>
          <w:numId w:val="21"/>
        </w:numPr>
        <w:spacing w:after="5"/>
        <w:ind w:left="1170"/>
        <w:jc w:val="both"/>
      </w:pPr>
      <w:r>
        <w:t xml:space="preserve">Timeline </w:t>
      </w:r>
    </w:p>
    <w:p w14:paraId="2C98D0F8" w14:textId="03DC8D8D" w:rsidR="00477D39" w:rsidRDefault="00477D39" w:rsidP="00A3023F">
      <w:pPr>
        <w:pStyle w:val="ListParagraph"/>
        <w:numPr>
          <w:ilvl w:val="0"/>
          <w:numId w:val="21"/>
        </w:numPr>
        <w:spacing w:after="5"/>
        <w:ind w:left="1170"/>
        <w:jc w:val="both"/>
      </w:pPr>
      <w:r>
        <w:t>IT support</w:t>
      </w:r>
    </w:p>
    <w:p w14:paraId="3F2F139E" w14:textId="30663954" w:rsidR="00477D39" w:rsidRDefault="00477D39" w:rsidP="00A3023F">
      <w:pPr>
        <w:pStyle w:val="ListParagraph"/>
        <w:numPr>
          <w:ilvl w:val="0"/>
          <w:numId w:val="21"/>
        </w:numPr>
        <w:spacing w:after="5"/>
        <w:ind w:left="1170"/>
        <w:jc w:val="both"/>
      </w:pPr>
      <w:r>
        <w:t>Consulting</w:t>
      </w:r>
    </w:p>
    <w:p w14:paraId="5CB22667" w14:textId="731DE26C" w:rsidR="00477D39" w:rsidRDefault="00477D39" w:rsidP="00A3023F">
      <w:pPr>
        <w:pStyle w:val="ListParagraph"/>
        <w:numPr>
          <w:ilvl w:val="0"/>
          <w:numId w:val="21"/>
        </w:numPr>
        <w:spacing w:after="5"/>
        <w:ind w:left="1170"/>
        <w:jc w:val="both"/>
      </w:pPr>
      <w:r>
        <w:t>Physical resources</w:t>
      </w:r>
    </w:p>
    <w:p w14:paraId="5C844278" w14:textId="390E4459" w:rsidR="00477D39" w:rsidRDefault="00477D39" w:rsidP="00A3023F">
      <w:pPr>
        <w:pStyle w:val="ListParagraph"/>
        <w:numPr>
          <w:ilvl w:val="0"/>
          <w:numId w:val="21"/>
        </w:numPr>
        <w:spacing w:after="5"/>
        <w:ind w:left="1170"/>
        <w:jc w:val="both"/>
      </w:pPr>
      <w:r>
        <w:t>Information resources</w:t>
      </w:r>
    </w:p>
    <w:p w14:paraId="46F1BD8F" w14:textId="577E2F05" w:rsidR="00477D39" w:rsidRDefault="00477D39" w:rsidP="00A3023F">
      <w:pPr>
        <w:pStyle w:val="ListParagraph"/>
        <w:numPr>
          <w:ilvl w:val="0"/>
          <w:numId w:val="21"/>
        </w:numPr>
        <w:spacing w:after="5"/>
        <w:ind w:left="1170"/>
        <w:jc w:val="both"/>
      </w:pPr>
      <w:r>
        <w:t xml:space="preserve">Design </w:t>
      </w:r>
    </w:p>
    <w:p w14:paraId="1EDEBC8B" w14:textId="2E8AEEA9" w:rsidR="00477D39" w:rsidRDefault="00477D39" w:rsidP="00A3023F">
      <w:pPr>
        <w:pStyle w:val="ListParagraph"/>
        <w:numPr>
          <w:ilvl w:val="0"/>
          <w:numId w:val="21"/>
        </w:numPr>
        <w:spacing w:after="5"/>
        <w:ind w:left="1170"/>
        <w:jc w:val="both"/>
      </w:pPr>
      <w:r>
        <w:t>Installation</w:t>
      </w:r>
    </w:p>
    <w:p w14:paraId="22F29620" w14:textId="31AF5670" w:rsidR="00477D39" w:rsidRDefault="00477D39" w:rsidP="00A3023F">
      <w:pPr>
        <w:pStyle w:val="ListParagraph"/>
        <w:numPr>
          <w:ilvl w:val="0"/>
          <w:numId w:val="21"/>
        </w:numPr>
        <w:spacing w:after="5"/>
        <w:ind w:left="1170"/>
        <w:jc w:val="both"/>
      </w:pPr>
      <w:r>
        <w:t>Maintenance</w:t>
      </w:r>
    </w:p>
    <w:p w14:paraId="452994BD" w14:textId="29D354A5" w:rsidR="002D078A" w:rsidRDefault="00477D39" w:rsidP="00A3023F">
      <w:pPr>
        <w:pStyle w:val="ListParagraph"/>
        <w:numPr>
          <w:ilvl w:val="0"/>
          <w:numId w:val="21"/>
        </w:numPr>
        <w:spacing w:after="5"/>
        <w:ind w:left="1170"/>
        <w:jc w:val="both"/>
      </w:pPr>
      <w:r>
        <w:t>Operational</w:t>
      </w:r>
    </w:p>
    <w:p w14:paraId="6285E805" w14:textId="63B76C75" w:rsidR="0082056A" w:rsidRPr="004079B7" w:rsidRDefault="00477D39" w:rsidP="00BD4086">
      <w:pPr>
        <w:pStyle w:val="ListParagraph"/>
        <w:numPr>
          <w:ilvl w:val="0"/>
          <w:numId w:val="21"/>
        </w:numPr>
        <w:spacing w:after="5"/>
        <w:ind w:left="1170"/>
        <w:jc w:val="both"/>
      </w:pPr>
      <w:r>
        <w:t>Application Subscription</w:t>
      </w:r>
    </w:p>
    <w:sectPr w:rsidR="0082056A" w:rsidRPr="004079B7" w:rsidSect="00F14501">
      <w:headerReference w:type="default" r:id="rId19"/>
      <w:footerReference w:type="default" r:id="rId20"/>
      <w:headerReference w:type="first" r:id="rId21"/>
      <w:pgSz w:w="12240" w:h="15840" w:code="1"/>
      <w:pgMar w:top="1872" w:right="1440" w:bottom="1440" w:left="216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2B48A" w14:textId="77777777" w:rsidR="00824E00" w:rsidRDefault="00824E00">
      <w:r>
        <w:separator/>
      </w:r>
    </w:p>
  </w:endnote>
  <w:endnote w:type="continuationSeparator" w:id="0">
    <w:p w14:paraId="61D4B1C1" w14:textId="77777777" w:rsidR="00824E00" w:rsidRDefault="00824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roman"/>
    <w:pitch w:val="variable"/>
    <w:sig w:usb0="00000003" w:usb1="00000000" w:usb2="00000000" w:usb3="00000000" w:csb0="00000001"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A9FD9" w14:textId="77777777" w:rsidR="005B7D2F" w:rsidRDefault="005B7D2F" w:rsidP="00872C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7332F16" w14:textId="77777777" w:rsidR="005B7D2F" w:rsidRDefault="005B7D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60359" w14:textId="77777777" w:rsidR="005B7D2F" w:rsidRDefault="005B7D2F">
    <w:pPr>
      <w:pStyle w:val="Footer"/>
      <w:ind w:right="36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CF207" w14:textId="378FA7FB" w:rsidR="005B7D2F" w:rsidRDefault="005B7D2F" w:rsidP="00E3620B">
    <w:pPr>
      <w:pStyle w:val="Footer"/>
      <w:tabs>
        <w:tab w:val="clear" w:pos="4320"/>
        <w:tab w:val="center" w:pos="-360"/>
      </w:tabs>
      <w:ind w:firstLine="0"/>
      <w:jc w:val="center"/>
    </w:pPr>
    <w:r>
      <w:fldChar w:fldCharType="begin"/>
    </w:r>
    <w:r>
      <w:instrText xml:space="preserve"> PAGE   \* MERGEFORMAT </w:instrText>
    </w:r>
    <w:r>
      <w:fldChar w:fldCharType="separate"/>
    </w:r>
    <w:r w:rsidR="007F1DAB">
      <w:rPr>
        <w:noProof/>
      </w:rPr>
      <w:t>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9F05B" w14:textId="77777777" w:rsidR="005B7D2F" w:rsidRDefault="005B7D2F">
    <w:pPr>
      <w:pStyle w:val="Footer"/>
      <w:ind w:right="36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D58DD" w14:textId="77777777" w:rsidR="00824E00" w:rsidRDefault="00824E00">
      <w:r>
        <w:separator/>
      </w:r>
    </w:p>
  </w:footnote>
  <w:footnote w:type="continuationSeparator" w:id="0">
    <w:p w14:paraId="570869B1" w14:textId="77777777" w:rsidR="00824E00" w:rsidRDefault="00824E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6EFDF" w14:textId="77777777" w:rsidR="005B7D2F" w:rsidRDefault="005B7D2F" w:rsidP="00C03DF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8CEA00" w14:textId="77777777" w:rsidR="005B7D2F" w:rsidRDefault="005B7D2F" w:rsidP="00687E0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913F5" w14:textId="77777777" w:rsidR="005B7D2F" w:rsidRDefault="005B7D2F">
    <w:pPr>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A80E7" w14:textId="77777777" w:rsidR="005B7D2F" w:rsidRDefault="005B7D2F">
    <w:pPr>
      <w:ind w:right="360"/>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9E478" w14:textId="0D52ECB6" w:rsidR="005B7D2F" w:rsidRDefault="005B7D2F" w:rsidP="00327AC5">
    <w:pPr>
      <w:pStyle w:val="Header"/>
      <w:jc w:val="right"/>
    </w:pPr>
    <w:r>
      <w:fldChar w:fldCharType="begin"/>
    </w:r>
    <w:r>
      <w:instrText xml:space="preserve"> PAGE   \* MERGEFORMAT </w:instrText>
    </w:r>
    <w:r>
      <w:fldChar w:fldCharType="separate"/>
    </w:r>
    <w:r w:rsidR="007F1DAB">
      <w:rPr>
        <w:noProof/>
      </w:rPr>
      <w:t>12</w:t>
    </w:r>
    <w:r>
      <w:fldChar w:fldCharType="end"/>
    </w:r>
  </w:p>
  <w:p w14:paraId="39CEB78F" w14:textId="77777777" w:rsidR="005B7D2F" w:rsidRDefault="005B7D2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D0879" w14:textId="77777777" w:rsidR="005B7D2F" w:rsidRDefault="005B7D2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415E"/>
    <w:multiLevelType w:val="hybridMultilevel"/>
    <w:tmpl w:val="315AD9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1C173C1"/>
    <w:multiLevelType w:val="hybridMultilevel"/>
    <w:tmpl w:val="13F861F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591DE5"/>
    <w:multiLevelType w:val="hybridMultilevel"/>
    <w:tmpl w:val="249607B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475382C"/>
    <w:multiLevelType w:val="hybridMultilevel"/>
    <w:tmpl w:val="68E2FD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895735A"/>
    <w:multiLevelType w:val="hybridMultilevel"/>
    <w:tmpl w:val="122C8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CA433F"/>
    <w:multiLevelType w:val="hybridMultilevel"/>
    <w:tmpl w:val="10C838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E32992"/>
    <w:multiLevelType w:val="hybridMultilevel"/>
    <w:tmpl w:val="3AA2D0E6"/>
    <w:lvl w:ilvl="0" w:tplc="0409001B">
      <w:start w:val="1"/>
      <w:numFmt w:val="lowerRoman"/>
      <w:lvlText w:val="%1."/>
      <w:lvlJc w:val="right"/>
      <w:pPr>
        <w:ind w:left="-180" w:hanging="360"/>
      </w:pPr>
    </w:lvl>
    <w:lvl w:ilvl="1" w:tplc="04090019">
      <w:start w:val="1"/>
      <w:numFmt w:val="lowerLetter"/>
      <w:lvlText w:val="%2."/>
      <w:lvlJc w:val="left"/>
      <w:pPr>
        <w:ind w:left="540" w:hanging="360"/>
      </w:pPr>
    </w:lvl>
    <w:lvl w:ilvl="2" w:tplc="0409001B">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7" w15:restartNumberingAfterBreak="0">
    <w:nsid w:val="0CF428FC"/>
    <w:multiLevelType w:val="hybridMultilevel"/>
    <w:tmpl w:val="8A0C66C2"/>
    <w:lvl w:ilvl="0" w:tplc="94B68E86">
      <w:start w:val="1"/>
      <w:numFmt w:val="upperRoman"/>
      <w:lvlText w:val="%1."/>
      <w:lvlJc w:val="righ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B63ACF"/>
    <w:multiLevelType w:val="hybridMultilevel"/>
    <w:tmpl w:val="B1D6F16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0FD21395"/>
    <w:multiLevelType w:val="hybridMultilevel"/>
    <w:tmpl w:val="D700ACB2"/>
    <w:lvl w:ilvl="0" w:tplc="10D2B178">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20B56CC"/>
    <w:multiLevelType w:val="hybridMultilevel"/>
    <w:tmpl w:val="B6E4FC96"/>
    <w:lvl w:ilvl="0" w:tplc="C89CAB2E">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AE4754"/>
    <w:multiLevelType w:val="hybridMultilevel"/>
    <w:tmpl w:val="2408C7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C7E4E64"/>
    <w:multiLevelType w:val="hybridMultilevel"/>
    <w:tmpl w:val="15248B0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D521467"/>
    <w:multiLevelType w:val="hybridMultilevel"/>
    <w:tmpl w:val="B24E0BAC"/>
    <w:lvl w:ilvl="0" w:tplc="17DA5934">
      <w:start w:val="1"/>
      <w:numFmt w:val="lowerRoman"/>
      <w:lvlText w:val="%1."/>
      <w:lvlJc w:val="left"/>
      <w:pPr>
        <w:ind w:left="17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0239E6">
      <w:start w:val="1"/>
      <w:numFmt w:val="lowerLetter"/>
      <w:lvlText w:val="%2"/>
      <w:lvlJc w:val="left"/>
      <w:pPr>
        <w:ind w:left="2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DAB0BC">
      <w:start w:val="1"/>
      <w:numFmt w:val="lowerRoman"/>
      <w:lvlText w:val="%3"/>
      <w:lvlJc w:val="left"/>
      <w:pPr>
        <w:ind w:left="3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5E2A98">
      <w:start w:val="1"/>
      <w:numFmt w:val="decimal"/>
      <w:lvlText w:val="%4"/>
      <w:lvlJc w:val="left"/>
      <w:pPr>
        <w:ind w:left="4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18B276">
      <w:start w:val="1"/>
      <w:numFmt w:val="lowerLetter"/>
      <w:lvlText w:val="%5"/>
      <w:lvlJc w:val="left"/>
      <w:pPr>
        <w:ind w:left="5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3EF91C">
      <w:start w:val="1"/>
      <w:numFmt w:val="lowerRoman"/>
      <w:lvlText w:val="%6"/>
      <w:lvlJc w:val="left"/>
      <w:pPr>
        <w:ind w:left="5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469FD2">
      <w:start w:val="1"/>
      <w:numFmt w:val="decimal"/>
      <w:lvlText w:val="%7"/>
      <w:lvlJc w:val="left"/>
      <w:pPr>
        <w:ind w:left="6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ACC94E">
      <w:start w:val="1"/>
      <w:numFmt w:val="lowerLetter"/>
      <w:lvlText w:val="%8"/>
      <w:lvlJc w:val="left"/>
      <w:pPr>
        <w:ind w:left="7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FCF134">
      <w:start w:val="1"/>
      <w:numFmt w:val="lowerRoman"/>
      <w:lvlText w:val="%9"/>
      <w:lvlJc w:val="left"/>
      <w:pPr>
        <w:ind w:left="7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1FEB332C"/>
    <w:multiLevelType w:val="hybridMultilevel"/>
    <w:tmpl w:val="41326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223A9D"/>
    <w:multiLevelType w:val="hybridMultilevel"/>
    <w:tmpl w:val="9460C4A6"/>
    <w:lvl w:ilvl="0" w:tplc="A8509E5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68B998">
      <w:start w:val="1"/>
      <w:numFmt w:val="lowerLetter"/>
      <w:lvlRestart w:val="0"/>
      <w:lvlText w:val="%2."/>
      <w:lvlJc w:val="left"/>
      <w:pPr>
        <w:ind w:left="1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020AFE">
      <w:start w:val="1"/>
      <w:numFmt w:val="lowerRoman"/>
      <w:lvlText w:val="%3"/>
      <w:lvlJc w:val="left"/>
      <w:pPr>
        <w:ind w:left="21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4ACECC">
      <w:start w:val="1"/>
      <w:numFmt w:val="decimal"/>
      <w:lvlText w:val="%4"/>
      <w:lvlJc w:val="left"/>
      <w:pPr>
        <w:ind w:left="29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F4E118">
      <w:start w:val="1"/>
      <w:numFmt w:val="lowerLetter"/>
      <w:lvlText w:val="%5"/>
      <w:lvlJc w:val="left"/>
      <w:pPr>
        <w:ind w:left="36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A8246C">
      <w:start w:val="1"/>
      <w:numFmt w:val="lowerRoman"/>
      <w:lvlText w:val="%6"/>
      <w:lvlJc w:val="left"/>
      <w:pPr>
        <w:ind w:left="43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AA0FA8">
      <w:start w:val="1"/>
      <w:numFmt w:val="decimal"/>
      <w:lvlText w:val="%7"/>
      <w:lvlJc w:val="left"/>
      <w:pPr>
        <w:ind w:left="50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722FFE">
      <w:start w:val="1"/>
      <w:numFmt w:val="lowerLetter"/>
      <w:lvlText w:val="%8"/>
      <w:lvlJc w:val="left"/>
      <w:pPr>
        <w:ind w:left="57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5888AC">
      <w:start w:val="1"/>
      <w:numFmt w:val="lowerRoman"/>
      <w:lvlText w:val="%9"/>
      <w:lvlJc w:val="left"/>
      <w:pPr>
        <w:ind w:left="6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D6C556E"/>
    <w:multiLevelType w:val="hybridMultilevel"/>
    <w:tmpl w:val="F9968D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DBA7152"/>
    <w:multiLevelType w:val="hybridMultilevel"/>
    <w:tmpl w:val="C52835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472DCA"/>
    <w:multiLevelType w:val="hybridMultilevel"/>
    <w:tmpl w:val="98022D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6924643"/>
    <w:multiLevelType w:val="hybridMultilevel"/>
    <w:tmpl w:val="74F8C17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3B2D7939"/>
    <w:multiLevelType w:val="hybridMultilevel"/>
    <w:tmpl w:val="7F1487B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404F5C26"/>
    <w:multiLevelType w:val="hybridMultilevel"/>
    <w:tmpl w:val="1A7E92E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6B33A6"/>
    <w:multiLevelType w:val="hybridMultilevel"/>
    <w:tmpl w:val="25D822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4531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9E60328"/>
    <w:multiLevelType w:val="hybridMultilevel"/>
    <w:tmpl w:val="6F684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08096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pStyle w:val="Heading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1426964"/>
    <w:multiLevelType w:val="hybridMultilevel"/>
    <w:tmpl w:val="CA4AEBFA"/>
    <w:lvl w:ilvl="0" w:tplc="04090001">
      <w:start w:val="1"/>
      <w:numFmt w:val="bullet"/>
      <w:lvlText w:val=""/>
      <w:lvlJc w:val="left"/>
      <w:pPr>
        <w:ind w:left="1571" w:hanging="360"/>
      </w:pPr>
      <w:rPr>
        <w:rFonts w:ascii="Symbol" w:hAnsi="Symbol"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7" w15:restartNumberingAfterBreak="0">
    <w:nsid w:val="61CD37E5"/>
    <w:multiLevelType w:val="hybridMultilevel"/>
    <w:tmpl w:val="2FF64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4266501"/>
    <w:multiLevelType w:val="hybridMultilevel"/>
    <w:tmpl w:val="9D0A2E2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646C5D3B"/>
    <w:multiLevelType w:val="hybridMultilevel"/>
    <w:tmpl w:val="CDE2EA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7957C79"/>
    <w:multiLevelType w:val="hybridMultilevel"/>
    <w:tmpl w:val="044299F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4002A5"/>
    <w:multiLevelType w:val="hybridMultilevel"/>
    <w:tmpl w:val="4E4E7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1A17D49"/>
    <w:multiLevelType w:val="hybridMultilevel"/>
    <w:tmpl w:val="3692EF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3A428A6"/>
    <w:multiLevelType w:val="hybridMultilevel"/>
    <w:tmpl w:val="6434A46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65D1B07"/>
    <w:multiLevelType w:val="hybridMultilevel"/>
    <w:tmpl w:val="081A4BF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79191921"/>
    <w:multiLevelType w:val="hybridMultilevel"/>
    <w:tmpl w:val="9256927A"/>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418872925">
    <w:abstractNumId w:val="25"/>
  </w:num>
  <w:num w:numId="2" w16cid:durableId="1531408960">
    <w:abstractNumId w:val="26"/>
  </w:num>
  <w:num w:numId="3" w16cid:durableId="598369258">
    <w:abstractNumId w:val="29"/>
  </w:num>
  <w:num w:numId="4" w16cid:durableId="1526477647">
    <w:abstractNumId w:val="5"/>
  </w:num>
  <w:num w:numId="5" w16cid:durableId="1497846883">
    <w:abstractNumId w:val="31"/>
  </w:num>
  <w:num w:numId="6" w16cid:durableId="148055851">
    <w:abstractNumId w:val="23"/>
  </w:num>
  <w:num w:numId="7" w16cid:durableId="181866399">
    <w:abstractNumId w:val="18"/>
  </w:num>
  <w:num w:numId="8" w16cid:durableId="1724718819">
    <w:abstractNumId w:val="27"/>
  </w:num>
  <w:num w:numId="9" w16cid:durableId="1030959277">
    <w:abstractNumId w:val="24"/>
  </w:num>
  <w:num w:numId="10" w16cid:durableId="490953089">
    <w:abstractNumId w:val="14"/>
  </w:num>
  <w:num w:numId="11" w16cid:durableId="733509221">
    <w:abstractNumId w:val="4"/>
  </w:num>
  <w:num w:numId="12" w16cid:durableId="233394100">
    <w:abstractNumId w:val="32"/>
  </w:num>
  <w:num w:numId="13" w16cid:durableId="962080383">
    <w:abstractNumId w:val="0"/>
  </w:num>
  <w:num w:numId="14" w16cid:durableId="1814330099">
    <w:abstractNumId w:val="9"/>
  </w:num>
  <w:num w:numId="15" w16cid:durableId="1132989436">
    <w:abstractNumId w:val="11"/>
  </w:num>
  <w:num w:numId="16" w16cid:durableId="843515211">
    <w:abstractNumId w:val="3"/>
  </w:num>
  <w:num w:numId="17" w16cid:durableId="872570242">
    <w:abstractNumId w:val="35"/>
  </w:num>
  <w:num w:numId="18" w16cid:durableId="568812992">
    <w:abstractNumId w:val="19"/>
  </w:num>
  <w:num w:numId="19" w16cid:durableId="2035183322">
    <w:abstractNumId w:val="34"/>
  </w:num>
  <w:num w:numId="20" w16cid:durableId="2113549053">
    <w:abstractNumId w:val="20"/>
  </w:num>
  <w:num w:numId="21" w16cid:durableId="1684549767">
    <w:abstractNumId w:val="28"/>
  </w:num>
  <w:num w:numId="22" w16cid:durableId="856234833">
    <w:abstractNumId w:val="15"/>
  </w:num>
  <w:num w:numId="23" w16cid:durableId="1271088055">
    <w:abstractNumId w:val="13"/>
  </w:num>
  <w:num w:numId="24" w16cid:durableId="732779649">
    <w:abstractNumId w:val="6"/>
  </w:num>
  <w:num w:numId="25" w16cid:durableId="1984505054">
    <w:abstractNumId w:val="7"/>
  </w:num>
  <w:num w:numId="26" w16cid:durableId="184639528">
    <w:abstractNumId w:val="16"/>
  </w:num>
  <w:num w:numId="27" w16cid:durableId="1563831399">
    <w:abstractNumId w:val="12"/>
  </w:num>
  <w:num w:numId="28" w16cid:durableId="536888822">
    <w:abstractNumId w:val="17"/>
  </w:num>
  <w:num w:numId="29" w16cid:durableId="1018507154">
    <w:abstractNumId w:val="22"/>
  </w:num>
  <w:num w:numId="30" w16cid:durableId="1269045479">
    <w:abstractNumId w:val="1"/>
  </w:num>
  <w:num w:numId="31" w16cid:durableId="878400443">
    <w:abstractNumId w:val="33"/>
  </w:num>
  <w:num w:numId="32" w16cid:durableId="470560987">
    <w:abstractNumId w:val="8"/>
  </w:num>
  <w:num w:numId="33" w16cid:durableId="2084060399">
    <w:abstractNumId w:val="30"/>
  </w:num>
  <w:num w:numId="34" w16cid:durableId="2055735873">
    <w:abstractNumId w:val="2"/>
  </w:num>
  <w:num w:numId="35" w16cid:durableId="670106516">
    <w:abstractNumId w:val="10"/>
  </w:num>
  <w:num w:numId="36" w16cid:durableId="1785615185">
    <w:abstractNumId w:val="2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attachedTemplate r:id="rId1"/>
  <w:linkStyles/>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61__i" w:val="H4sIAAAAAAAEAOy9B2AcSZYlJi9tynt/SvVK1+B0oQiAYBMk2JBAEOzBiM3mkuwdaUcjKasqgcplVmVdZhZAzO2dvPfee++999577733ujudTif33/8/XGZkAWz2zkrayZ4hgKrIHz9+fB8/In7xR0+zNnuZ1e1JtV62Hz3a/SX/TwAAAP//ASGhMhMAAAA="/>
    <w:docVar w:name="__grammarly61_1" w:val="H4sIAAAAAAAEAOy9B2AcSZYlJi9tynt/SvVK1+B0oQiAYBMk2JBAEOzBiM3mkuwdaUcjKasqgcplVmVdZhZAzO2dvPfee++999577733ujudTif33/8/XGZkAWz2zkrayZ4hgKrIHz9+fB8/In7xR0+r6XqRL9uz2UePPrq/lz88uPfp+fbuwb3d7f3dT3e3s/OH2faD6cFOPtndnezt3Pto9NHrvGmKaolXdn/J/xMAAP//nV/Bx0MAAAA="/>
  </w:docVars>
  <w:rsids>
    <w:rsidRoot w:val="00B14EF8"/>
    <w:rsid w:val="0000018A"/>
    <w:rsid w:val="000002AC"/>
    <w:rsid w:val="00000B2B"/>
    <w:rsid w:val="00000B96"/>
    <w:rsid w:val="00000CC8"/>
    <w:rsid w:val="00001222"/>
    <w:rsid w:val="00001A71"/>
    <w:rsid w:val="000024A4"/>
    <w:rsid w:val="0000329A"/>
    <w:rsid w:val="000033F8"/>
    <w:rsid w:val="000034AC"/>
    <w:rsid w:val="00003BAA"/>
    <w:rsid w:val="000046AC"/>
    <w:rsid w:val="00004AA6"/>
    <w:rsid w:val="00005D44"/>
    <w:rsid w:val="00005FBE"/>
    <w:rsid w:val="00007452"/>
    <w:rsid w:val="00010508"/>
    <w:rsid w:val="00010CB4"/>
    <w:rsid w:val="00011817"/>
    <w:rsid w:val="00011CEA"/>
    <w:rsid w:val="000123F4"/>
    <w:rsid w:val="00012D40"/>
    <w:rsid w:val="00012D76"/>
    <w:rsid w:val="000132AF"/>
    <w:rsid w:val="000139DC"/>
    <w:rsid w:val="00013F01"/>
    <w:rsid w:val="000143F9"/>
    <w:rsid w:val="000150FE"/>
    <w:rsid w:val="000159A7"/>
    <w:rsid w:val="00015A1A"/>
    <w:rsid w:val="00015B1B"/>
    <w:rsid w:val="0001687F"/>
    <w:rsid w:val="00017314"/>
    <w:rsid w:val="0002084A"/>
    <w:rsid w:val="000209C2"/>
    <w:rsid w:val="000215F4"/>
    <w:rsid w:val="00022C4A"/>
    <w:rsid w:val="00022ED0"/>
    <w:rsid w:val="000231E4"/>
    <w:rsid w:val="0002339C"/>
    <w:rsid w:val="000233E7"/>
    <w:rsid w:val="00023578"/>
    <w:rsid w:val="00023CBD"/>
    <w:rsid w:val="00023EDF"/>
    <w:rsid w:val="00024363"/>
    <w:rsid w:val="00024DDD"/>
    <w:rsid w:val="00024F58"/>
    <w:rsid w:val="0002583D"/>
    <w:rsid w:val="0002597E"/>
    <w:rsid w:val="000263E1"/>
    <w:rsid w:val="000266A5"/>
    <w:rsid w:val="00026B24"/>
    <w:rsid w:val="00026D7F"/>
    <w:rsid w:val="000272A1"/>
    <w:rsid w:val="00027553"/>
    <w:rsid w:val="00027DBC"/>
    <w:rsid w:val="00027DFB"/>
    <w:rsid w:val="00027F82"/>
    <w:rsid w:val="0003009C"/>
    <w:rsid w:val="00030BBC"/>
    <w:rsid w:val="00030EA3"/>
    <w:rsid w:val="000319E9"/>
    <w:rsid w:val="000322FB"/>
    <w:rsid w:val="000329F0"/>
    <w:rsid w:val="00032B5D"/>
    <w:rsid w:val="00032FFA"/>
    <w:rsid w:val="00033611"/>
    <w:rsid w:val="000338B7"/>
    <w:rsid w:val="000338E5"/>
    <w:rsid w:val="0003432E"/>
    <w:rsid w:val="00034641"/>
    <w:rsid w:val="00035135"/>
    <w:rsid w:val="000352AA"/>
    <w:rsid w:val="00035915"/>
    <w:rsid w:val="000367B8"/>
    <w:rsid w:val="00037128"/>
    <w:rsid w:val="00037256"/>
    <w:rsid w:val="00037462"/>
    <w:rsid w:val="000374B1"/>
    <w:rsid w:val="00037521"/>
    <w:rsid w:val="0003774E"/>
    <w:rsid w:val="00037F47"/>
    <w:rsid w:val="000407B4"/>
    <w:rsid w:val="00040C9C"/>
    <w:rsid w:val="00041BB9"/>
    <w:rsid w:val="0004270D"/>
    <w:rsid w:val="00042B6F"/>
    <w:rsid w:val="00042B73"/>
    <w:rsid w:val="00042F24"/>
    <w:rsid w:val="000454F8"/>
    <w:rsid w:val="000459E0"/>
    <w:rsid w:val="00046904"/>
    <w:rsid w:val="00046C30"/>
    <w:rsid w:val="00047256"/>
    <w:rsid w:val="00047259"/>
    <w:rsid w:val="000477DD"/>
    <w:rsid w:val="00047E36"/>
    <w:rsid w:val="00050293"/>
    <w:rsid w:val="000509C0"/>
    <w:rsid w:val="0005105B"/>
    <w:rsid w:val="000512E3"/>
    <w:rsid w:val="00051EB7"/>
    <w:rsid w:val="00053087"/>
    <w:rsid w:val="00053882"/>
    <w:rsid w:val="00053DAB"/>
    <w:rsid w:val="00054C54"/>
    <w:rsid w:val="000568C7"/>
    <w:rsid w:val="00056928"/>
    <w:rsid w:val="000569F3"/>
    <w:rsid w:val="00056E87"/>
    <w:rsid w:val="0005743E"/>
    <w:rsid w:val="00057551"/>
    <w:rsid w:val="000579A8"/>
    <w:rsid w:val="000605D2"/>
    <w:rsid w:val="00061598"/>
    <w:rsid w:val="000617AD"/>
    <w:rsid w:val="00061892"/>
    <w:rsid w:val="00061B0C"/>
    <w:rsid w:val="00061CCB"/>
    <w:rsid w:val="00062401"/>
    <w:rsid w:val="0006249D"/>
    <w:rsid w:val="00062926"/>
    <w:rsid w:val="00062AB9"/>
    <w:rsid w:val="00063114"/>
    <w:rsid w:val="00063C96"/>
    <w:rsid w:val="00064064"/>
    <w:rsid w:val="0006413A"/>
    <w:rsid w:val="00064CA8"/>
    <w:rsid w:val="00065268"/>
    <w:rsid w:val="000655ED"/>
    <w:rsid w:val="000662C3"/>
    <w:rsid w:val="00066A4F"/>
    <w:rsid w:val="00067BF7"/>
    <w:rsid w:val="00067F8F"/>
    <w:rsid w:val="000709C6"/>
    <w:rsid w:val="00070C8B"/>
    <w:rsid w:val="00070FF9"/>
    <w:rsid w:val="00071F67"/>
    <w:rsid w:val="000720D1"/>
    <w:rsid w:val="00072F80"/>
    <w:rsid w:val="00073429"/>
    <w:rsid w:val="00073738"/>
    <w:rsid w:val="000739E9"/>
    <w:rsid w:val="0007507D"/>
    <w:rsid w:val="000758E8"/>
    <w:rsid w:val="000758E9"/>
    <w:rsid w:val="000759F8"/>
    <w:rsid w:val="00077ADC"/>
    <w:rsid w:val="00077FA2"/>
    <w:rsid w:val="00080187"/>
    <w:rsid w:val="00080DDD"/>
    <w:rsid w:val="00081F46"/>
    <w:rsid w:val="00082976"/>
    <w:rsid w:val="00082DA7"/>
    <w:rsid w:val="0008309F"/>
    <w:rsid w:val="000831BB"/>
    <w:rsid w:val="000836A9"/>
    <w:rsid w:val="00083789"/>
    <w:rsid w:val="00083CC3"/>
    <w:rsid w:val="00084B06"/>
    <w:rsid w:val="000851E7"/>
    <w:rsid w:val="0008563E"/>
    <w:rsid w:val="00087049"/>
    <w:rsid w:val="000875CD"/>
    <w:rsid w:val="00091036"/>
    <w:rsid w:val="000911B6"/>
    <w:rsid w:val="00091705"/>
    <w:rsid w:val="00091A19"/>
    <w:rsid w:val="00091B5C"/>
    <w:rsid w:val="000921F8"/>
    <w:rsid w:val="000937C1"/>
    <w:rsid w:val="00094C36"/>
    <w:rsid w:val="00094F85"/>
    <w:rsid w:val="000952BD"/>
    <w:rsid w:val="0009540C"/>
    <w:rsid w:val="00095BFC"/>
    <w:rsid w:val="000960BE"/>
    <w:rsid w:val="000968C7"/>
    <w:rsid w:val="000969CF"/>
    <w:rsid w:val="00096EC0"/>
    <w:rsid w:val="00096F4A"/>
    <w:rsid w:val="0009713B"/>
    <w:rsid w:val="00097418"/>
    <w:rsid w:val="000975E9"/>
    <w:rsid w:val="000976D0"/>
    <w:rsid w:val="000A0D50"/>
    <w:rsid w:val="000A0FE9"/>
    <w:rsid w:val="000A124E"/>
    <w:rsid w:val="000A1554"/>
    <w:rsid w:val="000A193A"/>
    <w:rsid w:val="000A1C7E"/>
    <w:rsid w:val="000A245B"/>
    <w:rsid w:val="000A2899"/>
    <w:rsid w:val="000A3119"/>
    <w:rsid w:val="000A3302"/>
    <w:rsid w:val="000A3662"/>
    <w:rsid w:val="000A47EE"/>
    <w:rsid w:val="000A4C76"/>
    <w:rsid w:val="000A5484"/>
    <w:rsid w:val="000A55A2"/>
    <w:rsid w:val="000A56A0"/>
    <w:rsid w:val="000A5C56"/>
    <w:rsid w:val="000B0D1E"/>
    <w:rsid w:val="000B1C4D"/>
    <w:rsid w:val="000B1DE8"/>
    <w:rsid w:val="000B2099"/>
    <w:rsid w:val="000B23F9"/>
    <w:rsid w:val="000B2630"/>
    <w:rsid w:val="000B269F"/>
    <w:rsid w:val="000B26DD"/>
    <w:rsid w:val="000B3070"/>
    <w:rsid w:val="000B3A59"/>
    <w:rsid w:val="000B438B"/>
    <w:rsid w:val="000B446B"/>
    <w:rsid w:val="000B4682"/>
    <w:rsid w:val="000B4A1F"/>
    <w:rsid w:val="000B63CF"/>
    <w:rsid w:val="000B7CA2"/>
    <w:rsid w:val="000C0570"/>
    <w:rsid w:val="000C0866"/>
    <w:rsid w:val="000C22E1"/>
    <w:rsid w:val="000C3181"/>
    <w:rsid w:val="000C34FE"/>
    <w:rsid w:val="000C37A0"/>
    <w:rsid w:val="000C40B8"/>
    <w:rsid w:val="000C486A"/>
    <w:rsid w:val="000C4A8C"/>
    <w:rsid w:val="000C4DFD"/>
    <w:rsid w:val="000C5F33"/>
    <w:rsid w:val="000C5FA3"/>
    <w:rsid w:val="000C5FFF"/>
    <w:rsid w:val="000C649A"/>
    <w:rsid w:val="000C69A5"/>
    <w:rsid w:val="000C6C03"/>
    <w:rsid w:val="000C72C3"/>
    <w:rsid w:val="000C79F8"/>
    <w:rsid w:val="000C79FF"/>
    <w:rsid w:val="000C7DED"/>
    <w:rsid w:val="000C7F56"/>
    <w:rsid w:val="000D0F61"/>
    <w:rsid w:val="000D119A"/>
    <w:rsid w:val="000D1950"/>
    <w:rsid w:val="000D1A88"/>
    <w:rsid w:val="000D2299"/>
    <w:rsid w:val="000D2475"/>
    <w:rsid w:val="000D293B"/>
    <w:rsid w:val="000D2CD7"/>
    <w:rsid w:val="000D2D8C"/>
    <w:rsid w:val="000D34D5"/>
    <w:rsid w:val="000D3641"/>
    <w:rsid w:val="000D4BA7"/>
    <w:rsid w:val="000D5440"/>
    <w:rsid w:val="000D571F"/>
    <w:rsid w:val="000D5827"/>
    <w:rsid w:val="000D59C5"/>
    <w:rsid w:val="000D7151"/>
    <w:rsid w:val="000D7271"/>
    <w:rsid w:val="000D77B1"/>
    <w:rsid w:val="000D7A29"/>
    <w:rsid w:val="000D7D1C"/>
    <w:rsid w:val="000E04E7"/>
    <w:rsid w:val="000E054C"/>
    <w:rsid w:val="000E1745"/>
    <w:rsid w:val="000E210F"/>
    <w:rsid w:val="000E2318"/>
    <w:rsid w:val="000E295E"/>
    <w:rsid w:val="000E362C"/>
    <w:rsid w:val="000E3CFB"/>
    <w:rsid w:val="000E4BA1"/>
    <w:rsid w:val="000E50BB"/>
    <w:rsid w:val="000E5EF4"/>
    <w:rsid w:val="000E6245"/>
    <w:rsid w:val="000E6370"/>
    <w:rsid w:val="000E6449"/>
    <w:rsid w:val="000E7981"/>
    <w:rsid w:val="000F06A0"/>
    <w:rsid w:val="000F0719"/>
    <w:rsid w:val="000F0BAD"/>
    <w:rsid w:val="000F157F"/>
    <w:rsid w:val="000F15F5"/>
    <w:rsid w:val="000F18A3"/>
    <w:rsid w:val="000F23CC"/>
    <w:rsid w:val="000F2FFD"/>
    <w:rsid w:val="000F315B"/>
    <w:rsid w:val="000F3382"/>
    <w:rsid w:val="000F3568"/>
    <w:rsid w:val="000F40A3"/>
    <w:rsid w:val="000F46DB"/>
    <w:rsid w:val="000F4ABB"/>
    <w:rsid w:val="000F4E1F"/>
    <w:rsid w:val="000F5665"/>
    <w:rsid w:val="000F5A01"/>
    <w:rsid w:val="000F6363"/>
    <w:rsid w:val="000F647B"/>
    <w:rsid w:val="000F6A65"/>
    <w:rsid w:val="000F6C66"/>
    <w:rsid w:val="000F6E1A"/>
    <w:rsid w:val="000F7A5C"/>
    <w:rsid w:val="000F7BFD"/>
    <w:rsid w:val="00100481"/>
    <w:rsid w:val="001008F9"/>
    <w:rsid w:val="00100C29"/>
    <w:rsid w:val="00100C4C"/>
    <w:rsid w:val="00101CCC"/>
    <w:rsid w:val="0010244C"/>
    <w:rsid w:val="001025C1"/>
    <w:rsid w:val="00102BFA"/>
    <w:rsid w:val="00102F1A"/>
    <w:rsid w:val="00103A25"/>
    <w:rsid w:val="0010425F"/>
    <w:rsid w:val="001046EB"/>
    <w:rsid w:val="001054B7"/>
    <w:rsid w:val="00105B2E"/>
    <w:rsid w:val="00105FBD"/>
    <w:rsid w:val="00106ACE"/>
    <w:rsid w:val="001072E2"/>
    <w:rsid w:val="001075A0"/>
    <w:rsid w:val="00107AD0"/>
    <w:rsid w:val="0011078C"/>
    <w:rsid w:val="001116EA"/>
    <w:rsid w:val="001117E5"/>
    <w:rsid w:val="00111C91"/>
    <w:rsid w:val="00111E3E"/>
    <w:rsid w:val="00113058"/>
    <w:rsid w:val="0011315A"/>
    <w:rsid w:val="00113252"/>
    <w:rsid w:val="00114225"/>
    <w:rsid w:val="001143A6"/>
    <w:rsid w:val="00114419"/>
    <w:rsid w:val="001152CC"/>
    <w:rsid w:val="00115879"/>
    <w:rsid w:val="00115E36"/>
    <w:rsid w:val="00116817"/>
    <w:rsid w:val="00116D1D"/>
    <w:rsid w:val="00116DF7"/>
    <w:rsid w:val="00117256"/>
    <w:rsid w:val="00117868"/>
    <w:rsid w:val="00117BD6"/>
    <w:rsid w:val="00117F8F"/>
    <w:rsid w:val="00120526"/>
    <w:rsid w:val="00120532"/>
    <w:rsid w:val="0012084B"/>
    <w:rsid w:val="00120F5D"/>
    <w:rsid w:val="00120FAB"/>
    <w:rsid w:val="0012114B"/>
    <w:rsid w:val="00121B17"/>
    <w:rsid w:val="00121CD3"/>
    <w:rsid w:val="001221B2"/>
    <w:rsid w:val="001226D4"/>
    <w:rsid w:val="001228CA"/>
    <w:rsid w:val="00122DD2"/>
    <w:rsid w:val="00123ED1"/>
    <w:rsid w:val="0012407A"/>
    <w:rsid w:val="00124171"/>
    <w:rsid w:val="001248A8"/>
    <w:rsid w:val="00124D28"/>
    <w:rsid w:val="00125036"/>
    <w:rsid w:val="00125353"/>
    <w:rsid w:val="001254B8"/>
    <w:rsid w:val="001254BB"/>
    <w:rsid w:val="001255B6"/>
    <w:rsid w:val="00125668"/>
    <w:rsid w:val="001256B5"/>
    <w:rsid w:val="00125B99"/>
    <w:rsid w:val="00125D72"/>
    <w:rsid w:val="0012615E"/>
    <w:rsid w:val="00126464"/>
    <w:rsid w:val="001265FB"/>
    <w:rsid w:val="00126688"/>
    <w:rsid w:val="00126C57"/>
    <w:rsid w:val="00126C5E"/>
    <w:rsid w:val="00127699"/>
    <w:rsid w:val="00127E60"/>
    <w:rsid w:val="0013029E"/>
    <w:rsid w:val="0013033F"/>
    <w:rsid w:val="00130DE1"/>
    <w:rsid w:val="001323BA"/>
    <w:rsid w:val="00132E4B"/>
    <w:rsid w:val="00133017"/>
    <w:rsid w:val="001335AC"/>
    <w:rsid w:val="00133A3B"/>
    <w:rsid w:val="00134417"/>
    <w:rsid w:val="001347A5"/>
    <w:rsid w:val="001359AD"/>
    <w:rsid w:val="00136058"/>
    <w:rsid w:val="00136A4F"/>
    <w:rsid w:val="00137D3C"/>
    <w:rsid w:val="00140878"/>
    <w:rsid w:val="001411A1"/>
    <w:rsid w:val="001416F3"/>
    <w:rsid w:val="0014186B"/>
    <w:rsid w:val="00141899"/>
    <w:rsid w:val="00141B03"/>
    <w:rsid w:val="0014208D"/>
    <w:rsid w:val="001428C2"/>
    <w:rsid w:val="00143434"/>
    <w:rsid w:val="00143940"/>
    <w:rsid w:val="00143EF0"/>
    <w:rsid w:val="00143FC4"/>
    <w:rsid w:val="00144A6C"/>
    <w:rsid w:val="00144B0F"/>
    <w:rsid w:val="001457B3"/>
    <w:rsid w:val="0014616E"/>
    <w:rsid w:val="00146657"/>
    <w:rsid w:val="00146FAE"/>
    <w:rsid w:val="001503A9"/>
    <w:rsid w:val="00150733"/>
    <w:rsid w:val="00150EB2"/>
    <w:rsid w:val="00150F6D"/>
    <w:rsid w:val="001512BF"/>
    <w:rsid w:val="00152282"/>
    <w:rsid w:val="001535D2"/>
    <w:rsid w:val="00153AE5"/>
    <w:rsid w:val="00154538"/>
    <w:rsid w:val="00154569"/>
    <w:rsid w:val="00154CAE"/>
    <w:rsid w:val="00154D2C"/>
    <w:rsid w:val="00155719"/>
    <w:rsid w:val="00155A59"/>
    <w:rsid w:val="0015636F"/>
    <w:rsid w:val="00156ADB"/>
    <w:rsid w:val="001573A9"/>
    <w:rsid w:val="00157AB4"/>
    <w:rsid w:val="001604EF"/>
    <w:rsid w:val="0016081F"/>
    <w:rsid w:val="00161075"/>
    <w:rsid w:val="0016107C"/>
    <w:rsid w:val="00161739"/>
    <w:rsid w:val="00161BFC"/>
    <w:rsid w:val="001620C0"/>
    <w:rsid w:val="00162138"/>
    <w:rsid w:val="00162DB9"/>
    <w:rsid w:val="00163A3B"/>
    <w:rsid w:val="00164346"/>
    <w:rsid w:val="001655A9"/>
    <w:rsid w:val="00165BDF"/>
    <w:rsid w:val="00165D10"/>
    <w:rsid w:val="00165ECA"/>
    <w:rsid w:val="00166361"/>
    <w:rsid w:val="0016661F"/>
    <w:rsid w:val="00166887"/>
    <w:rsid w:val="001668AE"/>
    <w:rsid w:val="00166D67"/>
    <w:rsid w:val="00166EA1"/>
    <w:rsid w:val="00167158"/>
    <w:rsid w:val="001674DC"/>
    <w:rsid w:val="00170B94"/>
    <w:rsid w:val="00170F84"/>
    <w:rsid w:val="0017136D"/>
    <w:rsid w:val="00171410"/>
    <w:rsid w:val="0017177B"/>
    <w:rsid w:val="00171B7F"/>
    <w:rsid w:val="00171B8A"/>
    <w:rsid w:val="00171D3F"/>
    <w:rsid w:val="00172F38"/>
    <w:rsid w:val="00173983"/>
    <w:rsid w:val="00173A06"/>
    <w:rsid w:val="00173CC1"/>
    <w:rsid w:val="0017590B"/>
    <w:rsid w:val="00176A91"/>
    <w:rsid w:val="00176E98"/>
    <w:rsid w:val="00177BF7"/>
    <w:rsid w:val="00180168"/>
    <w:rsid w:val="001804D7"/>
    <w:rsid w:val="00180DC8"/>
    <w:rsid w:val="001812AE"/>
    <w:rsid w:val="00181D0C"/>
    <w:rsid w:val="001820F1"/>
    <w:rsid w:val="0018288B"/>
    <w:rsid w:val="00182BF0"/>
    <w:rsid w:val="00183CDA"/>
    <w:rsid w:val="001843FA"/>
    <w:rsid w:val="00185171"/>
    <w:rsid w:val="001853B8"/>
    <w:rsid w:val="00185B44"/>
    <w:rsid w:val="001869C4"/>
    <w:rsid w:val="001869FD"/>
    <w:rsid w:val="0018718B"/>
    <w:rsid w:val="001877D0"/>
    <w:rsid w:val="001902F0"/>
    <w:rsid w:val="00191356"/>
    <w:rsid w:val="00191BE3"/>
    <w:rsid w:val="00192037"/>
    <w:rsid w:val="0019254A"/>
    <w:rsid w:val="001926C8"/>
    <w:rsid w:val="00193391"/>
    <w:rsid w:val="00194D25"/>
    <w:rsid w:val="00194D92"/>
    <w:rsid w:val="00195E63"/>
    <w:rsid w:val="00196589"/>
    <w:rsid w:val="001966CE"/>
    <w:rsid w:val="00196CEB"/>
    <w:rsid w:val="00196EED"/>
    <w:rsid w:val="00196F4A"/>
    <w:rsid w:val="001972F0"/>
    <w:rsid w:val="0019748E"/>
    <w:rsid w:val="00197598"/>
    <w:rsid w:val="001976A4"/>
    <w:rsid w:val="001979B1"/>
    <w:rsid w:val="001A0252"/>
    <w:rsid w:val="001A09F0"/>
    <w:rsid w:val="001A0CDC"/>
    <w:rsid w:val="001A149B"/>
    <w:rsid w:val="001A1959"/>
    <w:rsid w:val="001A1D0A"/>
    <w:rsid w:val="001A242C"/>
    <w:rsid w:val="001A2449"/>
    <w:rsid w:val="001A2563"/>
    <w:rsid w:val="001A2773"/>
    <w:rsid w:val="001A33C9"/>
    <w:rsid w:val="001A38B6"/>
    <w:rsid w:val="001A4200"/>
    <w:rsid w:val="001A4324"/>
    <w:rsid w:val="001A4562"/>
    <w:rsid w:val="001A4FC7"/>
    <w:rsid w:val="001A653A"/>
    <w:rsid w:val="001A6600"/>
    <w:rsid w:val="001A6BC5"/>
    <w:rsid w:val="001A70E5"/>
    <w:rsid w:val="001A72DF"/>
    <w:rsid w:val="001A7335"/>
    <w:rsid w:val="001A764A"/>
    <w:rsid w:val="001A7871"/>
    <w:rsid w:val="001A7E84"/>
    <w:rsid w:val="001B11B1"/>
    <w:rsid w:val="001B11F6"/>
    <w:rsid w:val="001B16B4"/>
    <w:rsid w:val="001B18F5"/>
    <w:rsid w:val="001B1A77"/>
    <w:rsid w:val="001B203F"/>
    <w:rsid w:val="001B2137"/>
    <w:rsid w:val="001B23FA"/>
    <w:rsid w:val="001B2CF9"/>
    <w:rsid w:val="001B358B"/>
    <w:rsid w:val="001B382D"/>
    <w:rsid w:val="001B3C33"/>
    <w:rsid w:val="001B3FD0"/>
    <w:rsid w:val="001B4071"/>
    <w:rsid w:val="001B49C7"/>
    <w:rsid w:val="001B4DF7"/>
    <w:rsid w:val="001B4F8C"/>
    <w:rsid w:val="001B515B"/>
    <w:rsid w:val="001B53BD"/>
    <w:rsid w:val="001B5A40"/>
    <w:rsid w:val="001B5D8E"/>
    <w:rsid w:val="001B611C"/>
    <w:rsid w:val="001B636E"/>
    <w:rsid w:val="001B659B"/>
    <w:rsid w:val="001B6699"/>
    <w:rsid w:val="001B7058"/>
    <w:rsid w:val="001B73C3"/>
    <w:rsid w:val="001B7E70"/>
    <w:rsid w:val="001C0EA5"/>
    <w:rsid w:val="001C0FBF"/>
    <w:rsid w:val="001C22F1"/>
    <w:rsid w:val="001C276B"/>
    <w:rsid w:val="001C27F4"/>
    <w:rsid w:val="001C282A"/>
    <w:rsid w:val="001C2D71"/>
    <w:rsid w:val="001C3C04"/>
    <w:rsid w:val="001C515B"/>
    <w:rsid w:val="001C541E"/>
    <w:rsid w:val="001C57D2"/>
    <w:rsid w:val="001C5F61"/>
    <w:rsid w:val="001C6284"/>
    <w:rsid w:val="001C68D9"/>
    <w:rsid w:val="001C6A64"/>
    <w:rsid w:val="001C6A89"/>
    <w:rsid w:val="001C6E5F"/>
    <w:rsid w:val="001C7B1F"/>
    <w:rsid w:val="001C7BB6"/>
    <w:rsid w:val="001C7EA1"/>
    <w:rsid w:val="001D05F4"/>
    <w:rsid w:val="001D065A"/>
    <w:rsid w:val="001D07D2"/>
    <w:rsid w:val="001D0D2E"/>
    <w:rsid w:val="001D1200"/>
    <w:rsid w:val="001D3B3D"/>
    <w:rsid w:val="001D4593"/>
    <w:rsid w:val="001D48F1"/>
    <w:rsid w:val="001D4C03"/>
    <w:rsid w:val="001D5698"/>
    <w:rsid w:val="001D67C4"/>
    <w:rsid w:val="001E0054"/>
    <w:rsid w:val="001E0141"/>
    <w:rsid w:val="001E0D1E"/>
    <w:rsid w:val="001E0F23"/>
    <w:rsid w:val="001E1365"/>
    <w:rsid w:val="001E13EB"/>
    <w:rsid w:val="001E14B1"/>
    <w:rsid w:val="001E157B"/>
    <w:rsid w:val="001E2DAA"/>
    <w:rsid w:val="001E3830"/>
    <w:rsid w:val="001E391F"/>
    <w:rsid w:val="001E3A11"/>
    <w:rsid w:val="001E3AFD"/>
    <w:rsid w:val="001E3D9C"/>
    <w:rsid w:val="001E4AE4"/>
    <w:rsid w:val="001E4BFC"/>
    <w:rsid w:val="001E4E44"/>
    <w:rsid w:val="001E5300"/>
    <w:rsid w:val="001E5527"/>
    <w:rsid w:val="001E603C"/>
    <w:rsid w:val="001E678F"/>
    <w:rsid w:val="001E74C8"/>
    <w:rsid w:val="001E75F1"/>
    <w:rsid w:val="001E7D1A"/>
    <w:rsid w:val="001F02D4"/>
    <w:rsid w:val="001F09B6"/>
    <w:rsid w:val="001F0AD2"/>
    <w:rsid w:val="001F0D9E"/>
    <w:rsid w:val="001F13DF"/>
    <w:rsid w:val="001F17EE"/>
    <w:rsid w:val="001F198A"/>
    <w:rsid w:val="001F1F5E"/>
    <w:rsid w:val="001F249B"/>
    <w:rsid w:val="001F270F"/>
    <w:rsid w:val="001F3C00"/>
    <w:rsid w:val="001F451A"/>
    <w:rsid w:val="001F4C6B"/>
    <w:rsid w:val="001F6193"/>
    <w:rsid w:val="001F712E"/>
    <w:rsid w:val="002001A2"/>
    <w:rsid w:val="0020037D"/>
    <w:rsid w:val="00200FC9"/>
    <w:rsid w:val="0020185B"/>
    <w:rsid w:val="00202596"/>
    <w:rsid w:val="0020315A"/>
    <w:rsid w:val="00204C00"/>
    <w:rsid w:val="00204F0F"/>
    <w:rsid w:val="002053A1"/>
    <w:rsid w:val="002056CB"/>
    <w:rsid w:val="00205F98"/>
    <w:rsid w:val="002061AA"/>
    <w:rsid w:val="00206288"/>
    <w:rsid w:val="00206FF9"/>
    <w:rsid w:val="0020778A"/>
    <w:rsid w:val="002077F9"/>
    <w:rsid w:val="00207E54"/>
    <w:rsid w:val="00210236"/>
    <w:rsid w:val="002104BC"/>
    <w:rsid w:val="00210E32"/>
    <w:rsid w:val="00211187"/>
    <w:rsid w:val="0021175C"/>
    <w:rsid w:val="00212365"/>
    <w:rsid w:val="00212703"/>
    <w:rsid w:val="0021272E"/>
    <w:rsid w:val="00212B01"/>
    <w:rsid w:val="002138C1"/>
    <w:rsid w:val="002143A7"/>
    <w:rsid w:val="0021482F"/>
    <w:rsid w:val="002148BC"/>
    <w:rsid w:val="00214CD8"/>
    <w:rsid w:val="00215209"/>
    <w:rsid w:val="00215A50"/>
    <w:rsid w:val="00215D80"/>
    <w:rsid w:val="00216699"/>
    <w:rsid w:val="0021677E"/>
    <w:rsid w:val="00216C2D"/>
    <w:rsid w:val="002176CB"/>
    <w:rsid w:val="002176DA"/>
    <w:rsid w:val="00217DD0"/>
    <w:rsid w:val="00217FFB"/>
    <w:rsid w:val="0022008B"/>
    <w:rsid w:val="00220120"/>
    <w:rsid w:val="002201FC"/>
    <w:rsid w:val="0022033F"/>
    <w:rsid w:val="002206FE"/>
    <w:rsid w:val="00220844"/>
    <w:rsid w:val="00220B34"/>
    <w:rsid w:val="002212BF"/>
    <w:rsid w:val="0022135E"/>
    <w:rsid w:val="002213F6"/>
    <w:rsid w:val="0022157B"/>
    <w:rsid w:val="002217C7"/>
    <w:rsid w:val="00221977"/>
    <w:rsid w:val="00221AF8"/>
    <w:rsid w:val="00221E4C"/>
    <w:rsid w:val="00222060"/>
    <w:rsid w:val="0022218F"/>
    <w:rsid w:val="0022322A"/>
    <w:rsid w:val="002232F6"/>
    <w:rsid w:val="00223705"/>
    <w:rsid w:val="002238DC"/>
    <w:rsid w:val="00223CCB"/>
    <w:rsid w:val="00223D50"/>
    <w:rsid w:val="00224215"/>
    <w:rsid w:val="002256A7"/>
    <w:rsid w:val="002259EA"/>
    <w:rsid w:val="00225CAD"/>
    <w:rsid w:val="00225CF5"/>
    <w:rsid w:val="002264AA"/>
    <w:rsid w:val="002267A1"/>
    <w:rsid w:val="002267C6"/>
    <w:rsid w:val="00226A6A"/>
    <w:rsid w:val="002307C4"/>
    <w:rsid w:val="00230A6C"/>
    <w:rsid w:val="00230D4E"/>
    <w:rsid w:val="00230DE7"/>
    <w:rsid w:val="00231D5D"/>
    <w:rsid w:val="00232928"/>
    <w:rsid w:val="00232BB2"/>
    <w:rsid w:val="0023326B"/>
    <w:rsid w:val="002333D2"/>
    <w:rsid w:val="00233AB9"/>
    <w:rsid w:val="0023526E"/>
    <w:rsid w:val="00235474"/>
    <w:rsid w:val="00235606"/>
    <w:rsid w:val="00235660"/>
    <w:rsid w:val="00236083"/>
    <w:rsid w:val="002360ED"/>
    <w:rsid w:val="002366BA"/>
    <w:rsid w:val="00236945"/>
    <w:rsid w:val="00236AB5"/>
    <w:rsid w:val="00236C62"/>
    <w:rsid w:val="002371CC"/>
    <w:rsid w:val="00237C81"/>
    <w:rsid w:val="00237E81"/>
    <w:rsid w:val="0024022A"/>
    <w:rsid w:val="00240C10"/>
    <w:rsid w:val="00240D93"/>
    <w:rsid w:val="00241028"/>
    <w:rsid w:val="002410BA"/>
    <w:rsid w:val="002411D5"/>
    <w:rsid w:val="0024138D"/>
    <w:rsid w:val="002417BA"/>
    <w:rsid w:val="00241890"/>
    <w:rsid w:val="002423F5"/>
    <w:rsid w:val="00242662"/>
    <w:rsid w:val="002426A9"/>
    <w:rsid w:val="002428B4"/>
    <w:rsid w:val="00242912"/>
    <w:rsid w:val="00243271"/>
    <w:rsid w:val="00243B60"/>
    <w:rsid w:val="00243F79"/>
    <w:rsid w:val="002449B1"/>
    <w:rsid w:val="00244A0E"/>
    <w:rsid w:val="00245576"/>
    <w:rsid w:val="00245A0B"/>
    <w:rsid w:val="0024628F"/>
    <w:rsid w:val="002472FF"/>
    <w:rsid w:val="0024732E"/>
    <w:rsid w:val="00247BF8"/>
    <w:rsid w:val="00250106"/>
    <w:rsid w:val="00250B04"/>
    <w:rsid w:val="00250C33"/>
    <w:rsid w:val="002515AA"/>
    <w:rsid w:val="00251E3F"/>
    <w:rsid w:val="00251F13"/>
    <w:rsid w:val="00252666"/>
    <w:rsid w:val="00252768"/>
    <w:rsid w:val="0025294A"/>
    <w:rsid w:val="00252BBB"/>
    <w:rsid w:val="0025306A"/>
    <w:rsid w:val="0025373A"/>
    <w:rsid w:val="002544C0"/>
    <w:rsid w:val="00254D37"/>
    <w:rsid w:val="00255180"/>
    <w:rsid w:val="002554BE"/>
    <w:rsid w:val="00256025"/>
    <w:rsid w:val="00256038"/>
    <w:rsid w:val="00256281"/>
    <w:rsid w:val="00256D9C"/>
    <w:rsid w:val="00256EBE"/>
    <w:rsid w:val="002576C5"/>
    <w:rsid w:val="002613DF"/>
    <w:rsid w:val="002614BB"/>
    <w:rsid w:val="0026153B"/>
    <w:rsid w:val="00261638"/>
    <w:rsid w:val="002617C2"/>
    <w:rsid w:val="002629A6"/>
    <w:rsid w:val="00262A63"/>
    <w:rsid w:val="00262B6F"/>
    <w:rsid w:val="00263282"/>
    <w:rsid w:val="0026425E"/>
    <w:rsid w:val="00264716"/>
    <w:rsid w:val="00264A01"/>
    <w:rsid w:val="0026520C"/>
    <w:rsid w:val="00265350"/>
    <w:rsid w:val="0026544E"/>
    <w:rsid w:val="0026563D"/>
    <w:rsid w:val="00265E7A"/>
    <w:rsid w:val="00266FB3"/>
    <w:rsid w:val="00267576"/>
    <w:rsid w:val="00270097"/>
    <w:rsid w:val="002705AF"/>
    <w:rsid w:val="00270842"/>
    <w:rsid w:val="002708E7"/>
    <w:rsid w:val="00270944"/>
    <w:rsid w:val="00271B3A"/>
    <w:rsid w:val="0027221B"/>
    <w:rsid w:val="00273183"/>
    <w:rsid w:val="00273FC9"/>
    <w:rsid w:val="00274509"/>
    <w:rsid w:val="002746B2"/>
    <w:rsid w:val="00275441"/>
    <w:rsid w:val="00275CA1"/>
    <w:rsid w:val="00276B8F"/>
    <w:rsid w:val="00276E56"/>
    <w:rsid w:val="00277239"/>
    <w:rsid w:val="0027735F"/>
    <w:rsid w:val="002803BB"/>
    <w:rsid w:val="002809C7"/>
    <w:rsid w:val="002814BE"/>
    <w:rsid w:val="00281947"/>
    <w:rsid w:val="00282A4F"/>
    <w:rsid w:val="00282E42"/>
    <w:rsid w:val="00282E63"/>
    <w:rsid w:val="0028441D"/>
    <w:rsid w:val="00284B0C"/>
    <w:rsid w:val="00285F1D"/>
    <w:rsid w:val="00286432"/>
    <w:rsid w:val="002870A5"/>
    <w:rsid w:val="00287594"/>
    <w:rsid w:val="0028796A"/>
    <w:rsid w:val="00287DA8"/>
    <w:rsid w:val="002901D6"/>
    <w:rsid w:val="002903AF"/>
    <w:rsid w:val="00290741"/>
    <w:rsid w:val="002907AC"/>
    <w:rsid w:val="00290FF2"/>
    <w:rsid w:val="0029121C"/>
    <w:rsid w:val="002938D0"/>
    <w:rsid w:val="00294321"/>
    <w:rsid w:val="002949EF"/>
    <w:rsid w:val="00294F1C"/>
    <w:rsid w:val="002965BB"/>
    <w:rsid w:val="00296851"/>
    <w:rsid w:val="00296907"/>
    <w:rsid w:val="00296988"/>
    <w:rsid w:val="002969F8"/>
    <w:rsid w:val="002975FE"/>
    <w:rsid w:val="002A003D"/>
    <w:rsid w:val="002A0279"/>
    <w:rsid w:val="002A117A"/>
    <w:rsid w:val="002A1D34"/>
    <w:rsid w:val="002A385D"/>
    <w:rsid w:val="002A38B1"/>
    <w:rsid w:val="002A3CCE"/>
    <w:rsid w:val="002A3DC2"/>
    <w:rsid w:val="002A4128"/>
    <w:rsid w:val="002A4466"/>
    <w:rsid w:val="002A45D3"/>
    <w:rsid w:val="002A5106"/>
    <w:rsid w:val="002A52A2"/>
    <w:rsid w:val="002A66BC"/>
    <w:rsid w:val="002A69B7"/>
    <w:rsid w:val="002A6CA6"/>
    <w:rsid w:val="002A78D9"/>
    <w:rsid w:val="002B04CF"/>
    <w:rsid w:val="002B0982"/>
    <w:rsid w:val="002B0A8B"/>
    <w:rsid w:val="002B0E42"/>
    <w:rsid w:val="002B16FB"/>
    <w:rsid w:val="002B1DEF"/>
    <w:rsid w:val="002B25A6"/>
    <w:rsid w:val="002B350D"/>
    <w:rsid w:val="002B41CB"/>
    <w:rsid w:val="002B41CC"/>
    <w:rsid w:val="002B5209"/>
    <w:rsid w:val="002B531B"/>
    <w:rsid w:val="002B5600"/>
    <w:rsid w:val="002B57EA"/>
    <w:rsid w:val="002B61ED"/>
    <w:rsid w:val="002B6995"/>
    <w:rsid w:val="002B6C64"/>
    <w:rsid w:val="002B6D92"/>
    <w:rsid w:val="002B7C8C"/>
    <w:rsid w:val="002C02BD"/>
    <w:rsid w:val="002C08F8"/>
    <w:rsid w:val="002C0BB2"/>
    <w:rsid w:val="002C0DA7"/>
    <w:rsid w:val="002C3C89"/>
    <w:rsid w:val="002C4A86"/>
    <w:rsid w:val="002C6579"/>
    <w:rsid w:val="002C66EB"/>
    <w:rsid w:val="002C6E03"/>
    <w:rsid w:val="002C7DC8"/>
    <w:rsid w:val="002D01D1"/>
    <w:rsid w:val="002D078A"/>
    <w:rsid w:val="002D1118"/>
    <w:rsid w:val="002D1DAE"/>
    <w:rsid w:val="002D2165"/>
    <w:rsid w:val="002D2368"/>
    <w:rsid w:val="002D2375"/>
    <w:rsid w:val="002D23DE"/>
    <w:rsid w:val="002D253B"/>
    <w:rsid w:val="002D263C"/>
    <w:rsid w:val="002D2AE1"/>
    <w:rsid w:val="002D3922"/>
    <w:rsid w:val="002D3B48"/>
    <w:rsid w:val="002D3E4A"/>
    <w:rsid w:val="002D3F89"/>
    <w:rsid w:val="002D5B7C"/>
    <w:rsid w:val="002D5D04"/>
    <w:rsid w:val="002D5E51"/>
    <w:rsid w:val="002D6F7B"/>
    <w:rsid w:val="002D7650"/>
    <w:rsid w:val="002E016E"/>
    <w:rsid w:val="002E12A6"/>
    <w:rsid w:val="002E1567"/>
    <w:rsid w:val="002E191F"/>
    <w:rsid w:val="002E1E05"/>
    <w:rsid w:val="002E2254"/>
    <w:rsid w:val="002E2BE5"/>
    <w:rsid w:val="002E31FA"/>
    <w:rsid w:val="002E331F"/>
    <w:rsid w:val="002E4801"/>
    <w:rsid w:val="002E4D15"/>
    <w:rsid w:val="002E624E"/>
    <w:rsid w:val="002E6607"/>
    <w:rsid w:val="002E7024"/>
    <w:rsid w:val="002E7684"/>
    <w:rsid w:val="002E7F04"/>
    <w:rsid w:val="002F0085"/>
    <w:rsid w:val="002F017F"/>
    <w:rsid w:val="002F11DC"/>
    <w:rsid w:val="002F16AE"/>
    <w:rsid w:val="002F18AF"/>
    <w:rsid w:val="002F195B"/>
    <w:rsid w:val="002F1B58"/>
    <w:rsid w:val="002F1B96"/>
    <w:rsid w:val="002F1BE2"/>
    <w:rsid w:val="002F2254"/>
    <w:rsid w:val="002F2ABA"/>
    <w:rsid w:val="002F44C1"/>
    <w:rsid w:val="002F4EB3"/>
    <w:rsid w:val="002F4EFE"/>
    <w:rsid w:val="002F521B"/>
    <w:rsid w:val="002F55A6"/>
    <w:rsid w:val="002F5D49"/>
    <w:rsid w:val="002F64BD"/>
    <w:rsid w:val="002F6989"/>
    <w:rsid w:val="002F7030"/>
    <w:rsid w:val="00300129"/>
    <w:rsid w:val="0030052B"/>
    <w:rsid w:val="00300741"/>
    <w:rsid w:val="003016EC"/>
    <w:rsid w:val="00301FB6"/>
    <w:rsid w:val="00302CBC"/>
    <w:rsid w:val="003031B8"/>
    <w:rsid w:val="003033B6"/>
    <w:rsid w:val="00303671"/>
    <w:rsid w:val="00303704"/>
    <w:rsid w:val="00303A19"/>
    <w:rsid w:val="00303DD6"/>
    <w:rsid w:val="0030429A"/>
    <w:rsid w:val="003047C3"/>
    <w:rsid w:val="003047DE"/>
    <w:rsid w:val="00305277"/>
    <w:rsid w:val="00305B42"/>
    <w:rsid w:val="00306121"/>
    <w:rsid w:val="00306F6B"/>
    <w:rsid w:val="00307262"/>
    <w:rsid w:val="003072E7"/>
    <w:rsid w:val="0030762F"/>
    <w:rsid w:val="00307F12"/>
    <w:rsid w:val="00310419"/>
    <w:rsid w:val="00310481"/>
    <w:rsid w:val="003112F5"/>
    <w:rsid w:val="003119AF"/>
    <w:rsid w:val="00311FA4"/>
    <w:rsid w:val="00312F7F"/>
    <w:rsid w:val="003131FD"/>
    <w:rsid w:val="00313228"/>
    <w:rsid w:val="003142E1"/>
    <w:rsid w:val="003144C2"/>
    <w:rsid w:val="00314564"/>
    <w:rsid w:val="003149C7"/>
    <w:rsid w:val="00314B85"/>
    <w:rsid w:val="00314DB0"/>
    <w:rsid w:val="00315AD5"/>
    <w:rsid w:val="00315E89"/>
    <w:rsid w:val="00315F7C"/>
    <w:rsid w:val="00317018"/>
    <w:rsid w:val="00317305"/>
    <w:rsid w:val="003174EE"/>
    <w:rsid w:val="00317544"/>
    <w:rsid w:val="0031786E"/>
    <w:rsid w:val="00322C68"/>
    <w:rsid w:val="0032373C"/>
    <w:rsid w:val="003237DF"/>
    <w:rsid w:val="00323A43"/>
    <w:rsid w:val="003244D6"/>
    <w:rsid w:val="00324663"/>
    <w:rsid w:val="00324BAB"/>
    <w:rsid w:val="00324CD8"/>
    <w:rsid w:val="003254A8"/>
    <w:rsid w:val="00325804"/>
    <w:rsid w:val="00325905"/>
    <w:rsid w:val="00326062"/>
    <w:rsid w:val="00326954"/>
    <w:rsid w:val="00326B5E"/>
    <w:rsid w:val="0032773C"/>
    <w:rsid w:val="00327ABA"/>
    <w:rsid w:val="00327AC5"/>
    <w:rsid w:val="00327FB9"/>
    <w:rsid w:val="003309BD"/>
    <w:rsid w:val="00330B1B"/>
    <w:rsid w:val="00331019"/>
    <w:rsid w:val="003311E4"/>
    <w:rsid w:val="003313AF"/>
    <w:rsid w:val="003314FC"/>
    <w:rsid w:val="003319A4"/>
    <w:rsid w:val="00331FFA"/>
    <w:rsid w:val="003327B3"/>
    <w:rsid w:val="0033289B"/>
    <w:rsid w:val="003333FE"/>
    <w:rsid w:val="00333CFD"/>
    <w:rsid w:val="00334176"/>
    <w:rsid w:val="0033452D"/>
    <w:rsid w:val="00334718"/>
    <w:rsid w:val="00334F43"/>
    <w:rsid w:val="003351C9"/>
    <w:rsid w:val="003351E2"/>
    <w:rsid w:val="003355A6"/>
    <w:rsid w:val="00336157"/>
    <w:rsid w:val="00336BF7"/>
    <w:rsid w:val="0033727B"/>
    <w:rsid w:val="0033757F"/>
    <w:rsid w:val="00337FA2"/>
    <w:rsid w:val="0034060F"/>
    <w:rsid w:val="003408A4"/>
    <w:rsid w:val="00340BAE"/>
    <w:rsid w:val="00341170"/>
    <w:rsid w:val="00341751"/>
    <w:rsid w:val="00341BAF"/>
    <w:rsid w:val="00341DCA"/>
    <w:rsid w:val="00341E77"/>
    <w:rsid w:val="00342532"/>
    <w:rsid w:val="00342723"/>
    <w:rsid w:val="00342E35"/>
    <w:rsid w:val="00342F7B"/>
    <w:rsid w:val="003447C1"/>
    <w:rsid w:val="003450E5"/>
    <w:rsid w:val="003456EA"/>
    <w:rsid w:val="00346E4B"/>
    <w:rsid w:val="00346EBD"/>
    <w:rsid w:val="003475F7"/>
    <w:rsid w:val="00347906"/>
    <w:rsid w:val="00347C3D"/>
    <w:rsid w:val="00350E77"/>
    <w:rsid w:val="0035199C"/>
    <w:rsid w:val="00351A85"/>
    <w:rsid w:val="00351D25"/>
    <w:rsid w:val="00351EA2"/>
    <w:rsid w:val="00351F98"/>
    <w:rsid w:val="00352DA3"/>
    <w:rsid w:val="00353261"/>
    <w:rsid w:val="003535C6"/>
    <w:rsid w:val="0035436C"/>
    <w:rsid w:val="00354421"/>
    <w:rsid w:val="00354BC3"/>
    <w:rsid w:val="00354EC0"/>
    <w:rsid w:val="003552B3"/>
    <w:rsid w:val="00355898"/>
    <w:rsid w:val="00355BA4"/>
    <w:rsid w:val="00356635"/>
    <w:rsid w:val="00356DDA"/>
    <w:rsid w:val="003570DD"/>
    <w:rsid w:val="00361866"/>
    <w:rsid w:val="003618E7"/>
    <w:rsid w:val="00361AA3"/>
    <w:rsid w:val="00361C0D"/>
    <w:rsid w:val="0036258B"/>
    <w:rsid w:val="003626B7"/>
    <w:rsid w:val="00362AB2"/>
    <w:rsid w:val="00363A5B"/>
    <w:rsid w:val="00363BD5"/>
    <w:rsid w:val="00364FC6"/>
    <w:rsid w:val="003654B7"/>
    <w:rsid w:val="00365738"/>
    <w:rsid w:val="003657C8"/>
    <w:rsid w:val="00366046"/>
    <w:rsid w:val="00366267"/>
    <w:rsid w:val="003668BD"/>
    <w:rsid w:val="003672A4"/>
    <w:rsid w:val="003701D2"/>
    <w:rsid w:val="003706C4"/>
    <w:rsid w:val="00371194"/>
    <w:rsid w:val="00371237"/>
    <w:rsid w:val="00372E65"/>
    <w:rsid w:val="00372F9F"/>
    <w:rsid w:val="00372FCE"/>
    <w:rsid w:val="00373603"/>
    <w:rsid w:val="0037360E"/>
    <w:rsid w:val="0037361E"/>
    <w:rsid w:val="00374383"/>
    <w:rsid w:val="00374BD4"/>
    <w:rsid w:val="00374E86"/>
    <w:rsid w:val="00375534"/>
    <w:rsid w:val="0037558B"/>
    <w:rsid w:val="00375B89"/>
    <w:rsid w:val="00375F28"/>
    <w:rsid w:val="0037619F"/>
    <w:rsid w:val="00376272"/>
    <w:rsid w:val="00376598"/>
    <w:rsid w:val="003776B4"/>
    <w:rsid w:val="003803ED"/>
    <w:rsid w:val="00380680"/>
    <w:rsid w:val="00380ACA"/>
    <w:rsid w:val="00381275"/>
    <w:rsid w:val="00381352"/>
    <w:rsid w:val="0038155A"/>
    <w:rsid w:val="00381F63"/>
    <w:rsid w:val="003823CD"/>
    <w:rsid w:val="003824E8"/>
    <w:rsid w:val="00382F8B"/>
    <w:rsid w:val="003830D4"/>
    <w:rsid w:val="003834A0"/>
    <w:rsid w:val="003837C3"/>
    <w:rsid w:val="0038381C"/>
    <w:rsid w:val="00384ED8"/>
    <w:rsid w:val="00384F02"/>
    <w:rsid w:val="00385A7F"/>
    <w:rsid w:val="00385F8D"/>
    <w:rsid w:val="003868C6"/>
    <w:rsid w:val="00386A0B"/>
    <w:rsid w:val="00386B18"/>
    <w:rsid w:val="00386EC0"/>
    <w:rsid w:val="003872A5"/>
    <w:rsid w:val="003874C3"/>
    <w:rsid w:val="0038790A"/>
    <w:rsid w:val="00387BA6"/>
    <w:rsid w:val="00390025"/>
    <w:rsid w:val="00390AFF"/>
    <w:rsid w:val="0039118B"/>
    <w:rsid w:val="00391809"/>
    <w:rsid w:val="003921B4"/>
    <w:rsid w:val="00392523"/>
    <w:rsid w:val="003931EA"/>
    <w:rsid w:val="003934BB"/>
    <w:rsid w:val="00393513"/>
    <w:rsid w:val="00393809"/>
    <w:rsid w:val="00393BA6"/>
    <w:rsid w:val="00393CEB"/>
    <w:rsid w:val="003947D1"/>
    <w:rsid w:val="00394956"/>
    <w:rsid w:val="00395018"/>
    <w:rsid w:val="00395EA3"/>
    <w:rsid w:val="00396442"/>
    <w:rsid w:val="00396AA5"/>
    <w:rsid w:val="00397DB9"/>
    <w:rsid w:val="003A0D16"/>
    <w:rsid w:val="003A0F86"/>
    <w:rsid w:val="003A12ED"/>
    <w:rsid w:val="003A184D"/>
    <w:rsid w:val="003A1859"/>
    <w:rsid w:val="003A18CB"/>
    <w:rsid w:val="003A1A22"/>
    <w:rsid w:val="003A28A9"/>
    <w:rsid w:val="003A2EAD"/>
    <w:rsid w:val="003A2F4F"/>
    <w:rsid w:val="003A31DE"/>
    <w:rsid w:val="003A33AE"/>
    <w:rsid w:val="003A3501"/>
    <w:rsid w:val="003A3726"/>
    <w:rsid w:val="003A4A8F"/>
    <w:rsid w:val="003A5470"/>
    <w:rsid w:val="003A5AE3"/>
    <w:rsid w:val="003A656A"/>
    <w:rsid w:val="003A670A"/>
    <w:rsid w:val="003A6FFC"/>
    <w:rsid w:val="003A7033"/>
    <w:rsid w:val="003B0002"/>
    <w:rsid w:val="003B0201"/>
    <w:rsid w:val="003B037A"/>
    <w:rsid w:val="003B054D"/>
    <w:rsid w:val="003B06D9"/>
    <w:rsid w:val="003B0BDB"/>
    <w:rsid w:val="003B0D42"/>
    <w:rsid w:val="003B19B6"/>
    <w:rsid w:val="003B2057"/>
    <w:rsid w:val="003B229C"/>
    <w:rsid w:val="003B235D"/>
    <w:rsid w:val="003B2677"/>
    <w:rsid w:val="003B269D"/>
    <w:rsid w:val="003B2BAE"/>
    <w:rsid w:val="003B2F7C"/>
    <w:rsid w:val="003B40F1"/>
    <w:rsid w:val="003B482A"/>
    <w:rsid w:val="003B48EF"/>
    <w:rsid w:val="003B5652"/>
    <w:rsid w:val="003B69A0"/>
    <w:rsid w:val="003B755A"/>
    <w:rsid w:val="003B7E70"/>
    <w:rsid w:val="003C0148"/>
    <w:rsid w:val="003C01D5"/>
    <w:rsid w:val="003C09D7"/>
    <w:rsid w:val="003C0D44"/>
    <w:rsid w:val="003C19A3"/>
    <w:rsid w:val="003C25DD"/>
    <w:rsid w:val="003C2F67"/>
    <w:rsid w:val="003C51A3"/>
    <w:rsid w:val="003C5572"/>
    <w:rsid w:val="003C5C2E"/>
    <w:rsid w:val="003C63B2"/>
    <w:rsid w:val="003C665B"/>
    <w:rsid w:val="003C6919"/>
    <w:rsid w:val="003C6D65"/>
    <w:rsid w:val="003C7F1A"/>
    <w:rsid w:val="003D05D4"/>
    <w:rsid w:val="003D0BF7"/>
    <w:rsid w:val="003D15B6"/>
    <w:rsid w:val="003D1619"/>
    <w:rsid w:val="003D1A4A"/>
    <w:rsid w:val="003D1D06"/>
    <w:rsid w:val="003D1FC4"/>
    <w:rsid w:val="003D209C"/>
    <w:rsid w:val="003D27D8"/>
    <w:rsid w:val="003D2C70"/>
    <w:rsid w:val="003D3733"/>
    <w:rsid w:val="003D4200"/>
    <w:rsid w:val="003D4E0A"/>
    <w:rsid w:val="003D5A9D"/>
    <w:rsid w:val="003D629E"/>
    <w:rsid w:val="003D7126"/>
    <w:rsid w:val="003D723D"/>
    <w:rsid w:val="003D782B"/>
    <w:rsid w:val="003D7A15"/>
    <w:rsid w:val="003E0622"/>
    <w:rsid w:val="003E06C3"/>
    <w:rsid w:val="003E0FF1"/>
    <w:rsid w:val="003E1684"/>
    <w:rsid w:val="003E1987"/>
    <w:rsid w:val="003E1A23"/>
    <w:rsid w:val="003E2103"/>
    <w:rsid w:val="003E2271"/>
    <w:rsid w:val="003E23EC"/>
    <w:rsid w:val="003E2D9D"/>
    <w:rsid w:val="003E3AD9"/>
    <w:rsid w:val="003E40D5"/>
    <w:rsid w:val="003E4ADD"/>
    <w:rsid w:val="003E4DBD"/>
    <w:rsid w:val="003E5603"/>
    <w:rsid w:val="003E57C9"/>
    <w:rsid w:val="003E57FB"/>
    <w:rsid w:val="003E5FE5"/>
    <w:rsid w:val="003E6FB8"/>
    <w:rsid w:val="003E7363"/>
    <w:rsid w:val="003E7FAD"/>
    <w:rsid w:val="003F044F"/>
    <w:rsid w:val="003F096B"/>
    <w:rsid w:val="003F101C"/>
    <w:rsid w:val="003F13CD"/>
    <w:rsid w:val="003F15CD"/>
    <w:rsid w:val="003F18D2"/>
    <w:rsid w:val="003F1BA2"/>
    <w:rsid w:val="003F1BF8"/>
    <w:rsid w:val="003F1C25"/>
    <w:rsid w:val="003F1DB4"/>
    <w:rsid w:val="003F20D1"/>
    <w:rsid w:val="003F382E"/>
    <w:rsid w:val="003F39A0"/>
    <w:rsid w:val="003F3EBC"/>
    <w:rsid w:val="003F46AC"/>
    <w:rsid w:val="003F4911"/>
    <w:rsid w:val="003F50A5"/>
    <w:rsid w:val="003F6347"/>
    <w:rsid w:val="003F640E"/>
    <w:rsid w:val="003F6B30"/>
    <w:rsid w:val="003F6CE8"/>
    <w:rsid w:val="003F6D3C"/>
    <w:rsid w:val="003F6FD7"/>
    <w:rsid w:val="003F7BC3"/>
    <w:rsid w:val="004001DC"/>
    <w:rsid w:val="004005F0"/>
    <w:rsid w:val="004006F5"/>
    <w:rsid w:val="00400965"/>
    <w:rsid w:val="00400BC1"/>
    <w:rsid w:val="00400CE5"/>
    <w:rsid w:val="00401133"/>
    <w:rsid w:val="00401171"/>
    <w:rsid w:val="00401396"/>
    <w:rsid w:val="00402697"/>
    <w:rsid w:val="00402764"/>
    <w:rsid w:val="00402BEE"/>
    <w:rsid w:val="00402C66"/>
    <w:rsid w:val="0040379A"/>
    <w:rsid w:val="00403E75"/>
    <w:rsid w:val="00404013"/>
    <w:rsid w:val="00404833"/>
    <w:rsid w:val="00404E48"/>
    <w:rsid w:val="00404F15"/>
    <w:rsid w:val="004055C7"/>
    <w:rsid w:val="00405DA7"/>
    <w:rsid w:val="004061D4"/>
    <w:rsid w:val="0040630A"/>
    <w:rsid w:val="00406406"/>
    <w:rsid w:val="00406CC7"/>
    <w:rsid w:val="00407753"/>
    <w:rsid w:val="004079B7"/>
    <w:rsid w:val="00410052"/>
    <w:rsid w:val="004105BD"/>
    <w:rsid w:val="00410C3F"/>
    <w:rsid w:val="00410D2A"/>
    <w:rsid w:val="00410F92"/>
    <w:rsid w:val="00411707"/>
    <w:rsid w:val="00411FF0"/>
    <w:rsid w:val="00412421"/>
    <w:rsid w:val="00412DB1"/>
    <w:rsid w:val="00413193"/>
    <w:rsid w:val="004135E5"/>
    <w:rsid w:val="00413926"/>
    <w:rsid w:val="00414E3C"/>
    <w:rsid w:val="00415038"/>
    <w:rsid w:val="00415DCC"/>
    <w:rsid w:val="00416E89"/>
    <w:rsid w:val="00420751"/>
    <w:rsid w:val="00421DCA"/>
    <w:rsid w:val="00422246"/>
    <w:rsid w:val="00422607"/>
    <w:rsid w:val="00422ABA"/>
    <w:rsid w:val="00422ADD"/>
    <w:rsid w:val="00422CB4"/>
    <w:rsid w:val="004239D4"/>
    <w:rsid w:val="0042444A"/>
    <w:rsid w:val="004249C1"/>
    <w:rsid w:val="0042547A"/>
    <w:rsid w:val="0042564B"/>
    <w:rsid w:val="00425FAE"/>
    <w:rsid w:val="0042602B"/>
    <w:rsid w:val="0042622E"/>
    <w:rsid w:val="0042643A"/>
    <w:rsid w:val="00426DD7"/>
    <w:rsid w:val="004275B0"/>
    <w:rsid w:val="0042760B"/>
    <w:rsid w:val="00430872"/>
    <w:rsid w:val="00430C0D"/>
    <w:rsid w:val="004312C3"/>
    <w:rsid w:val="00432280"/>
    <w:rsid w:val="004322C8"/>
    <w:rsid w:val="00432A4F"/>
    <w:rsid w:val="00433450"/>
    <w:rsid w:val="00433456"/>
    <w:rsid w:val="00433982"/>
    <w:rsid w:val="00433A2E"/>
    <w:rsid w:val="00433B8F"/>
    <w:rsid w:val="004341A9"/>
    <w:rsid w:val="00434309"/>
    <w:rsid w:val="004350B8"/>
    <w:rsid w:val="00435321"/>
    <w:rsid w:val="004367D7"/>
    <w:rsid w:val="00436B89"/>
    <w:rsid w:val="00440095"/>
    <w:rsid w:val="0044035A"/>
    <w:rsid w:val="00440B0C"/>
    <w:rsid w:val="00440E6D"/>
    <w:rsid w:val="00441EB5"/>
    <w:rsid w:val="0044201F"/>
    <w:rsid w:val="004424A9"/>
    <w:rsid w:val="00442609"/>
    <w:rsid w:val="00442C4C"/>
    <w:rsid w:val="00442D9D"/>
    <w:rsid w:val="00443598"/>
    <w:rsid w:val="00443F92"/>
    <w:rsid w:val="0044455D"/>
    <w:rsid w:val="004450C7"/>
    <w:rsid w:val="004458AA"/>
    <w:rsid w:val="00446CEE"/>
    <w:rsid w:val="00446FE9"/>
    <w:rsid w:val="00450956"/>
    <w:rsid w:val="00451042"/>
    <w:rsid w:val="00451693"/>
    <w:rsid w:val="00453C5D"/>
    <w:rsid w:val="00453CB2"/>
    <w:rsid w:val="00455504"/>
    <w:rsid w:val="00456B2C"/>
    <w:rsid w:val="00456F7E"/>
    <w:rsid w:val="0045750C"/>
    <w:rsid w:val="004575C4"/>
    <w:rsid w:val="00460259"/>
    <w:rsid w:val="004609DC"/>
    <w:rsid w:val="00461168"/>
    <w:rsid w:val="0046156F"/>
    <w:rsid w:val="004615B0"/>
    <w:rsid w:val="00461849"/>
    <w:rsid w:val="00462147"/>
    <w:rsid w:val="00462A3D"/>
    <w:rsid w:val="00463224"/>
    <w:rsid w:val="004632E3"/>
    <w:rsid w:val="00463A86"/>
    <w:rsid w:val="00463ED9"/>
    <w:rsid w:val="00464021"/>
    <w:rsid w:val="004640BF"/>
    <w:rsid w:val="004645A2"/>
    <w:rsid w:val="00465F4E"/>
    <w:rsid w:val="00466B9B"/>
    <w:rsid w:val="00466BC4"/>
    <w:rsid w:val="00467041"/>
    <w:rsid w:val="00470D47"/>
    <w:rsid w:val="0047135B"/>
    <w:rsid w:val="00471DB7"/>
    <w:rsid w:val="00472F12"/>
    <w:rsid w:val="0047342C"/>
    <w:rsid w:val="004743F9"/>
    <w:rsid w:val="00474480"/>
    <w:rsid w:val="00474C28"/>
    <w:rsid w:val="0047610D"/>
    <w:rsid w:val="0047699E"/>
    <w:rsid w:val="00476BF0"/>
    <w:rsid w:val="00477D39"/>
    <w:rsid w:val="004803DF"/>
    <w:rsid w:val="004803FE"/>
    <w:rsid w:val="00481ED4"/>
    <w:rsid w:val="00481FBD"/>
    <w:rsid w:val="004825AA"/>
    <w:rsid w:val="00482A6D"/>
    <w:rsid w:val="00483390"/>
    <w:rsid w:val="004835F6"/>
    <w:rsid w:val="00483CFA"/>
    <w:rsid w:val="00483E08"/>
    <w:rsid w:val="00483EAD"/>
    <w:rsid w:val="004848D5"/>
    <w:rsid w:val="00485109"/>
    <w:rsid w:val="00485418"/>
    <w:rsid w:val="00485806"/>
    <w:rsid w:val="00490303"/>
    <w:rsid w:val="00490A03"/>
    <w:rsid w:val="00490EBC"/>
    <w:rsid w:val="004911DC"/>
    <w:rsid w:val="00491B4A"/>
    <w:rsid w:val="00492CAB"/>
    <w:rsid w:val="00494AEA"/>
    <w:rsid w:val="00494DFE"/>
    <w:rsid w:val="00494F82"/>
    <w:rsid w:val="00495276"/>
    <w:rsid w:val="00495590"/>
    <w:rsid w:val="00495671"/>
    <w:rsid w:val="004961D6"/>
    <w:rsid w:val="00496987"/>
    <w:rsid w:val="004969BB"/>
    <w:rsid w:val="00496E72"/>
    <w:rsid w:val="00496FB9"/>
    <w:rsid w:val="004972A6"/>
    <w:rsid w:val="00497699"/>
    <w:rsid w:val="00497E53"/>
    <w:rsid w:val="004A0470"/>
    <w:rsid w:val="004A049E"/>
    <w:rsid w:val="004A04CE"/>
    <w:rsid w:val="004A0984"/>
    <w:rsid w:val="004A125A"/>
    <w:rsid w:val="004A1472"/>
    <w:rsid w:val="004A2EC1"/>
    <w:rsid w:val="004A3B1D"/>
    <w:rsid w:val="004A3B9D"/>
    <w:rsid w:val="004A3DE8"/>
    <w:rsid w:val="004A4111"/>
    <w:rsid w:val="004A418C"/>
    <w:rsid w:val="004A5230"/>
    <w:rsid w:val="004A5B90"/>
    <w:rsid w:val="004A620E"/>
    <w:rsid w:val="004A62F8"/>
    <w:rsid w:val="004A6D19"/>
    <w:rsid w:val="004A73ED"/>
    <w:rsid w:val="004B108E"/>
    <w:rsid w:val="004B163B"/>
    <w:rsid w:val="004B19F2"/>
    <w:rsid w:val="004B1C1B"/>
    <w:rsid w:val="004B2874"/>
    <w:rsid w:val="004B2FE2"/>
    <w:rsid w:val="004B4D08"/>
    <w:rsid w:val="004B4E0C"/>
    <w:rsid w:val="004B51EC"/>
    <w:rsid w:val="004B69FF"/>
    <w:rsid w:val="004B6BDC"/>
    <w:rsid w:val="004B6F3A"/>
    <w:rsid w:val="004B715B"/>
    <w:rsid w:val="004B721B"/>
    <w:rsid w:val="004B7D64"/>
    <w:rsid w:val="004B7DCB"/>
    <w:rsid w:val="004B7F5A"/>
    <w:rsid w:val="004B7FE1"/>
    <w:rsid w:val="004C0D28"/>
    <w:rsid w:val="004C1315"/>
    <w:rsid w:val="004C1D58"/>
    <w:rsid w:val="004C2200"/>
    <w:rsid w:val="004C232C"/>
    <w:rsid w:val="004C266A"/>
    <w:rsid w:val="004C3B93"/>
    <w:rsid w:val="004C4A2D"/>
    <w:rsid w:val="004C4ADE"/>
    <w:rsid w:val="004C4B12"/>
    <w:rsid w:val="004C4D50"/>
    <w:rsid w:val="004C4D59"/>
    <w:rsid w:val="004C5B37"/>
    <w:rsid w:val="004C61C7"/>
    <w:rsid w:val="004C66F0"/>
    <w:rsid w:val="004C6B09"/>
    <w:rsid w:val="004C6B20"/>
    <w:rsid w:val="004C6C10"/>
    <w:rsid w:val="004C6C75"/>
    <w:rsid w:val="004C6EBD"/>
    <w:rsid w:val="004C70BA"/>
    <w:rsid w:val="004C710A"/>
    <w:rsid w:val="004C7186"/>
    <w:rsid w:val="004C7539"/>
    <w:rsid w:val="004C7A1A"/>
    <w:rsid w:val="004C7D3C"/>
    <w:rsid w:val="004C7E67"/>
    <w:rsid w:val="004D0909"/>
    <w:rsid w:val="004D0F13"/>
    <w:rsid w:val="004D12FF"/>
    <w:rsid w:val="004D33E8"/>
    <w:rsid w:val="004D469B"/>
    <w:rsid w:val="004D5B5F"/>
    <w:rsid w:val="004D6256"/>
    <w:rsid w:val="004D6CD1"/>
    <w:rsid w:val="004D6E0D"/>
    <w:rsid w:val="004D6E7B"/>
    <w:rsid w:val="004D75DA"/>
    <w:rsid w:val="004D785C"/>
    <w:rsid w:val="004D7B7F"/>
    <w:rsid w:val="004E1424"/>
    <w:rsid w:val="004E1602"/>
    <w:rsid w:val="004E1C2A"/>
    <w:rsid w:val="004E1D5F"/>
    <w:rsid w:val="004E2CD6"/>
    <w:rsid w:val="004E3243"/>
    <w:rsid w:val="004E351A"/>
    <w:rsid w:val="004E45F2"/>
    <w:rsid w:val="004E46B4"/>
    <w:rsid w:val="004E46BA"/>
    <w:rsid w:val="004E46E3"/>
    <w:rsid w:val="004E4F57"/>
    <w:rsid w:val="004E512D"/>
    <w:rsid w:val="004E562E"/>
    <w:rsid w:val="004E590F"/>
    <w:rsid w:val="004E5B4C"/>
    <w:rsid w:val="004E5CC4"/>
    <w:rsid w:val="004E5E62"/>
    <w:rsid w:val="004E6049"/>
    <w:rsid w:val="004E657E"/>
    <w:rsid w:val="004E6E20"/>
    <w:rsid w:val="004E7352"/>
    <w:rsid w:val="004E772F"/>
    <w:rsid w:val="004E793C"/>
    <w:rsid w:val="004E79DE"/>
    <w:rsid w:val="004E7A3B"/>
    <w:rsid w:val="004E7C13"/>
    <w:rsid w:val="004E7C8B"/>
    <w:rsid w:val="004F04A2"/>
    <w:rsid w:val="004F05EB"/>
    <w:rsid w:val="004F0EB4"/>
    <w:rsid w:val="004F0F72"/>
    <w:rsid w:val="004F10ED"/>
    <w:rsid w:val="004F2CB2"/>
    <w:rsid w:val="004F2D5C"/>
    <w:rsid w:val="004F42E6"/>
    <w:rsid w:val="004F4B8D"/>
    <w:rsid w:val="004F533F"/>
    <w:rsid w:val="004F5815"/>
    <w:rsid w:val="004F593C"/>
    <w:rsid w:val="004F5A30"/>
    <w:rsid w:val="004F5AD5"/>
    <w:rsid w:val="004F5B78"/>
    <w:rsid w:val="004F5B90"/>
    <w:rsid w:val="004F5D87"/>
    <w:rsid w:val="004F641A"/>
    <w:rsid w:val="004F671D"/>
    <w:rsid w:val="004F71B3"/>
    <w:rsid w:val="004F7925"/>
    <w:rsid w:val="004F7C4D"/>
    <w:rsid w:val="004F7EC9"/>
    <w:rsid w:val="004F7FD3"/>
    <w:rsid w:val="00500236"/>
    <w:rsid w:val="00500534"/>
    <w:rsid w:val="00501FE5"/>
    <w:rsid w:val="0050292A"/>
    <w:rsid w:val="00502AD4"/>
    <w:rsid w:val="005031E4"/>
    <w:rsid w:val="005034EE"/>
    <w:rsid w:val="00503592"/>
    <w:rsid w:val="0050435F"/>
    <w:rsid w:val="00504681"/>
    <w:rsid w:val="00504C9B"/>
    <w:rsid w:val="0050540B"/>
    <w:rsid w:val="00505CC2"/>
    <w:rsid w:val="00505FB5"/>
    <w:rsid w:val="005060F3"/>
    <w:rsid w:val="00506199"/>
    <w:rsid w:val="00507226"/>
    <w:rsid w:val="00507892"/>
    <w:rsid w:val="00507B54"/>
    <w:rsid w:val="00507B96"/>
    <w:rsid w:val="005102B7"/>
    <w:rsid w:val="00510FA2"/>
    <w:rsid w:val="0051177A"/>
    <w:rsid w:val="0051211C"/>
    <w:rsid w:val="005123C2"/>
    <w:rsid w:val="00512F37"/>
    <w:rsid w:val="00512F6E"/>
    <w:rsid w:val="0051324E"/>
    <w:rsid w:val="0051368E"/>
    <w:rsid w:val="0051374C"/>
    <w:rsid w:val="00513784"/>
    <w:rsid w:val="00514192"/>
    <w:rsid w:val="00514270"/>
    <w:rsid w:val="005146CC"/>
    <w:rsid w:val="00516D2B"/>
    <w:rsid w:val="00517209"/>
    <w:rsid w:val="005178B3"/>
    <w:rsid w:val="00517B55"/>
    <w:rsid w:val="00520423"/>
    <w:rsid w:val="00520DAF"/>
    <w:rsid w:val="00521051"/>
    <w:rsid w:val="005219C6"/>
    <w:rsid w:val="0052265D"/>
    <w:rsid w:val="00522841"/>
    <w:rsid w:val="00522AC0"/>
    <w:rsid w:val="005230C5"/>
    <w:rsid w:val="0052373F"/>
    <w:rsid w:val="005238E4"/>
    <w:rsid w:val="00523E25"/>
    <w:rsid w:val="00524B9B"/>
    <w:rsid w:val="00524EFF"/>
    <w:rsid w:val="005252F0"/>
    <w:rsid w:val="00525A31"/>
    <w:rsid w:val="00526300"/>
    <w:rsid w:val="00526605"/>
    <w:rsid w:val="00526962"/>
    <w:rsid w:val="0052748F"/>
    <w:rsid w:val="00527BAF"/>
    <w:rsid w:val="005302A0"/>
    <w:rsid w:val="005306E9"/>
    <w:rsid w:val="00530AF3"/>
    <w:rsid w:val="00531057"/>
    <w:rsid w:val="005319B1"/>
    <w:rsid w:val="005319BD"/>
    <w:rsid w:val="00531CBC"/>
    <w:rsid w:val="00531D81"/>
    <w:rsid w:val="005321C3"/>
    <w:rsid w:val="005325F1"/>
    <w:rsid w:val="0053295D"/>
    <w:rsid w:val="00532C22"/>
    <w:rsid w:val="00533162"/>
    <w:rsid w:val="00533DA3"/>
    <w:rsid w:val="00534728"/>
    <w:rsid w:val="005347DE"/>
    <w:rsid w:val="00534882"/>
    <w:rsid w:val="005351CD"/>
    <w:rsid w:val="00535AF4"/>
    <w:rsid w:val="0053690C"/>
    <w:rsid w:val="00537DBE"/>
    <w:rsid w:val="00540018"/>
    <w:rsid w:val="00540058"/>
    <w:rsid w:val="00540715"/>
    <w:rsid w:val="00540A2E"/>
    <w:rsid w:val="00540EBB"/>
    <w:rsid w:val="0054104D"/>
    <w:rsid w:val="0054106C"/>
    <w:rsid w:val="00541F8E"/>
    <w:rsid w:val="00541FD3"/>
    <w:rsid w:val="00543730"/>
    <w:rsid w:val="00543810"/>
    <w:rsid w:val="00543C3A"/>
    <w:rsid w:val="00544379"/>
    <w:rsid w:val="005443B0"/>
    <w:rsid w:val="00544A4D"/>
    <w:rsid w:val="005452E8"/>
    <w:rsid w:val="005457A7"/>
    <w:rsid w:val="00545F27"/>
    <w:rsid w:val="005466A4"/>
    <w:rsid w:val="00546FFF"/>
    <w:rsid w:val="00547934"/>
    <w:rsid w:val="00547954"/>
    <w:rsid w:val="005503F7"/>
    <w:rsid w:val="00550911"/>
    <w:rsid w:val="0055135E"/>
    <w:rsid w:val="005517E7"/>
    <w:rsid w:val="005523E8"/>
    <w:rsid w:val="00552951"/>
    <w:rsid w:val="00552AC5"/>
    <w:rsid w:val="00553513"/>
    <w:rsid w:val="00553970"/>
    <w:rsid w:val="00553AE1"/>
    <w:rsid w:val="00554258"/>
    <w:rsid w:val="00554600"/>
    <w:rsid w:val="00555097"/>
    <w:rsid w:val="005557CE"/>
    <w:rsid w:val="005569CD"/>
    <w:rsid w:val="00556F2C"/>
    <w:rsid w:val="00556FE5"/>
    <w:rsid w:val="00557EB4"/>
    <w:rsid w:val="00560490"/>
    <w:rsid w:val="00561090"/>
    <w:rsid w:val="00561CBD"/>
    <w:rsid w:val="0056270E"/>
    <w:rsid w:val="005630DF"/>
    <w:rsid w:val="005631EF"/>
    <w:rsid w:val="00563387"/>
    <w:rsid w:val="00563A4A"/>
    <w:rsid w:val="00563B02"/>
    <w:rsid w:val="005653EA"/>
    <w:rsid w:val="00566CDD"/>
    <w:rsid w:val="005671E4"/>
    <w:rsid w:val="0056730F"/>
    <w:rsid w:val="005674D3"/>
    <w:rsid w:val="00567A29"/>
    <w:rsid w:val="00567A3C"/>
    <w:rsid w:val="00567CF7"/>
    <w:rsid w:val="00570039"/>
    <w:rsid w:val="005714D9"/>
    <w:rsid w:val="005715B4"/>
    <w:rsid w:val="0057237C"/>
    <w:rsid w:val="00572453"/>
    <w:rsid w:val="00572B58"/>
    <w:rsid w:val="00572B61"/>
    <w:rsid w:val="00572F42"/>
    <w:rsid w:val="005730A5"/>
    <w:rsid w:val="005732C4"/>
    <w:rsid w:val="00573554"/>
    <w:rsid w:val="005758D4"/>
    <w:rsid w:val="00575CF6"/>
    <w:rsid w:val="00576B8F"/>
    <w:rsid w:val="00576E31"/>
    <w:rsid w:val="00576FF6"/>
    <w:rsid w:val="005770C7"/>
    <w:rsid w:val="00577859"/>
    <w:rsid w:val="0058015E"/>
    <w:rsid w:val="005809EA"/>
    <w:rsid w:val="00581F9F"/>
    <w:rsid w:val="00582E08"/>
    <w:rsid w:val="00583455"/>
    <w:rsid w:val="00583B10"/>
    <w:rsid w:val="00584163"/>
    <w:rsid w:val="005845AA"/>
    <w:rsid w:val="00584EF9"/>
    <w:rsid w:val="00585363"/>
    <w:rsid w:val="00585FE7"/>
    <w:rsid w:val="00586EFD"/>
    <w:rsid w:val="0058727A"/>
    <w:rsid w:val="00587671"/>
    <w:rsid w:val="00587E14"/>
    <w:rsid w:val="00591B8E"/>
    <w:rsid w:val="00591D71"/>
    <w:rsid w:val="00592452"/>
    <w:rsid w:val="0059267E"/>
    <w:rsid w:val="005944FF"/>
    <w:rsid w:val="00594641"/>
    <w:rsid w:val="00594BC6"/>
    <w:rsid w:val="0059674B"/>
    <w:rsid w:val="005968A1"/>
    <w:rsid w:val="00596C33"/>
    <w:rsid w:val="00597760"/>
    <w:rsid w:val="005A0EEE"/>
    <w:rsid w:val="005A1C54"/>
    <w:rsid w:val="005A2DC5"/>
    <w:rsid w:val="005A3BC3"/>
    <w:rsid w:val="005A4B6F"/>
    <w:rsid w:val="005A4B76"/>
    <w:rsid w:val="005A4F6C"/>
    <w:rsid w:val="005A5859"/>
    <w:rsid w:val="005A5A60"/>
    <w:rsid w:val="005A6941"/>
    <w:rsid w:val="005A70F2"/>
    <w:rsid w:val="005A7FDF"/>
    <w:rsid w:val="005B089E"/>
    <w:rsid w:val="005B090A"/>
    <w:rsid w:val="005B0A5A"/>
    <w:rsid w:val="005B0B92"/>
    <w:rsid w:val="005B0BE6"/>
    <w:rsid w:val="005B0E6C"/>
    <w:rsid w:val="005B1B11"/>
    <w:rsid w:val="005B1C45"/>
    <w:rsid w:val="005B1D8F"/>
    <w:rsid w:val="005B1F58"/>
    <w:rsid w:val="005B1F63"/>
    <w:rsid w:val="005B1FBC"/>
    <w:rsid w:val="005B2E20"/>
    <w:rsid w:val="005B2ED3"/>
    <w:rsid w:val="005B2EDB"/>
    <w:rsid w:val="005B30F9"/>
    <w:rsid w:val="005B3256"/>
    <w:rsid w:val="005B34BD"/>
    <w:rsid w:val="005B356C"/>
    <w:rsid w:val="005B3AB1"/>
    <w:rsid w:val="005B3EAB"/>
    <w:rsid w:val="005B4768"/>
    <w:rsid w:val="005B4B6D"/>
    <w:rsid w:val="005B61CF"/>
    <w:rsid w:val="005B6648"/>
    <w:rsid w:val="005B75D4"/>
    <w:rsid w:val="005B7C12"/>
    <w:rsid w:val="005B7D2F"/>
    <w:rsid w:val="005B7D48"/>
    <w:rsid w:val="005C02BF"/>
    <w:rsid w:val="005C0B70"/>
    <w:rsid w:val="005C15B4"/>
    <w:rsid w:val="005C1A4B"/>
    <w:rsid w:val="005C2C78"/>
    <w:rsid w:val="005C3752"/>
    <w:rsid w:val="005C3E97"/>
    <w:rsid w:val="005C4F71"/>
    <w:rsid w:val="005C5B12"/>
    <w:rsid w:val="005C6026"/>
    <w:rsid w:val="005C66E6"/>
    <w:rsid w:val="005C6756"/>
    <w:rsid w:val="005C7002"/>
    <w:rsid w:val="005C78CC"/>
    <w:rsid w:val="005C7A74"/>
    <w:rsid w:val="005C7C4A"/>
    <w:rsid w:val="005D0128"/>
    <w:rsid w:val="005D0506"/>
    <w:rsid w:val="005D05D6"/>
    <w:rsid w:val="005D15B4"/>
    <w:rsid w:val="005D1822"/>
    <w:rsid w:val="005D28E1"/>
    <w:rsid w:val="005D2BA0"/>
    <w:rsid w:val="005D2DA1"/>
    <w:rsid w:val="005D2F10"/>
    <w:rsid w:val="005D5469"/>
    <w:rsid w:val="005D609B"/>
    <w:rsid w:val="005D6681"/>
    <w:rsid w:val="005D69F8"/>
    <w:rsid w:val="005D705E"/>
    <w:rsid w:val="005D7067"/>
    <w:rsid w:val="005D748D"/>
    <w:rsid w:val="005D7563"/>
    <w:rsid w:val="005D7634"/>
    <w:rsid w:val="005E027D"/>
    <w:rsid w:val="005E0568"/>
    <w:rsid w:val="005E064F"/>
    <w:rsid w:val="005E080A"/>
    <w:rsid w:val="005E0843"/>
    <w:rsid w:val="005E0A10"/>
    <w:rsid w:val="005E0D08"/>
    <w:rsid w:val="005E1086"/>
    <w:rsid w:val="005E16B4"/>
    <w:rsid w:val="005E18C3"/>
    <w:rsid w:val="005E23A4"/>
    <w:rsid w:val="005E23DB"/>
    <w:rsid w:val="005E2F32"/>
    <w:rsid w:val="005E2FCC"/>
    <w:rsid w:val="005E34F1"/>
    <w:rsid w:val="005E366E"/>
    <w:rsid w:val="005E3697"/>
    <w:rsid w:val="005E3A65"/>
    <w:rsid w:val="005E3D2F"/>
    <w:rsid w:val="005E3EAC"/>
    <w:rsid w:val="005E46FC"/>
    <w:rsid w:val="005E4E95"/>
    <w:rsid w:val="005E54F6"/>
    <w:rsid w:val="005E6DF8"/>
    <w:rsid w:val="005E702A"/>
    <w:rsid w:val="005E73CC"/>
    <w:rsid w:val="005E7715"/>
    <w:rsid w:val="005E7BBE"/>
    <w:rsid w:val="005E7BCC"/>
    <w:rsid w:val="005F0292"/>
    <w:rsid w:val="005F0338"/>
    <w:rsid w:val="005F0829"/>
    <w:rsid w:val="005F1301"/>
    <w:rsid w:val="005F14C9"/>
    <w:rsid w:val="005F20F8"/>
    <w:rsid w:val="005F3B5D"/>
    <w:rsid w:val="005F3B80"/>
    <w:rsid w:val="005F4C13"/>
    <w:rsid w:val="005F50AA"/>
    <w:rsid w:val="005F5886"/>
    <w:rsid w:val="005F58B7"/>
    <w:rsid w:val="005F5EC7"/>
    <w:rsid w:val="005F5EFD"/>
    <w:rsid w:val="005F683A"/>
    <w:rsid w:val="005F6A5F"/>
    <w:rsid w:val="005F6C70"/>
    <w:rsid w:val="005F6DCF"/>
    <w:rsid w:val="005F70C6"/>
    <w:rsid w:val="005F76C8"/>
    <w:rsid w:val="0060005A"/>
    <w:rsid w:val="00600127"/>
    <w:rsid w:val="00600728"/>
    <w:rsid w:val="006014B0"/>
    <w:rsid w:val="006014EF"/>
    <w:rsid w:val="00601635"/>
    <w:rsid w:val="006023DD"/>
    <w:rsid w:val="006028D0"/>
    <w:rsid w:val="006030D9"/>
    <w:rsid w:val="00603553"/>
    <w:rsid w:val="006051A1"/>
    <w:rsid w:val="006058F7"/>
    <w:rsid w:val="00606149"/>
    <w:rsid w:val="00606269"/>
    <w:rsid w:val="00606D82"/>
    <w:rsid w:val="006072E1"/>
    <w:rsid w:val="0060775E"/>
    <w:rsid w:val="00607BA6"/>
    <w:rsid w:val="00607E71"/>
    <w:rsid w:val="006106A3"/>
    <w:rsid w:val="00610A3F"/>
    <w:rsid w:val="006110BB"/>
    <w:rsid w:val="00611901"/>
    <w:rsid w:val="00611FDF"/>
    <w:rsid w:val="006121AD"/>
    <w:rsid w:val="006122E3"/>
    <w:rsid w:val="0061291B"/>
    <w:rsid w:val="00613D68"/>
    <w:rsid w:val="006141A6"/>
    <w:rsid w:val="00614FDE"/>
    <w:rsid w:val="0061570B"/>
    <w:rsid w:val="00615751"/>
    <w:rsid w:val="00616131"/>
    <w:rsid w:val="006164DA"/>
    <w:rsid w:val="0061733F"/>
    <w:rsid w:val="00617991"/>
    <w:rsid w:val="00617B53"/>
    <w:rsid w:val="00621438"/>
    <w:rsid w:val="006219C4"/>
    <w:rsid w:val="006222A5"/>
    <w:rsid w:val="006222D2"/>
    <w:rsid w:val="006227CF"/>
    <w:rsid w:val="00622C51"/>
    <w:rsid w:val="00622D94"/>
    <w:rsid w:val="006231EB"/>
    <w:rsid w:val="00623561"/>
    <w:rsid w:val="006243A7"/>
    <w:rsid w:val="0062470A"/>
    <w:rsid w:val="00624728"/>
    <w:rsid w:val="00624869"/>
    <w:rsid w:val="006255D0"/>
    <w:rsid w:val="0062573A"/>
    <w:rsid w:val="00625BC5"/>
    <w:rsid w:val="006268D6"/>
    <w:rsid w:val="00626EE3"/>
    <w:rsid w:val="0063071B"/>
    <w:rsid w:val="00630E71"/>
    <w:rsid w:val="00631A4A"/>
    <w:rsid w:val="00631BA0"/>
    <w:rsid w:val="00631F84"/>
    <w:rsid w:val="0063204E"/>
    <w:rsid w:val="00632626"/>
    <w:rsid w:val="00632D8A"/>
    <w:rsid w:val="00633010"/>
    <w:rsid w:val="00633422"/>
    <w:rsid w:val="00634128"/>
    <w:rsid w:val="00634684"/>
    <w:rsid w:val="00635403"/>
    <w:rsid w:val="006356C0"/>
    <w:rsid w:val="0063570B"/>
    <w:rsid w:val="00635953"/>
    <w:rsid w:val="00635BA2"/>
    <w:rsid w:val="00635E14"/>
    <w:rsid w:val="00636882"/>
    <w:rsid w:val="006370C3"/>
    <w:rsid w:val="0063717B"/>
    <w:rsid w:val="00637412"/>
    <w:rsid w:val="00637651"/>
    <w:rsid w:val="00637B9F"/>
    <w:rsid w:val="00637DAF"/>
    <w:rsid w:val="0064130D"/>
    <w:rsid w:val="00641CC7"/>
    <w:rsid w:val="006421C1"/>
    <w:rsid w:val="00643060"/>
    <w:rsid w:val="00644827"/>
    <w:rsid w:val="00645519"/>
    <w:rsid w:val="006460FB"/>
    <w:rsid w:val="006467BE"/>
    <w:rsid w:val="00646E6E"/>
    <w:rsid w:val="00646E73"/>
    <w:rsid w:val="00647692"/>
    <w:rsid w:val="0065018E"/>
    <w:rsid w:val="00650712"/>
    <w:rsid w:val="006509BE"/>
    <w:rsid w:val="00650D24"/>
    <w:rsid w:val="006511F3"/>
    <w:rsid w:val="00651572"/>
    <w:rsid w:val="00651CC7"/>
    <w:rsid w:val="00652508"/>
    <w:rsid w:val="00652D3D"/>
    <w:rsid w:val="0065303C"/>
    <w:rsid w:val="00653DD5"/>
    <w:rsid w:val="0065500C"/>
    <w:rsid w:val="00655560"/>
    <w:rsid w:val="006567BA"/>
    <w:rsid w:val="0065686D"/>
    <w:rsid w:val="00656FDD"/>
    <w:rsid w:val="0066127B"/>
    <w:rsid w:val="006615D0"/>
    <w:rsid w:val="00662149"/>
    <w:rsid w:val="0066252F"/>
    <w:rsid w:val="00662C13"/>
    <w:rsid w:val="00663883"/>
    <w:rsid w:val="00663E8F"/>
    <w:rsid w:val="00664265"/>
    <w:rsid w:val="006644D9"/>
    <w:rsid w:val="006644F1"/>
    <w:rsid w:val="00664D2D"/>
    <w:rsid w:val="0066584D"/>
    <w:rsid w:val="0066606C"/>
    <w:rsid w:val="0066660F"/>
    <w:rsid w:val="006668F5"/>
    <w:rsid w:val="00667C1E"/>
    <w:rsid w:val="0067144C"/>
    <w:rsid w:val="0067151D"/>
    <w:rsid w:val="0067156D"/>
    <w:rsid w:val="0067190E"/>
    <w:rsid w:val="006722E2"/>
    <w:rsid w:val="00672854"/>
    <w:rsid w:val="00672EAD"/>
    <w:rsid w:val="00673019"/>
    <w:rsid w:val="006732C7"/>
    <w:rsid w:val="006739C5"/>
    <w:rsid w:val="00673DDA"/>
    <w:rsid w:val="00674232"/>
    <w:rsid w:val="00674293"/>
    <w:rsid w:val="0067432D"/>
    <w:rsid w:val="00674338"/>
    <w:rsid w:val="006743ED"/>
    <w:rsid w:val="00674AEE"/>
    <w:rsid w:val="00675300"/>
    <w:rsid w:val="006758DC"/>
    <w:rsid w:val="00675C05"/>
    <w:rsid w:val="00676B98"/>
    <w:rsid w:val="00676C3E"/>
    <w:rsid w:val="00677206"/>
    <w:rsid w:val="006802D3"/>
    <w:rsid w:val="00680A98"/>
    <w:rsid w:val="00680BA9"/>
    <w:rsid w:val="00681397"/>
    <w:rsid w:val="0068159D"/>
    <w:rsid w:val="006816D8"/>
    <w:rsid w:val="0068171D"/>
    <w:rsid w:val="006818CC"/>
    <w:rsid w:val="00681CF2"/>
    <w:rsid w:val="00681E7A"/>
    <w:rsid w:val="00682422"/>
    <w:rsid w:val="00682620"/>
    <w:rsid w:val="00684163"/>
    <w:rsid w:val="006843C2"/>
    <w:rsid w:val="00684F77"/>
    <w:rsid w:val="00685946"/>
    <w:rsid w:val="006859D0"/>
    <w:rsid w:val="00685B6D"/>
    <w:rsid w:val="00685BE1"/>
    <w:rsid w:val="00685EB3"/>
    <w:rsid w:val="006863F4"/>
    <w:rsid w:val="00687136"/>
    <w:rsid w:val="006877A4"/>
    <w:rsid w:val="00687B6F"/>
    <w:rsid w:val="00687D45"/>
    <w:rsid w:val="00687E0E"/>
    <w:rsid w:val="0069081A"/>
    <w:rsid w:val="00691489"/>
    <w:rsid w:val="00691CAC"/>
    <w:rsid w:val="0069207C"/>
    <w:rsid w:val="006926E8"/>
    <w:rsid w:val="00692C02"/>
    <w:rsid w:val="00692D61"/>
    <w:rsid w:val="006936FF"/>
    <w:rsid w:val="006937BE"/>
    <w:rsid w:val="0069402E"/>
    <w:rsid w:val="00694398"/>
    <w:rsid w:val="00694A4D"/>
    <w:rsid w:val="0069503F"/>
    <w:rsid w:val="006950F6"/>
    <w:rsid w:val="00695C25"/>
    <w:rsid w:val="00696139"/>
    <w:rsid w:val="00696421"/>
    <w:rsid w:val="00696A7F"/>
    <w:rsid w:val="00696D1E"/>
    <w:rsid w:val="00697785"/>
    <w:rsid w:val="006A020E"/>
    <w:rsid w:val="006A0365"/>
    <w:rsid w:val="006A24AE"/>
    <w:rsid w:val="006A2D5B"/>
    <w:rsid w:val="006A3F0F"/>
    <w:rsid w:val="006A4F8B"/>
    <w:rsid w:val="006A55A5"/>
    <w:rsid w:val="006A59E7"/>
    <w:rsid w:val="006A5F87"/>
    <w:rsid w:val="006A6309"/>
    <w:rsid w:val="006A63E9"/>
    <w:rsid w:val="006A6929"/>
    <w:rsid w:val="006A6D9A"/>
    <w:rsid w:val="006A6FD7"/>
    <w:rsid w:val="006A712A"/>
    <w:rsid w:val="006A72F7"/>
    <w:rsid w:val="006A774E"/>
    <w:rsid w:val="006A7CD1"/>
    <w:rsid w:val="006B012E"/>
    <w:rsid w:val="006B07EB"/>
    <w:rsid w:val="006B1837"/>
    <w:rsid w:val="006B1F07"/>
    <w:rsid w:val="006B1F66"/>
    <w:rsid w:val="006B2946"/>
    <w:rsid w:val="006B2982"/>
    <w:rsid w:val="006B2A60"/>
    <w:rsid w:val="006B2E8E"/>
    <w:rsid w:val="006B341F"/>
    <w:rsid w:val="006B3BCC"/>
    <w:rsid w:val="006B400B"/>
    <w:rsid w:val="006B55A6"/>
    <w:rsid w:val="006B5B97"/>
    <w:rsid w:val="006B5F45"/>
    <w:rsid w:val="006B61AF"/>
    <w:rsid w:val="006B69C7"/>
    <w:rsid w:val="006B734E"/>
    <w:rsid w:val="006B7B92"/>
    <w:rsid w:val="006C0110"/>
    <w:rsid w:val="006C0448"/>
    <w:rsid w:val="006C05F0"/>
    <w:rsid w:val="006C068C"/>
    <w:rsid w:val="006C0F40"/>
    <w:rsid w:val="006C10BE"/>
    <w:rsid w:val="006C1708"/>
    <w:rsid w:val="006C18CD"/>
    <w:rsid w:val="006C1C24"/>
    <w:rsid w:val="006C3280"/>
    <w:rsid w:val="006C429C"/>
    <w:rsid w:val="006C465B"/>
    <w:rsid w:val="006C472A"/>
    <w:rsid w:val="006C4CA0"/>
    <w:rsid w:val="006C4E38"/>
    <w:rsid w:val="006C58D0"/>
    <w:rsid w:val="006C5BCD"/>
    <w:rsid w:val="006C5D41"/>
    <w:rsid w:val="006C6719"/>
    <w:rsid w:val="006C6FBA"/>
    <w:rsid w:val="006C71DF"/>
    <w:rsid w:val="006C72B3"/>
    <w:rsid w:val="006C7352"/>
    <w:rsid w:val="006D0224"/>
    <w:rsid w:val="006D02AD"/>
    <w:rsid w:val="006D0ACF"/>
    <w:rsid w:val="006D0F94"/>
    <w:rsid w:val="006D19AC"/>
    <w:rsid w:val="006D1A99"/>
    <w:rsid w:val="006D1E8D"/>
    <w:rsid w:val="006D20DC"/>
    <w:rsid w:val="006D2B6B"/>
    <w:rsid w:val="006D308D"/>
    <w:rsid w:val="006D32B7"/>
    <w:rsid w:val="006D3896"/>
    <w:rsid w:val="006D4EB4"/>
    <w:rsid w:val="006D4FD8"/>
    <w:rsid w:val="006D5268"/>
    <w:rsid w:val="006D5D76"/>
    <w:rsid w:val="006D5EF3"/>
    <w:rsid w:val="006D66EB"/>
    <w:rsid w:val="006D71CD"/>
    <w:rsid w:val="006D7BB3"/>
    <w:rsid w:val="006D7D64"/>
    <w:rsid w:val="006E0384"/>
    <w:rsid w:val="006E0761"/>
    <w:rsid w:val="006E0B74"/>
    <w:rsid w:val="006E0C37"/>
    <w:rsid w:val="006E0CE2"/>
    <w:rsid w:val="006E133C"/>
    <w:rsid w:val="006E1399"/>
    <w:rsid w:val="006E23CB"/>
    <w:rsid w:val="006E23FE"/>
    <w:rsid w:val="006E2512"/>
    <w:rsid w:val="006E2A9B"/>
    <w:rsid w:val="006E2DE4"/>
    <w:rsid w:val="006E3E1A"/>
    <w:rsid w:val="006E3E62"/>
    <w:rsid w:val="006E4299"/>
    <w:rsid w:val="006E4601"/>
    <w:rsid w:val="006E52C1"/>
    <w:rsid w:val="006E57FD"/>
    <w:rsid w:val="006E6406"/>
    <w:rsid w:val="006E64DC"/>
    <w:rsid w:val="006E677C"/>
    <w:rsid w:val="006E69B3"/>
    <w:rsid w:val="006E6BD0"/>
    <w:rsid w:val="006E7131"/>
    <w:rsid w:val="006E7A8C"/>
    <w:rsid w:val="006E7AC4"/>
    <w:rsid w:val="006F13AE"/>
    <w:rsid w:val="006F1E36"/>
    <w:rsid w:val="006F2D62"/>
    <w:rsid w:val="006F30DB"/>
    <w:rsid w:val="006F46D3"/>
    <w:rsid w:val="006F5795"/>
    <w:rsid w:val="006F591E"/>
    <w:rsid w:val="006F656E"/>
    <w:rsid w:val="006F6A71"/>
    <w:rsid w:val="006F6F07"/>
    <w:rsid w:val="006F7467"/>
    <w:rsid w:val="006F7BE7"/>
    <w:rsid w:val="00700208"/>
    <w:rsid w:val="00700BEC"/>
    <w:rsid w:val="0070295A"/>
    <w:rsid w:val="00702CBF"/>
    <w:rsid w:val="0070326B"/>
    <w:rsid w:val="0070345A"/>
    <w:rsid w:val="00703603"/>
    <w:rsid w:val="00704D6F"/>
    <w:rsid w:val="00704EFC"/>
    <w:rsid w:val="007051C3"/>
    <w:rsid w:val="007058CD"/>
    <w:rsid w:val="00705CD4"/>
    <w:rsid w:val="00706392"/>
    <w:rsid w:val="00706638"/>
    <w:rsid w:val="00706C97"/>
    <w:rsid w:val="00706CE1"/>
    <w:rsid w:val="00706D15"/>
    <w:rsid w:val="00707583"/>
    <w:rsid w:val="007079D5"/>
    <w:rsid w:val="00707C0C"/>
    <w:rsid w:val="00707E74"/>
    <w:rsid w:val="007103F3"/>
    <w:rsid w:val="00710A51"/>
    <w:rsid w:val="00710B6D"/>
    <w:rsid w:val="00710DA7"/>
    <w:rsid w:val="00710E06"/>
    <w:rsid w:val="007112A8"/>
    <w:rsid w:val="0071179B"/>
    <w:rsid w:val="007123EC"/>
    <w:rsid w:val="00712818"/>
    <w:rsid w:val="00712868"/>
    <w:rsid w:val="00712943"/>
    <w:rsid w:val="007136B7"/>
    <w:rsid w:val="0071434D"/>
    <w:rsid w:val="007143FF"/>
    <w:rsid w:val="00714D26"/>
    <w:rsid w:val="007157B7"/>
    <w:rsid w:val="00715960"/>
    <w:rsid w:val="00715C0B"/>
    <w:rsid w:val="00716297"/>
    <w:rsid w:val="007166B6"/>
    <w:rsid w:val="00716ACD"/>
    <w:rsid w:val="00717115"/>
    <w:rsid w:val="00717D60"/>
    <w:rsid w:val="00720690"/>
    <w:rsid w:val="00720870"/>
    <w:rsid w:val="00720984"/>
    <w:rsid w:val="00720F0A"/>
    <w:rsid w:val="00721630"/>
    <w:rsid w:val="0072183B"/>
    <w:rsid w:val="0072310B"/>
    <w:rsid w:val="007231F4"/>
    <w:rsid w:val="00723779"/>
    <w:rsid w:val="0072405C"/>
    <w:rsid w:val="00724671"/>
    <w:rsid w:val="007247EA"/>
    <w:rsid w:val="00724B77"/>
    <w:rsid w:val="00724EA3"/>
    <w:rsid w:val="00725608"/>
    <w:rsid w:val="00725A42"/>
    <w:rsid w:val="0072623D"/>
    <w:rsid w:val="00726380"/>
    <w:rsid w:val="00726EFF"/>
    <w:rsid w:val="00726FE2"/>
    <w:rsid w:val="00727B76"/>
    <w:rsid w:val="00727EAA"/>
    <w:rsid w:val="007301F1"/>
    <w:rsid w:val="00730534"/>
    <w:rsid w:val="00730EB4"/>
    <w:rsid w:val="007313C3"/>
    <w:rsid w:val="00731D5E"/>
    <w:rsid w:val="00731DE5"/>
    <w:rsid w:val="00731FD0"/>
    <w:rsid w:val="00732608"/>
    <w:rsid w:val="00732670"/>
    <w:rsid w:val="00732681"/>
    <w:rsid w:val="0073281E"/>
    <w:rsid w:val="00732F77"/>
    <w:rsid w:val="00732FBC"/>
    <w:rsid w:val="00733ABF"/>
    <w:rsid w:val="007346FC"/>
    <w:rsid w:val="00734EEB"/>
    <w:rsid w:val="00735328"/>
    <w:rsid w:val="0073544F"/>
    <w:rsid w:val="0073563A"/>
    <w:rsid w:val="00735A32"/>
    <w:rsid w:val="00736479"/>
    <w:rsid w:val="0073676B"/>
    <w:rsid w:val="00736F56"/>
    <w:rsid w:val="00737257"/>
    <w:rsid w:val="007374E1"/>
    <w:rsid w:val="007403B3"/>
    <w:rsid w:val="0074203C"/>
    <w:rsid w:val="00742D8A"/>
    <w:rsid w:val="00743190"/>
    <w:rsid w:val="007433E4"/>
    <w:rsid w:val="007436EE"/>
    <w:rsid w:val="00743CD9"/>
    <w:rsid w:val="0074404A"/>
    <w:rsid w:val="007440A1"/>
    <w:rsid w:val="007442CE"/>
    <w:rsid w:val="00744575"/>
    <w:rsid w:val="00744AA8"/>
    <w:rsid w:val="00745593"/>
    <w:rsid w:val="00745D37"/>
    <w:rsid w:val="00745E25"/>
    <w:rsid w:val="0074634E"/>
    <w:rsid w:val="00746573"/>
    <w:rsid w:val="007466C1"/>
    <w:rsid w:val="007469F6"/>
    <w:rsid w:val="007475A5"/>
    <w:rsid w:val="007477A9"/>
    <w:rsid w:val="00747C4F"/>
    <w:rsid w:val="00752182"/>
    <w:rsid w:val="007522CF"/>
    <w:rsid w:val="00752EA1"/>
    <w:rsid w:val="00753470"/>
    <w:rsid w:val="0075359E"/>
    <w:rsid w:val="00753933"/>
    <w:rsid w:val="00753B6F"/>
    <w:rsid w:val="007544B4"/>
    <w:rsid w:val="007554C4"/>
    <w:rsid w:val="00757345"/>
    <w:rsid w:val="0075760C"/>
    <w:rsid w:val="0075798C"/>
    <w:rsid w:val="00757A19"/>
    <w:rsid w:val="00760293"/>
    <w:rsid w:val="00760313"/>
    <w:rsid w:val="0076035B"/>
    <w:rsid w:val="007608C1"/>
    <w:rsid w:val="007610D6"/>
    <w:rsid w:val="00761581"/>
    <w:rsid w:val="007616DE"/>
    <w:rsid w:val="0076247E"/>
    <w:rsid w:val="00762690"/>
    <w:rsid w:val="00762E2F"/>
    <w:rsid w:val="00763B95"/>
    <w:rsid w:val="007645AE"/>
    <w:rsid w:val="00764C29"/>
    <w:rsid w:val="007650AF"/>
    <w:rsid w:val="0076602E"/>
    <w:rsid w:val="00766F87"/>
    <w:rsid w:val="007676D2"/>
    <w:rsid w:val="00770B54"/>
    <w:rsid w:val="007712C7"/>
    <w:rsid w:val="007713BE"/>
    <w:rsid w:val="00771669"/>
    <w:rsid w:val="00771FAE"/>
    <w:rsid w:val="00771FB6"/>
    <w:rsid w:val="00772E09"/>
    <w:rsid w:val="00773230"/>
    <w:rsid w:val="00773E00"/>
    <w:rsid w:val="007755CB"/>
    <w:rsid w:val="00775CAB"/>
    <w:rsid w:val="00776785"/>
    <w:rsid w:val="00777513"/>
    <w:rsid w:val="00777547"/>
    <w:rsid w:val="00777670"/>
    <w:rsid w:val="00780A1A"/>
    <w:rsid w:val="00780A26"/>
    <w:rsid w:val="00780A8B"/>
    <w:rsid w:val="0078158F"/>
    <w:rsid w:val="007816C3"/>
    <w:rsid w:val="00781812"/>
    <w:rsid w:val="00781C41"/>
    <w:rsid w:val="00782152"/>
    <w:rsid w:val="007829F6"/>
    <w:rsid w:val="00782CB5"/>
    <w:rsid w:val="007855F5"/>
    <w:rsid w:val="00785B80"/>
    <w:rsid w:val="007869C6"/>
    <w:rsid w:val="00786D88"/>
    <w:rsid w:val="007877DA"/>
    <w:rsid w:val="0078791B"/>
    <w:rsid w:val="007879B1"/>
    <w:rsid w:val="007903D6"/>
    <w:rsid w:val="00790B8D"/>
    <w:rsid w:val="007922A4"/>
    <w:rsid w:val="007922AD"/>
    <w:rsid w:val="007927B3"/>
    <w:rsid w:val="00792A8A"/>
    <w:rsid w:val="00792B9D"/>
    <w:rsid w:val="00792D9F"/>
    <w:rsid w:val="0079302C"/>
    <w:rsid w:val="007949F2"/>
    <w:rsid w:val="00795C5C"/>
    <w:rsid w:val="00795D60"/>
    <w:rsid w:val="00796BC2"/>
    <w:rsid w:val="00796CAD"/>
    <w:rsid w:val="00797127"/>
    <w:rsid w:val="00797138"/>
    <w:rsid w:val="00797594"/>
    <w:rsid w:val="007A03CA"/>
    <w:rsid w:val="007A03E1"/>
    <w:rsid w:val="007A068A"/>
    <w:rsid w:val="007A1425"/>
    <w:rsid w:val="007A155A"/>
    <w:rsid w:val="007A1B58"/>
    <w:rsid w:val="007A1DE2"/>
    <w:rsid w:val="007A30E8"/>
    <w:rsid w:val="007A3666"/>
    <w:rsid w:val="007A46A1"/>
    <w:rsid w:val="007A5458"/>
    <w:rsid w:val="007A5915"/>
    <w:rsid w:val="007A5CE3"/>
    <w:rsid w:val="007A5FF7"/>
    <w:rsid w:val="007A6334"/>
    <w:rsid w:val="007A7566"/>
    <w:rsid w:val="007A791A"/>
    <w:rsid w:val="007A7ACF"/>
    <w:rsid w:val="007A7EAF"/>
    <w:rsid w:val="007B0481"/>
    <w:rsid w:val="007B08F0"/>
    <w:rsid w:val="007B09E5"/>
    <w:rsid w:val="007B1303"/>
    <w:rsid w:val="007B23DC"/>
    <w:rsid w:val="007B2A6A"/>
    <w:rsid w:val="007B2E40"/>
    <w:rsid w:val="007B376E"/>
    <w:rsid w:val="007B48DA"/>
    <w:rsid w:val="007B5050"/>
    <w:rsid w:val="007B535E"/>
    <w:rsid w:val="007B6271"/>
    <w:rsid w:val="007B65C9"/>
    <w:rsid w:val="007B67A5"/>
    <w:rsid w:val="007B7E69"/>
    <w:rsid w:val="007C1A2E"/>
    <w:rsid w:val="007C1A75"/>
    <w:rsid w:val="007C1BE9"/>
    <w:rsid w:val="007C3EAC"/>
    <w:rsid w:val="007C437C"/>
    <w:rsid w:val="007C480E"/>
    <w:rsid w:val="007C4C0F"/>
    <w:rsid w:val="007C579C"/>
    <w:rsid w:val="007C64C4"/>
    <w:rsid w:val="007C660C"/>
    <w:rsid w:val="007C68A0"/>
    <w:rsid w:val="007C6B83"/>
    <w:rsid w:val="007C718E"/>
    <w:rsid w:val="007C73E3"/>
    <w:rsid w:val="007D033A"/>
    <w:rsid w:val="007D05CC"/>
    <w:rsid w:val="007D0A5F"/>
    <w:rsid w:val="007D1B16"/>
    <w:rsid w:val="007D219F"/>
    <w:rsid w:val="007D24C9"/>
    <w:rsid w:val="007D26B6"/>
    <w:rsid w:val="007D2BEF"/>
    <w:rsid w:val="007D3003"/>
    <w:rsid w:val="007D3314"/>
    <w:rsid w:val="007D3584"/>
    <w:rsid w:val="007D3681"/>
    <w:rsid w:val="007D39E1"/>
    <w:rsid w:val="007D47D2"/>
    <w:rsid w:val="007D4E97"/>
    <w:rsid w:val="007D4EF0"/>
    <w:rsid w:val="007D58B6"/>
    <w:rsid w:val="007D5C68"/>
    <w:rsid w:val="007D5E73"/>
    <w:rsid w:val="007D6AC2"/>
    <w:rsid w:val="007D6E41"/>
    <w:rsid w:val="007D7579"/>
    <w:rsid w:val="007E10AD"/>
    <w:rsid w:val="007E19A8"/>
    <w:rsid w:val="007E1A7F"/>
    <w:rsid w:val="007E1E6B"/>
    <w:rsid w:val="007E1E83"/>
    <w:rsid w:val="007E26A3"/>
    <w:rsid w:val="007E2874"/>
    <w:rsid w:val="007E2C28"/>
    <w:rsid w:val="007E2D8F"/>
    <w:rsid w:val="007E2E5F"/>
    <w:rsid w:val="007E32E5"/>
    <w:rsid w:val="007E3401"/>
    <w:rsid w:val="007E3A42"/>
    <w:rsid w:val="007E3F88"/>
    <w:rsid w:val="007E41E8"/>
    <w:rsid w:val="007E58E0"/>
    <w:rsid w:val="007E5B97"/>
    <w:rsid w:val="007E6463"/>
    <w:rsid w:val="007E65CA"/>
    <w:rsid w:val="007E6A83"/>
    <w:rsid w:val="007E6CFA"/>
    <w:rsid w:val="007E6D4F"/>
    <w:rsid w:val="007E73C1"/>
    <w:rsid w:val="007E7550"/>
    <w:rsid w:val="007E7C3F"/>
    <w:rsid w:val="007F1190"/>
    <w:rsid w:val="007F1DAB"/>
    <w:rsid w:val="007F2254"/>
    <w:rsid w:val="007F2526"/>
    <w:rsid w:val="007F31A4"/>
    <w:rsid w:val="007F39A2"/>
    <w:rsid w:val="007F430F"/>
    <w:rsid w:val="007F4394"/>
    <w:rsid w:val="007F49FD"/>
    <w:rsid w:val="007F4BDD"/>
    <w:rsid w:val="007F5FCD"/>
    <w:rsid w:val="007F6215"/>
    <w:rsid w:val="007F6342"/>
    <w:rsid w:val="007F6854"/>
    <w:rsid w:val="007F6AF9"/>
    <w:rsid w:val="007F6FDD"/>
    <w:rsid w:val="007F7079"/>
    <w:rsid w:val="007F7198"/>
    <w:rsid w:val="007F7C77"/>
    <w:rsid w:val="0080005C"/>
    <w:rsid w:val="0080039F"/>
    <w:rsid w:val="00800DF5"/>
    <w:rsid w:val="0080115C"/>
    <w:rsid w:val="00801BAB"/>
    <w:rsid w:val="00801CE6"/>
    <w:rsid w:val="00801FBA"/>
    <w:rsid w:val="008026AB"/>
    <w:rsid w:val="00802A0E"/>
    <w:rsid w:val="00803209"/>
    <w:rsid w:val="00803CD8"/>
    <w:rsid w:val="00803FF8"/>
    <w:rsid w:val="008045CE"/>
    <w:rsid w:val="00804C7C"/>
    <w:rsid w:val="00804CD2"/>
    <w:rsid w:val="0080542A"/>
    <w:rsid w:val="00805738"/>
    <w:rsid w:val="008059E0"/>
    <w:rsid w:val="00805AF3"/>
    <w:rsid w:val="00806846"/>
    <w:rsid w:val="00807139"/>
    <w:rsid w:val="00807460"/>
    <w:rsid w:val="00810919"/>
    <w:rsid w:val="00810C3E"/>
    <w:rsid w:val="00810F3F"/>
    <w:rsid w:val="008125D2"/>
    <w:rsid w:val="00812A19"/>
    <w:rsid w:val="00813127"/>
    <w:rsid w:val="00813726"/>
    <w:rsid w:val="00813956"/>
    <w:rsid w:val="00813E83"/>
    <w:rsid w:val="00814E94"/>
    <w:rsid w:val="00815554"/>
    <w:rsid w:val="0081572F"/>
    <w:rsid w:val="008160C2"/>
    <w:rsid w:val="00816DD7"/>
    <w:rsid w:val="00817107"/>
    <w:rsid w:val="0082056A"/>
    <w:rsid w:val="00820724"/>
    <w:rsid w:val="00820951"/>
    <w:rsid w:val="008209A7"/>
    <w:rsid w:val="00820C66"/>
    <w:rsid w:val="00821EEE"/>
    <w:rsid w:val="0082270D"/>
    <w:rsid w:val="0082439C"/>
    <w:rsid w:val="00824CD1"/>
    <w:rsid w:val="00824E00"/>
    <w:rsid w:val="00825C8F"/>
    <w:rsid w:val="00825DA2"/>
    <w:rsid w:val="00825FA7"/>
    <w:rsid w:val="008267F3"/>
    <w:rsid w:val="00826D7C"/>
    <w:rsid w:val="00826E8F"/>
    <w:rsid w:val="00826F65"/>
    <w:rsid w:val="00827828"/>
    <w:rsid w:val="00830EBA"/>
    <w:rsid w:val="00831536"/>
    <w:rsid w:val="00831C00"/>
    <w:rsid w:val="0083291B"/>
    <w:rsid w:val="00832CEC"/>
    <w:rsid w:val="00832FDD"/>
    <w:rsid w:val="008339B3"/>
    <w:rsid w:val="0083426E"/>
    <w:rsid w:val="00834CD8"/>
    <w:rsid w:val="0083522A"/>
    <w:rsid w:val="008352AA"/>
    <w:rsid w:val="00836380"/>
    <w:rsid w:val="00837708"/>
    <w:rsid w:val="00837DD6"/>
    <w:rsid w:val="00840220"/>
    <w:rsid w:val="00840315"/>
    <w:rsid w:val="00841279"/>
    <w:rsid w:val="00841BF3"/>
    <w:rsid w:val="00841D26"/>
    <w:rsid w:val="00842048"/>
    <w:rsid w:val="00842D25"/>
    <w:rsid w:val="00842E64"/>
    <w:rsid w:val="0084331D"/>
    <w:rsid w:val="00843489"/>
    <w:rsid w:val="00843668"/>
    <w:rsid w:val="008438EB"/>
    <w:rsid w:val="00843ADC"/>
    <w:rsid w:val="00843ED1"/>
    <w:rsid w:val="00843F8B"/>
    <w:rsid w:val="0084453C"/>
    <w:rsid w:val="00845564"/>
    <w:rsid w:val="00845CBF"/>
    <w:rsid w:val="008462F1"/>
    <w:rsid w:val="00846468"/>
    <w:rsid w:val="00846494"/>
    <w:rsid w:val="00846508"/>
    <w:rsid w:val="0084688D"/>
    <w:rsid w:val="00846C11"/>
    <w:rsid w:val="00846CF5"/>
    <w:rsid w:val="00846D49"/>
    <w:rsid w:val="00847CEC"/>
    <w:rsid w:val="00847EF3"/>
    <w:rsid w:val="008509D7"/>
    <w:rsid w:val="00851091"/>
    <w:rsid w:val="00851A5F"/>
    <w:rsid w:val="008531BB"/>
    <w:rsid w:val="008532B0"/>
    <w:rsid w:val="00853EF3"/>
    <w:rsid w:val="008545A7"/>
    <w:rsid w:val="00854A41"/>
    <w:rsid w:val="008550FC"/>
    <w:rsid w:val="008552AB"/>
    <w:rsid w:val="0085581D"/>
    <w:rsid w:val="00855FB0"/>
    <w:rsid w:val="00856509"/>
    <w:rsid w:val="00856F0D"/>
    <w:rsid w:val="00857130"/>
    <w:rsid w:val="00857440"/>
    <w:rsid w:val="0085762F"/>
    <w:rsid w:val="0086087E"/>
    <w:rsid w:val="0086167B"/>
    <w:rsid w:val="00861956"/>
    <w:rsid w:val="00861A78"/>
    <w:rsid w:val="00862837"/>
    <w:rsid w:val="00862CD7"/>
    <w:rsid w:val="00863030"/>
    <w:rsid w:val="00863D8B"/>
    <w:rsid w:val="00863E5E"/>
    <w:rsid w:val="00865004"/>
    <w:rsid w:val="00866067"/>
    <w:rsid w:val="008660C5"/>
    <w:rsid w:val="00866169"/>
    <w:rsid w:val="008667BF"/>
    <w:rsid w:val="008673D5"/>
    <w:rsid w:val="008674CE"/>
    <w:rsid w:val="00867A93"/>
    <w:rsid w:val="00872C38"/>
    <w:rsid w:val="00872FD6"/>
    <w:rsid w:val="008733DE"/>
    <w:rsid w:val="00873DDF"/>
    <w:rsid w:val="0087477D"/>
    <w:rsid w:val="008757EF"/>
    <w:rsid w:val="00875900"/>
    <w:rsid w:val="0087625D"/>
    <w:rsid w:val="00877807"/>
    <w:rsid w:val="008801BA"/>
    <w:rsid w:val="008809CE"/>
    <w:rsid w:val="00881515"/>
    <w:rsid w:val="008815F5"/>
    <w:rsid w:val="008822CD"/>
    <w:rsid w:val="008834FF"/>
    <w:rsid w:val="0088388C"/>
    <w:rsid w:val="0088389B"/>
    <w:rsid w:val="00883AC1"/>
    <w:rsid w:val="00883B2E"/>
    <w:rsid w:val="00884324"/>
    <w:rsid w:val="00884625"/>
    <w:rsid w:val="00884F0A"/>
    <w:rsid w:val="00885A54"/>
    <w:rsid w:val="00885CBD"/>
    <w:rsid w:val="00886F7C"/>
    <w:rsid w:val="008870EC"/>
    <w:rsid w:val="00887216"/>
    <w:rsid w:val="00887DB9"/>
    <w:rsid w:val="00887F3E"/>
    <w:rsid w:val="008902DE"/>
    <w:rsid w:val="0089079B"/>
    <w:rsid w:val="00890C9C"/>
    <w:rsid w:val="008913E1"/>
    <w:rsid w:val="00891715"/>
    <w:rsid w:val="00891D0E"/>
    <w:rsid w:val="00891EE2"/>
    <w:rsid w:val="008920A7"/>
    <w:rsid w:val="0089252E"/>
    <w:rsid w:val="0089296A"/>
    <w:rsid w:val="008929D7"/>
    <w:rsid w:val="00892B49"/>
    <w:rsid w:val="00892C1D"/>
    <w:rsid w:val="0089319F"/>
    <w:rsid w:val="008936A9"/>
    <w:rsid w:val="00893B35"/>
    <w:rsid w:val="008949F0"/>
    <w:rsid w:val="00894D1F"/>
    <w:rsid w:val="00895804"/>
    <w:rsid w:val="00896358"/>
    <w:rsid w:val="00896D51"/>
    <w:rsid w:val="008974C5"/>
    <w:rsid w:val="008A09DA"/>
    <w:rsid w:val="008A16F8"/>
    <w:rsid w:val="008A18C9"/>
    <w:rsid w:val="008A1C97"/>
    <w:rsid w:val="008A3338"/>
    <w:rsid w:val="008A42B3"/>
    <w:rsid w:val="008A45A4"/>
    <w:rsid w:val="008A575D"/>
    <w:rsid w:val="008A58AC"/>
    <w:rsid w:val="008A6149"/>
    <w:rsid w:val="008A6991"/>
    <w:rsid w:val="008A6B10"/>
    <w:rsid w:val="008A6CF2"/>
    <w:rsid w:val="008A7394"/>
    <w:rsid w:val="008A7882"/>
    <w:rsid w:val="008A794D"/>
    <w:rsid w:val="008B0516"/>
    <w:rsid w:val="008B0A18"/>
    <w:rsid w:val="008B0B63"/>
    <w:rsid w:val="008B0CB8"/>
    <w:rsid w:val="008B1482"/>
    <w:rsid w:val="008B164E"/>
    <w:rsid w:val="008B1A82"/>
    <w:rsid w:val="008B2390"/>
    <w:rsid w:val="008B2B1D"/>
    <w:rsid w:val="008B2C3F"/>
    <w:rsid w:val="008B2C40"/>
    <w:rsid w:val="008B2CF4"/>
    <w:rsid w:val="008B2E14"/>
    <w:rsid w:val="008B31A2"/>
    <w:rsid w:val="008B36C4"/>
    <w:rsid w:val="008B3809"/>
    <w:rsid w:val="008B395B"/>
    <w:rsid w:val="008B3C17"/>
    <w:rsid w:val="008B48F2"/>
    <w:rsid w:val="008B6E8B"/>
    <w:rsid w:val="008B758C"/>
    <w:rsid w:val="008B7DA8"/>
    <w:rsid w:val="008B7FDA"/>
    <w:rsid w:val="008C0177"/>
    <w:rsid w:val="008C0229"/>
    <w:rsid w:val="008C033D"/>
    <w:rsid w:val="008C0406"/>
    <w:rsid w:val="008C0E31"/>
    <w:rsid w:val="008C0EB6"/>
    <w:rsid w:val="008C1595"/>
    <w:rsid w:val="008C19A6"/>
    <w:rsid w:val="008C2059"/>
    <w:rsid w:val="008C214F"/>
    <w:rsid w:val="008C24C7"/>
    <w:rsid w:val="008C2D61"/>
    <w:rsid w:val="008C3624"/>
    <w:rsid w:val="008C36DB"/>
    <w:rsid w:val="008C3C27"/>
    <w:rsid w:val="008C42A3"/>
    <w:rsid w:val="008C53D5"/>
    <w:rsid w:val="008C56F4"/>
    <w:rsid w:val="008C5C1A"/>
    <w:rsid w:val="008C5FB5"/>
    <w:rsid w:val="008C6238"/>
    <w:rsid w:val="008C6591"/>
    <w:rsid w:val="008C68CF"/>
    <w:rsid w:val="008C7192"/>
    <w:rsid w:val="008D0903"/>
    <w:rsid w:val="008D09E9"/>
    <w:rsid w:val="008D0E6F"/>
    <w:rsid w:val="008D138F"/>
    <w:rsid w:val="008D13D8"/>
    <w:rsid w:val="008D143E"/>
    <w:rsid w:val="008D15BE"/>
    <w:rsid w:val="008D1A8B"/>
    <w:rsid w:val="008D2F29"/>
    <w:rsid w:val="008D3109"/>
    <w:rsid w:val="008D3890"/>
    <w:rsid w:val="008D443E"/>
    <w:rsid w:val="008D4487"/>
    <w:rsid w:val="008D460B"/>
    <w:rsid w:val="008D5921"/>
    <w:rsid w:val="008D5CB7"/>
    <w:rsid w:val="008D68BA"/>
    <w:rsid w:val="008D699D"/>
    <w:rsid w:val="008D7B51"/>
    <w:rsid w:val="008D7FDA"/>
    <w:rsid w:val="008E055A"/>
    <w:rsid w:val="008E0E76"/>
    <w:rsid w:val="008E0FB8"/>
    <w:rsid w:val="008E1C97"/>
    <w:rsid w:val="008E22E6"/>
    <w:rsid w:val="008E253C"/>
    <w:rsid w:val="008E28DF"/>
    <w:rsid w:val="008E2CE4"/>
    <w:rsid w:val="008E2E4F"/>
    <w:rsid w:val="008E36A0"/>
    <w:rsid w:val="008E3DE2"/>
    <w:rsid w:val="008E3E93"/>
    <w:rsid w:val="008E4416"/>
    <w:rsid w:val="008E4880"/>
    <w:rsid w:val="008E48BB"/>
    <w:rsid w:val="008E557D"/>
    <w:rsid w:val="008E5B41"/>
    <w:rsid w:val="008E6DBD"/>
    <w:rsid w:val="008E7149"/>
    <w:rsid w:val="008E71F6"/>
    <w:rsid w:val="008E77DE"/>
    <w:rsid w:val="008E7804"/>
    <w:rsid w:val="008E796F"/>
    <w:rsid w:val="008F0269"/>
    <w:rsid w:val="008F04A6"/>
    <w:rsid w:val="008F073A"/>
    <w:rsid w:val="008F0971"/>
    <w:rsid w:val="008F0A8D"/>
    <w:rsid w:val="008F0F79"/>
    <w:rsid w:val="008F1146"/>
    <w:rsid w:val="008F1803"/>
    <w:rsid w:val="008F1BF1"/>
    <w:rsid w:val="008F1E2B"/>
    <w:rsid w:val="008F34BB"/>
    <w:rsid w:val="008F3A5D"/>
    <w:rsid w:val="008F3D9D"/>
    <w:rsid w:val="008F439B"/>
    <w:rsid w:val="008F499E"/>
    <w:rsid w:val="008F49EF"/>
    <w:rsid w:val="008F4F7B"/>
    <w:rsid w:val="008F5063"/>
    <w:rsid w:val="008F57E5"/>
    <w:rsid w:val="008F5819"/>
    <w:rsid w:val="008F58F6"/>
    <w:rsid w:val="008F5E0B"/>
    <w:rsid w:val="008F5F09"/>
    <w:rsid w:val="008F700B"/>
    <w:rsid w:val="008F76CE"/>
    <w:rsid w:val="009001C3"/>
    <w:rsid w:val="00900450"/>
    <w:rsid w:val="00901303"/>
    <w:rsid w:val="00901680"/>
    <w:rsid w:val="009017B3"/>
    <w:rsid w:val="009019F3"/>
    <w:rsid w:val="00903BA2"/>
    <w:rsid w:val="00903DDA"/>
    <w:rsid w:val="00903E6E"/>
    <w:rsid w:val="00903EB1"/>
    <w:rsid w:val="0090429C"/>
    <w:rsid w:val="009048AF"/>
    <w:rsid w:val="00904B63"/>
    <w:rsid w:val="00904E00"/>
    <w:rsid w:val="009050A2"/>
    <w:rsid w:val="009051F1"/>
    <w:rsid w:val="0090587C"/>
    <w:rsid w:val="00905A08"/>
    <w:rsid w:val="00906073"/>
    <w:rsid w:val="009065BA"/>
    <w:rsid w:val="009067E3"/>
    <w:rsid w:val="009069C8"/>
    <w:rsid w:val="00906D8C"/>
    <w:rsid w:val="00907382"/>
    <w:rsid w:val="00907736"/>
    <w:rsid w:val="00907C27"/>
    <w:rsid w:val="00907C6E"/>
    <w:rsid w:val="00910762"/>
    <w:rsid w:val="00910EE2"/>
    <w:rsid w:val="00911BCD"/>
    <w:rsid w:val="00912371"/>
    <w:rsid w:val="00912476"/>
    <w:rsid w:val="0091265A"/>
    <w:rsid w:val="00912921"/>
    <w:rsid w:val="00913736"/>
    <w:rsid w:val="009139EA"/>
    <w:rsid w:val="0091413C"/>
    <w:rsid w:val="009144AA"/>
    <w:rsid w:val="009148F7"/>
    <w:rsid w:val="00914902"/>
    <w:rsid w:val="00914919"/>
    <w:rsid w:val="00915204"/>
    <w:rsid w:val="00915A2E"/>
    <w:rsid w:val="00916586"/>
    <w:rsid w:val="00916849"/>
    <w:rsid w:val="00916F45"/>
    <w:rsid w:val="0092019A"/>
    <w:rsid w:val="00920706"/>
    <w:rsid w:val="00920E23"/>
    <w:rsid w:val="009220CB"/>
    <w:rsid w:val="009229C3"/>
    <w:rsid w:val="00922E74"/>
    <w:rsid w:val="0092305D"/>
    <w:rsid w:val="0092344C"/>
    <w:rsid w:val="009244CC"/>
    <w:rsid w:val="009249A1"/>
    <w:rsid w:val="00924B23"/>
    <w:rsid w:val="00924E41"/>
    <w:rsid w:val="0092511A"/>
    <w:rsid w:val="009260B1"/>
    <w:rsid w:val="00926890"/>
    <w:rsid w:val="009269F5"/>
    <w:rsid w:val="00926A6A"/>
    <w:rsid w:val="00926C2D"/>
    <w:rsid w:val="009271C5"/>
    <w:rsid w:val="009276F5"/>
    <w:rsid w:val="0092777A"/>
    <w:rsid w:val="0093038C"/>
    <w:rsid w:val="009303CA"/>
    <w:rsid w:val="00930763"/>
    <w:rsid w:val="00930790"/>
    <w:rsid w:val="0093092F"/>
    <w:rsid w:val="00932048"/>
    <w:rsid w:val="0093227A"/>
    <w:rsid w:val="009326FD"/>
    <w:rsid w:val="00932C98"/>
    <w:rsid w:val="009336C6"/>
    <w:rsid w:val="00933A50"/>
    <w:rsid w:val="00934969"/>
    <w:rsid w:val="009349D1"/>
    <w:rsid w:val="00935E89"/>
    <w:rsid w:val="00936103"/>
    <w:rsid w:val="00936D49"/>
    <w:rsid w:val="00936E19"/>
    <w:rsid w:val="009376D1"/>
    <w:rsid w:val="00937CB4"/>
    <w:rsid w:val="00937F78"/>
    <w:rsid w:val="0094006A"/>
    <w:rsid w:val="0094062D"/>
    <w:rsid w:val="009406CF"/>
    <w:rsid w:val="00940D62"/>
    <w:rsid w:val="009415AF"/>
    <w:rsid w:val="009430FD"/>
    <w:rsid w:val="00943A10"/>
    <w:rsid w:val="00943FA3"/>
    <w:rsid w:val="00944D52"/>
    <w:rsid w:val="00945064"/>
    <w:rsid w:val="00945899"/>
    <w:rsid w:val="00945B09"/>
    <w:rsid w:val="009460C5"/>
    <w:rsid w:val="0094614E"/>
    <w:rsid w:val="00947375"/>
    <w:rsid w:val="009476AF"/>
    <w:rsid w:val="00947B1E"/>
    <w:rsid w:val="00947FA3"/>
    <w:rsid w:val="00947FA5"/>
    <w:rsid w:val="009501E6"/>
    <w:rsid w:val="00950ABD"/>
    <w:rsid w:val="00951625"/>
    <w:rsid w:val="00951979"/>
    <w:rsid w:val="0095244C"/>
    <w:rsid w:val="0095251D"/>
    <w:rsid w:val="00952C23"/>
    <w:rsid w:val="0095411C"/>
    <w:rsid w:val="00954A46"/>
    <w:rsid w:val="00955038"/>
    <w:rsid w:val="00955457"/>
    <w:rsid w:val="00955C32"/>
    <w:rsid w:val="0095639F"/>
    <w:rsid w:val="009565AF"/>
    <w:rsid w:val="00956A24"/>
    <w:rsid w:val="009574C0"/>
    <w:rsid w:val="00957A89"/>
    <w:rsid w:val="00961482"/>
    <w:rsid w:val="00961C8B"/>
    <w:rsid w:val="009623DA"/>
    <w:rsid w:val="00962BDA"/>
    <w:rsid w:val="009630D0"/>
    <w:rsid w:val="009631F3"/>
    <w:rsid w:val="009632FF"/>
    <w:rsid w:val="00965281"/>
    <w:rsid w:val="00965655"/>
    <w:rsid w:val="009656AA"/>
    <w:rsid w:val="00965854"/>
    <w:rsid w:val="009673FF"/>
    <w:rsid w:val="00967630"/>
    <w:rsid w:val="00967CF2"/>
    <w:rsid w:val="00970966"/>
    <w:rsid w:val="00970B95"/>
    <w:rsid w:val="00970C89"/>
    <w:rsid w:val="0097159D"/>
    <w:rsid w:val="009718D1"/>
    <w:rsid w:val="009727D8"/>
    <w:rsid w:val="00973A2B"/>
    <w:rsid w:val="00973D13"/>
    <w:rsid w:val="00974B1B"/>
    <w:rsid w:val="00974B84"/>
    <w:rsid w:val="009754AC"/>
    <w:rsid w:val="0097562B"/>
    <w:rsid w:val="00975B7E"/>
    <w:rsid w:val="00976053"/>
    <w:rsid w:val="00976209"/>
    <w:rsid w:val="0097639D"/>
    <w:rsid w:val="0097688D"/>
    <w:rsid w:val="00976D5C"/>
    <w:rsid w:val="00976F75"/>
    <w:rsid w:val="00977699"/>
    <w:rsid w:val="00980ACC"/>
    <w:rsid w:val="00980F7E"/>
    <w:rsid w:val="00980FBC"/>
    <w:rsid w:val="009815E6"/>
    <w:rsid w:val="009816B7"/>
    <w:rsid w:val="009822D1"/>
    <w:rsid w:val="00982468"/>
    <w:rsid w:val="009826DF"/>
    <w:rsid w:val="009829C2"/>
    <w:rsid w:val="00982DC1"/>
    <w:rsid w:val="00982DC2"/>
    <w:rsid w:val="00982F3F"/>
    <w:rsid w:val="009830A1"/>
    <w:rsid w:val="0098320B"/>
    <w:rsid w:val="00983914"/>
    <w:rsid w:val="00983955"/>
    <w:rsid w:val="00983A12"/>
    <w:rsid w:val="00983DFE"/>
    <w:rsid w:val="0098417B"/>
    <w:rsid w:val="0098421D"/>
    <w:rsid w:val="00986244"/>
    <w:rsid w:val="00986BEA"/>
    <w:rsid w:val="009871F9"/>
    <w:rsid w:val="0098755C"/>
    <w:rsid w:val="00987C55"/>
    <w:rsid w:val="00990D96"/>
    <w:rsid w:val="00990F58"/>
    <w:rsid w:val="00991391"/>
    <w:rsid w:val="00991753"/>
    <w:rsid w:val="00991774"/>
    <w:rsid w:val="00991F7D"/>
    <w:rsid w:val="00992883"/>
    <w:rsid w:val="009930EC"/>
    <w:rsid w:val="00993158"/>
    <w:rsid w:val="009931F2"/>
    <w:rsid w:val="009932F8"/>
    <w:rsid w:val="00993A0A"/>
    <w:rsid w:val="009962FB"/>
    <w:rsid w:val="009968FA"/>
    <w:rsid w:val="009969DC"/>
    <w:rsid w:val="0099732D"/>
    <w:rsid w:val="0099777B"/>
    <w:rsid w:val="009A006B"/>
    <w:rsid w:val="009A03BD"/>
    <w:rsid w:val="009A125A"/>
    <w:rsid w:val="009A12B3"/>
    <w:rsid w:val="009A13BC"/>
    <w:rsid w:val="009A146A"/>
    <w:rsid w:val="009A19F0"/>
    <w:rsid w:val="009A1DA8"/>
    <w:rsid w:val="009A2149"/>
    <w:rsid w:val="009A22C6"/>
    <w:rsid w:val="009A2F70"/>
    <w:rsid w:val="009A3121"/>
    <w:rsid w:val="009A39D8"/>
    <w:rsid w:val="009A3FFF"/>
    <w:rsid w:val="009A4601"/>
    <w:rsid w:val="009A4A58"/>
    <w:rsid w:val="009A4EBD"/>
    <w:rsid w:val="009A6C39"/>
    <w:rsid w:val="009A7400"/>
    <w:rsid w:val="009A7806"/>
    <w:rsid w:val="009A781F"/>
    <w:rsid w:val="009A79D4"/>
    <w:rsid w:val="009B0275"/>
    <w:rsid w:val="009B08DF"/>
    <w:rsid w:val="009B0994"/>
    <w:rsid w:val="009B2892"/>
    <w:rsid w:val="009B2D63"/>
    <w:rsid w:val="009B2E09"/>
    <w:rsid w:val="009B33DE"/>
    <w:rsid w:val="009B34AA"/>
    <w:rsid w:val="009B4DF3"/>
    <w:rsid w:val="009B5BA8"/>
    <w:rsid w:val="009B638B"/>
    <w:rsid w:val="009B6422"/>
    <w:rsid w:val="009B6A70"/>
    <w:rsid w:val="009B753C"/>
    <w:rsid w:val="009C0794"/>
    <w:rsid w:val="009C08A3"/>
    <w:rsid w:val="009C0A68"/>
    <w:rsid w:val="009C0CAE"/>
    <w:rsid w:val="009C1204"/>
    <w:rsid w:val="009C164B"/>
    <w:rsid w:val="009C1972"/>
    <w:rsid w:val="009C19D9"/>
    <w:rsid w:val="009C26D6"/>
    <w:rsid w:val="009C2725"/>
    <w:rsid w:val="009C341E"/>
    <w:rsid w:val="009C3463"/>
    <w:rsid w:val="009C352E"/>
    <w:rsid w:val="009C3742"/>
    <w:rsid w:val="009C390E"/>
    <w:rsid w:val="009C3C6C"/>
    <w:rsid w:val="009C4F8E"/>
    <w:rsid w:val="009C515A"/>
    <w:rsid w:val="009C565C"/>
    <w:rsid w:val="009C602A"/>
    <w:rsid w:val="009C614F"/>
    <w:rsid w:val="009D05E0"/>
    <w:rsid w:val="009D0701"/>
    <w:rsid w:val="009D0DEE"/>
    <w:rsid w:val="009D2529"/>
    <w:rsid w:val="009D25FA"/>
    <w:rsid w:val="009D2DEA"/>
    <w:rsid w:val="009D2FE2"/>
    <w:rsid w:val="009D3149"/>
    <w:rsid w:val="009D45DF"/>
    <w:rsid w:val="009D46C4"/>
    <w:rsid w:val="009D4972"/>
    <w:rsid w:val="009D579C"/>
    <w:rsid w:val="009D60A7"/>
    <w:rsid w:val="009D6AC7"/>
    <w:rsid w:val="009D6BC2"/>
    <w:rsid w:val="009D6DCE"/>
    <w:rsid w:val="009D6F3F"/>
    <w:rsid w:val="009D76A7"/>
    <w:rsid w:val="009D76F7"/>
    <w:rsid w:val="009E15EF"/>
    <w:rsid w:val="009E161B"/>
    <w:rsid w:val="009E2549"/>
    <w:rsid w:val="009E264E"/>
    <w:rsid w:val="009E2DF5"/>
    <w:rsid w:val="009E361F"/>
    <w:rsid w:val="009E4DAB"/>
    <w:rsid w:val="009E4E75"/>
    <w:rsid w:val="009E4FD2"/>
    <w:rsid w:val="009E5E42"/>
    <w:rsid w:val="009E66F9"/>
    <w:rsid w:val="009E699B"/>
    <w:rsid w:val="009E6C0A"/>
    <w:rsid w:val="009E6D87"/>
    <w:rsid w:val="009E7168"/>
    <w:rsid w:val="009E7541"/>
    <w:rsid w:val="009E7675"/>
    <w:rsid w:val="009F035A"/>
    <w:rsid w:val="009F0C75"/>
    <w:rsid w:val="009F164F"/>
    <w:rsid w:val="009F16D9"/>
    <w:rsid w:val="009F1BEE"/>
    <w:rsid w:val="009F1CC3"/>
    <w:rsid w:val="009F2D39"/>
    <w:rsid w:val="009F2E78"/>
    <w:rsid w:val="009F2F1B"/>
    <w:rsid w:val="009F3953"/>
    <w:rsid w:val="009F399E"/>
    <w:rsid w:val="009F49C0"/>
    <w:rsid w:val="009F4F7F"/>
    <w:rsid w:val="009F5AF6"/>
    <w:rsid w:val="009F5F4D"/>
    <w:rsid w:val="009F5FE6"/>
    <w:rsid w:val="009F6504"/>
    <w:rsid w:val="009F6B62"/>
    <w:rsid w:val="009F6F95"/>
    <w:rsid w:val="009F7455"/>
    <w:rsid w:val="009F75F0"/>
    <w:rsid w:val="009F7B73"/>
    <w:rsid w:val="00A01DBD"/>
    <w:rsid w:val="00A0271F"/>
    <w:rsid w:val="00A02848"/>
    <w:rsid w:val="00A02B24"/>
    <w:rsid w:val="00A02B7D"/>
    <w:rsid w:val="00A02EC4"/>
    <w:rsid w:val="00A03376"/>
    <w:rsid w:val="00A03ED3"/>
    <w:rsid w:val="00A04004"/>
    <w:rsid w:val="00A051C7"/>
    <w:rsid w:val="00A055A9"/>
    <w:rsid w:val="00A05B0F"/>
    <w:rsid w:val="00A0612B"/>
    <w:rsid w:val="00A061D7"/>
    <w:rsid w:val="00A06B25"/>
    <w:rsid w:val="00A06B76"/>
    <w:rsid w:val="00A06D22"/>
    <w:rsid w:val="00A07954"/>
    <w:rsid w:val="00A07965"/>
    <w:rsid w:val="00A07A97"/>
    <w:rsid w:val="00A07AEE"/>
    <w:rsid w:val="00A07B0A"/>
    <w:rsid w:val="00A07CF0"/>
    <w:rsid w:val="00A10492"/>
    <w:rsid w:val="00A1059C"/>
    <w:rsid w:val="00A10715"/>
    <w:rsid w:val="00A10905"/>
    <w:rsid w:val="00A1223C"/>
    <w:rsid w:val="00A13F52"/>
    <w:rsid w:val="00A14D5A"/>
    <w:rsid w:val="00A14FC8"/>
    <w:rsid w:val="00A15085"/>
    <w:rsid w:val="00A15222"/>
    <w:rsid w:val="00A15405"/>
    <w:rsid w:val="00A15764"/>
    <w:rsid w:val="00A1607B"/>
    <w:rsid w:val="00A165B7"/>
    <w:rsid w:val="00A1670F"/>
    <w:rsid w:val="00A17086"/>
    <w:rsid w:val="00A1724F"/>
    <w:rsid w:val="00A179EE"/>
    <w:rsid w:val="00A20380"/>
    <w:rsid w:val="00A21005"/>
    <w:rsid w:val="00A212E3"/>
    <w:rsid w:val="00A22555"/>
    <w:rsid w:val="00A22699"/>
    <w:rsid w:val="00A22AFC"/>
    <w:rsid w:val="00A23D32"/>
    <w:rsid w:val="00A24A58"/>
    <w:rsid w:val="00A24A5B"/>
    <w:rsid w:val="00A26051"/>
    <w:rsid w:val="00A260E4"/>
    <w:rsid w:val="00A26280"/>
    <w:rsid w:val="00A2724A"/>
    <w:rsid w:val="00A2777D"/>
    <w:rsid w:val="00A27F3F"/>
    <w:rsid w:val="00A3010F"/>
    <w:rsid w:val="00A30188"/>
    <w:rsid w:val="00A301FF"/>
    <w:rsid w:val="00A3023F"/>
    <w:rsid w:val="00A30E5D"/>
    <w:rsid w:val="00A31178"/>
    <w:rsid w:val="00A31679"/>
    <w:rsid w:val="00A32394"/>
    <w:rsid w:val="00A3242E"/>
    <w:rsid w:val="00A327C8"/>
    <w:rsid w:val="00A33888"/>
    <w:rsid w:val="00A33B6A"/>
    <w:rsid w:val="00A344D7"/>
    <w:rsid w:val="00A345FC"/>
    <w:rsid w:val="00A351CF"/>
    <w:rsid w:val="00A3557B"/>
    <w:rsid w:val="00A35A9A"/>
    <w:rsid w:val="00A35D6D"/>
    <w:rsid w:val="00A36837"/>
    <w:rsid w:val="00A36A5D"/>
    <w:rsid w:val="00A36CF5"/>
    <w:rsid w:val="00A36D5A"/>
    <w:rsid w:val="00A37658"/>
    <w:rsid w:val="00A37971"/>
    <w:rsid w:val="00A37F25"/>
    <w:rsid w:val="00A4010C"/>
    <w:rsid w:val="00A401DD"/>
    <w:rsid w:val="00A42137"/>
    <w:rsid w:val="00A42C68"/>
    <w:rsid w:val="00A42D97"/>
    <w:rsid w:val="00A431AC"/>
    <w:rsid w:val="00A43430"/>
    <w:rsid w:val="00A4554A"/>
    <w:rsid w:val="00A4560F"/>
    <w:rsid w:val="00A45662"/>
    <w:rsid w:val="00A45CD3"/>
    <w:rsid w:val="00A46C87"/>
    <w:rsid w:val="00A46CE4"/>
    <w:rsid w:val="00A474F8"/>
    <w:rsid w:val="00A50F2C"/>
    <w:rsid w:val="00A525C2"/>
    <w:rsid w:val="00A52A3D"/>
    <w:rsid w:val="00A53F18"/>
    <w:rsid w:val="00A54793"/>
    <w:rsid w:val="00A54977"/>
    <w:rsid w:val="00A5497F"/>
    <w:rsid w:val="00A5590B"/>
    <w:rsid w:val="00A55D8B"/>
    <w:rsid w:val="00A563D6"/>
    <w:rsid w:val="00A56418"/>
    <w:rsid w:val="00A56878"/>
    <w:rsid w:val="00A56E5D"/>
    <w:rsid w:val="00A57183"/>
    <w:rsid w:val="00A57927"/>
    <w:rsid w:val="00A57A07"/>
    <w:rsid w:val="00A608BF"/>
    <w:rsid w:val="00A609E4"/>
    <w:rsid w:val="00A6104C"/>
    <w:rsid w:val="00A611D0"/>
    <w:rsid w:val="00A61C45"/>
    <w:rsid w:val="00A61E45"/>
    <w:rsid w:val="00A61F0A"/>
    <w:rsid w:val="00A6266A"/>
    <w:rsid w:val="00A62892"/>
    <w:rsid w:val="00A63154"/>
    <w:rsid w:val="00A6367B"/>
    <w:rsid w:val="00A63712"/>
    <w:rsid w:val="00A64CF0"/>
    <w:rsid w:val="00A64D58"/>
    <w:rsid w:val="00A65196"/>
    <w:rsid w:val="00A65CFB"/>
    <w:rsid w:val="00A67710"/>
    <w:rsid w:val="00A67A63"/>
    <w:rsid w:val="00A70355"/>
    <w:rsid w:val="00A70727"/>
    <w:rsid w:val="00A70D42"/>
    <w:rsid w:val="00A70D5B"/>
    <w:rsid w:val="00A71295"/>
    <w:rsid w:val="00A73016"/>
    <w:rsid w:val="00A733B9"/>
    <w:rsid w:val="00A73548"/>
    <w:rsid w:val="00A74222"/>
    <w:rsid w:val="00A74AF3"/>
    <w:rsid w:val="00A75265"/>
    <w:rsid w:val="00A756E2"/>
    <w:rsid w:val="00A762FF"/>
    <w:rsid w:val="00A766B0"/>
    <w:rsid w:val="00A766E6"/>
    <w:rsid w:val="00A76B8F"/>
    <w:rsid w:val="00A77465"/>
    <w:rsid w:val="00A776E6"/>
    <w:rsid w:val="00A77A97"/>
    <w:rsid w:val="00A77B50"/>
    <w:rsid w:val="00A80043"/>
    <w:rsid w:val="00A80460"/>
    <w:rsid w:val="00A81391"/>
    <w:rsid w:val="00A8258A"/>
    <w:rsid w:val="00A82677"/>
    <w:rsid w:val="00A841AA"/>
    <w:rsid w:val="00A8453E"/>
    <w:rsid w:val="00A84D95"/>
    <w:rsid w:val="00A85D43"/>
    <w:rsid w:val="00A85DB7"/>
    <w:rsid w:val="00A85FFF"/>
    <w:rsid w:val="00A865EC"/>
    <w:rsid w:val="00A86645"/>
    <w:rsid w:val="00A868B4"/>
    <w:rsid w:val="00A87026"/>
    <w:rsid w:val="00A870B1"/>
    <w:rsid w:val="00A90589"/>
    <w:rsid w:val="00A90B33"/>
    <w:rsid w:val="00A90F40"/>
    <w:rsid w:val="00A91419"/>
    <w:rsid w:val="00A915BD"/>
    <w:rsid w:val="00A91644"/>
    <w:rsid w:val="00A91882"/>
    <w:rsid w:val="00A920FC"/>
    <w:rsid w:val="00A932C8"/>
    <w:rsid w:val="00A9412B"/>
    <w:rsid w:val="00A945D1"/>
    <w:rsid w:val="00A957E1"/>
    <w:rsid w:val="00A95C72"/>
    <w:rsid w:val="00A95EB6"/>
    <w:rsid w:val="00A95F60"/>
    <w:rsid w:val="00A96125"/>
    <w:rsid w:val="00A96382"/>
    <w:rsid w:val="00A96C8A"/>
    <w:rsid w:val="00AA03B0"/>
    <w:rsid w:val="00AA0567"/>
    <w:rsid w:val="00AA07D1"/>
    <w:rsid w:val="00AA0E1B"/>
    <w:rsid w:val="00AA1308"/>
    <w:rsid w:val="00AA13F6"/>
    <w:rsid w:val="00AA1782"/>
    <w:rsid w:val="00AA2279"/>
    <w:rsid w:val="00AA2A27"/>
    <w:rsid w:val="00AA2EDC"/>
    <w:rsid w:val="00AA3340"/>
    <w:rsid w:val="00AA4081"/>
    <w:rsid w:val="00AA468F"/>
    <w:rsid w:val="00AA5508"/>
    <w:rsid w:val="00AA6971"/>
    <w:rsid w:val="00AA6CEB"/>
    <w:rsid w:val="00AA720A"/>
    <w:rsid w:val="00AA7F99"/>
    <w:rsid w:val="00AB0BFF"/>
    <w:rsid w:val="00AB13A9"/>
    <w:rsid w:val="00AB1929"/>
    <w:rsid w:val="00AB242E"/>
    <w:rsid w:val="00AB2BB9"/>
    <w:rsid w:val="00AB364F"/>
    <w:rsid w:val="00AB41A8"/>
    <w:rsid w:val="00AB452A"/>
    <w:rsid w:val="00AB5642"/>
    <w:rsid w:val="00AB5679"/>
    <w:rsid w:val="00AB6E30"/>
    <w:rsid w:val="00AB7648"/>
    <w:rsid w:val="00AC001A"/>
    <w:rsid w:val="00AC0531"/>
    <w:rsid w:val="00AC075F"/>
    <w:rsid w:val="00AC0D73"/>
    <w:rsid w:val="00AC1DE2"/>
    <w:rsid w:val="00AC2658"/>
    <w:rsid w:val="00AC2B0C"/>
    <w:rsid w:val="00AC2E5F"/>
    <w:rsid w:val="00AC3201"/>
    <w:rsid w:val="00AC346B"/>
    <w:rsid w:val="00AC36AA"/>
    <w:rsid w:val="00AC391E"/>
    <w:rsid w:val="00AC44D6"/>
    <w:rsid w:val="00AC4692"/>
    <w:rsid w:val="00AC4754"/>
    <w:rsid w:val="00AC4C17"/>
    <w:rsid w:val="00AC5323"/>
    <w:rsid w:val="00AC5986"/>
    <w:rsid w:val="00AC5CC4"/>
    <w:rsid w:val="00AC6AED"/>
    <w:rsid w:val="00AC6B5D"/>
    <w:rsid w:val="00AC6D53"/>
    <w:rsid w:val="00AC7073"/>
    <w:rsid w:val="00AC73AA"/>
    <w:rsid w:val="00AC782D"/>
    <w:rsid w:val="00AC7867"/>
    <w:rsid w:val="00AD0C76"/>
    <w:rsid w:val="00AD0D1B"/>
    <w:rsid w:val="00AD1708"/>
    <w:rsid w:val="00AD2BD4"/>
    <w:rsid w:val="00AD2F19"/>
    <w:rsid w:val="00AD2F9C"/>
    <w:rsid w:val="00AD347C"/>
    <w:rsid w:val="00AD496D"/>
    <w:rsid w:val="00AD4D86"/>
    <w:rsid w:val="00AD593F"/>
    <w:rsid w:val="00AD6BF0"/>
    <w:rsid w:val="00AD714F"/>
    <w:rsid w:val="00AD7713"/>
    <w:rsid w:val="00AD7898"/>
    <w:rsid w:val="00AD7DD8"/>
    <w:rsid w:val="00AE0655"/>
    <w:rsid w:val="00AE0B82"/>
    <w:rsid w:val="00AE0E12"/>
    <w:rsid w:val="00AE1203"/>
    <w:rsid w:val="00AE1583"/>
    <w:rsid w:val="00AE2921"/>
    <w:rsid w:val="00AE29BB"/>
    <w:rsid w:val="00AE2C5C"/>
    <w:rsid w:val="00AE3A94"/>
    <w:rsid w:val="00AE57D1"/>
    <w:rsid w:val="00AE593B"/>
    <w:rsid w:val="00AE5CCF"/>
    <w:rsid w:val="00AE6836"/>
    <w:rsid w:val="00AE6AB0"/>
    <w:rsid w:val="00AE6F1B"/>
    <w:rsid w:val="00AE755E"/>
    <w:rsid w:val="00AF03A1"/>
    <w:rsid w:val="00AF05AC"/>
    <w:rsid w:val="00AF0B22"/>
    <w:rsid w:val="00AF167A"/>
    <w:rsid w:val="00AF1ADA"/>
    <w:rsid w:val="00AF1E3C"/>
    <w:rsid w:val="00AF2769"/>
    <w:rsid w:val="00AF2B8C"/>
    <w:rsid w:val="00AF3731"/>
    <w:rsid w:val="00AF4057"/>
    <w:rsid w:val="00AF4479"/>
    <w:rsid w:val="00AF4708"/>
    <w:rsid w:val="00AF4762"/>
    <w:rsid w:val="00AF4F25"/>
    <w:rsid w:val="00AF67B6"/>
    <w:rsid w:val="00AF68A1"/>
    <w:rsid w:val="00AF6928"/>
    <w:rsid w:val="00AF7D48"/>
    <w:rsid w:val="00B00362"/>
    <w:rsid w:val="00B019C2"/>
    <w:rsid w:val="00B01A03"/>
    <w:rsid w:val="00B01BB1"/>
    <w:rsid w:val="00B01DD3"/>
    <w:rsid w:val="00B023D1"/>
    <w:rsid w:val="00B029CB"/>
    <w:rsid w:val="00B03563"/>
    <w:rsid w:val="00B03A54"/>
    <w:rsid w:val="00B042FF"/>
    <w:rsid w:val="00B043A1"/>
    <w:rsid w:val="00B04B5C"/>
    <w:rsid w:val="00B04EAF"/>
    <w:rsid w:val="00B04FEF"/>
    <w:rsid w:val="00B055B3"/>
    <w:rsid w:val="00B063F4"/>
    <w:rsid w:val="00B06855"/>
    <w:rsid w:val="00B10180"/>
    <w:rsid w:val="00B1027D"/>
    <w:rsid w:val="00B11311"/>
    <w:rsid w:val="00B1138B"/>
    <w:rsid w:val="00B11534"/>
    <w:rsid w:val="00B1191F"/>
    <w:rsid w:val="00B12C07"/>
    <w:rsid w:val="00B133EC"/>
    <w:rsid w:val="00B14393"/>
    <w:rsid w:val="00B145CD"/>
    <w:rsid w:val="00B146AA"/>
    <w:rsid w:val="00B14EF8"/>
    <w:rsid w:val="00B15D98"/>
    <w:rsid w:val="00B1673A"/>
    <w:rsid w:val="00B1698D"/>
    <w:rsid w:val="00B16A53"/>
    <w:rsid w:val="00B20655"/>
    <w:rsid w:val="00B209D1"/>
    <w:rsid w:val="00B20E2E"/>
    <w:rsid w:val="00B21319"/>
    <w:rsid w:val="00B2232B"/>
    <w:rsid w:val="00B2234A"/>
    <w:rsid w:val="00B2248E"/>
    <w:rsid w:val="00B224A0"/>
    <w:rsid w:val="00B224EB"/>
    <w:rsid w:val="00B22A75"/>
    <w:rsid w:val="00B22B0D"/>
    <w:rsid w:val="00B2316D"/>
    <w:rsid w:val="00B23C33"/>
    <w:rsid w:val="00B24CD8"/>
    <w:rsid w:val="00B24D89"/>
    <w:rsid w:val="00B25005"/>
    <w:rsid w:val="00B25370"/>
    <w:rsid w:val="00B2618C"/>
    <w:rsid w:val="00B26FA1"/>
    <w:rsid w:val="00B27234"/>
    <w:rsid w:val="00B2757F"/>
    <w:rsid w:val="00B275BE"/>
    <w:rsid w:val="00B27BBC"/>
    <w:rsid w:val="00B27BDE"/>
    <w:rsid w:val="00B30058"/>
    <w:rsid w:val="00B307D7"/>
    <w:rsid w:val="00B31461"/>
    <w:rsid w:val="00B31F30"/>
    <w:rsid w:val="00B32689"/>
    <w:rsid w:val="00B32E97"/>
    <w:rsid w:val="00B3318D"/>
    <w:rsid w:val="00B3332B"/>
    <w:rsid w:val="00B337D7"/>
    <w:rsid w:val="00B3434F"/>
    <w:rsid w:val="00B359AB"/>
    <w:rsid w:val="00B365A8"/>
    <w:rsid w:val="00B369A0"/>
    <w:rsid w:val="00B36C05"/>
    <w:rsid w:val="00B37104"/>
    <w:rsid w:val="00B375A2"/>
    <w:rsid w:val="00B378FC"/>
    <w:rsid w:val="00B37923"/>
    <w:rsid w:val="00B4009D"/>
    <w:rsid w:val="00B41049"/>
    <w:rsid w:val="00B4118F"/>
    <w:rsid w:val="00B413AD"/>
    <w:rsid w:val="00B41867"/>
    <w:rsid w:val="00B41BF2"/>
    <w:rsid w:val="00B41F32"/>
    <w:rsid w:val="00B42419"/>
    <w:rsid w:val="00B42B51"/>
    <w:rsid w:val="00B42CA4"/>
    <w:rsid w:val="00B43958"/>
    <w:rsid w:val="00B43AC5"/>
    <w:rsid w:val="00B43CC7"/>
    <w:rsid w:val="00B43CDD"/>
    <w:rsid w:val="00B44FB6"/>
    <w:rsid w:val="00B4722D"/>
    <w:rsid w:val="00B47592"/>
    <w:rsid w:val="00B4793B"/>
    <w:rsid w:val="00B47B60"/>
    <w:rsid w:val="00B514F6"/>
    <w:rsid w:val="00B51B05"/>
    <w:rsid w:val="00B525F8"/>
    <w:rsid w:val="00B52AA6"/>
    <w:rsid w:val="00B52B6B"/>
    <w:rsid w:val="00B533EC"/>
    <w:rsid w:val="00B53469"/>
    <w:rsid w:val="00B53611"/>
    <w:rsid w:val="00B538D6"/>
    <w:rsid w:val="00B54B93"/>
    <w:rsid w:val="00B54E44"/>
    <w:rsid w:val="00B54FBF"/>
    <w:rsid w:val="00B554F6"/>
    <w:rsid w:val="00B55503"/>
    <w:rsid w:val="00B5553B"/>
    <w:rsid w:val="00B556F7"/>
    <w:rsid w:val="00B56349"/>
    <w:rsid w:val="00B56778"/>
    <w:rsid w:val="00B5684A"/>
    <w:rsid w:val="00B5758C"/>
    <w:rsid w:val="00B57B80"/>
    <w:rsid w:val="00B60275"/>
    <w:rsid w:val="00B60B0A"/>
    <w:rsid w:val="00B612C6"/>
    <w:rsid w:val="00B612ED"/>
    <w:rsid w:val="00B620CE"/>
    <w:rsid w:val="00B6299C"/>
    <w:rsid w:val="00B6303C"/>
    <w:rsid w:val="00B637E2"/>
    <w:rsid w:val="00B6484E"/>
    <w:rsid w:val="00B649F7"/>
    <w:rsid w:val="00B64F24"/>
    <w:rsid w:val="00B659F4"/>
    <w:rsid w:val="00B65E7D"/>
    <w:rsid w:val="00B65F65"/>
    <w:rsid w:val="00B664AE"/>
    <w:rsid w:val="00B66676"/>
    <w:rsid w:val="00B67B6D"/>
    <w:rsid w:val="00B70B37"/>
    <w:rsid w:val="00B71210"/>
    <w:rsid w:val="00B728EF"/>
    <w:rsid w:val="00B72944"/>
    <w:rsid w:val="00B733DE"/>
    <w:rsid w:val="00B734CF"/>
    <w:rsid w:val="00B737C2"/>
    <w:rsid w:val="00B742DE"/>
    <w:rsid w:val="00B7570B"/>
    <w:rsid w:val="00B75775"/>
    <w:rsid w:val="00B75A30"/>
    <w:rsid w:val="00B761D7"/>
    <w:rsid w:val="00B76A0A"/>
    <w:rsid w:val="00B76FAB"/>
    <w:rsid w:val="00B77CF9"/>
    <w:rsid w:val="00B77D06"/>
    <w:rsid w:val="00B80EA4"/>
    <w:rsid w:val="00B8117D"/>
    <w:rsid w:val="00B811FA"/>
    <w:rsid w:val="00B81AB5"/>
    <w:rsid w:val="00B81AFC"/>
    <w:rsid w:val="00B81EF7"/>
    <w:rsid w:val="00B82041"/>
    <w:rsid w:val="00B82F22"/>
    <w:rsid w:val="00B832C1"/>
    <w:rsid w:val="00B83426"/>
    <w:rsid w:val="00B83511"/>
    <w:rsid w:val="00B83DE2"/>
    <w:rsid w:val="00B847EF"/>
    <w:rsid w:val="00B84D35"/>
    <w:rsid w:val="00B84E81"/>
    <w:rsid w:val="00B85502"/>
    <w:rsid w:val="00B8586B"/>
    <w:rsid w:val="00B85969"/>
    <w:rsid w:val="00B85A64"/>
    <w:rsid w:val="00B8619B"/>
    <w:rsid w:val="00B862E1"/>
    <w:rsid w:val="00B8644B"/>
    <w:rsid w:val="00B86917"/>
    <w:rsid w:val="00B86AA8"/>
    <w:rsid w:val="00B86D2E"/>
    <w:rsid w:val="00B9047A"/>
    <w:rsid w:val="00B90E79"/>
    <w:rsid w:val="00B90FB5"/>
    <w:rsid w:val="00B91203"/>
    <w:rsid w:val="00B91364"/>
    <w:rsid w:val="00B913A5"/>
    <w:rsid w:val="00B91413"/>
    <w:rsid w:val="00B91F28"/>
    <w:rsid w:val="00B92180"/>
    <w:rsid w:val="00B92F39"/>
    <w:rsid w:val="00B9330F"/>
    <w:rsid w:val="00B93A20"/>
    <w:rsid w:val="00B946DC"/>
    <w:rsid w:val="00B94A88"/>
    <w:rsid w:val="00B94FED"/>
    <w:rsid w:val="00B953BE"/>
    <w:rsid w:val="00B96636"/>
    <w:rsid w:val="00B969EE"/>
    <w:rsid w:val="00B96AAA"/>
    <w:rsid w:val="00B97184"/>
    <w:rsid w:val="00B973FC"/>
    <w:rsid w:val="00BA03C1"/>
    <w:rsid w:val="00BA0D91"/>
    <w:rsid w:val="00BA1712"/>
    <w:rsid w:val="00BA1C30"/>
    <w:rsid w:val="00BA1CFA"/>
    <w:rsid w:val="00BA1D07"/>
    <w:rsid w:val="00BA25DC"/>
    <w:rsid w:val="00BA2E68"/>
    <w:rsid w:val="00BA34E6"/>
    <w:rsid w:val="00BA3BD4"/>
    <w:rsid w:val="00BA4095"/>
    <w:rsid w:val="00BA60ED"/>
    <w:rsid w:val="00BA6F3E"/>
    <w:rsid w:val="00BA70B7"/>
    <w:rsid w:val="00BA7823"/>
    <w:rsid w:val="00BB0092"/>
    <w:rsid w:val="00BB010B"/>
    <w:rsid w:val="00BB03CB"/>
    <w:rsid w:val="00BB0571"/>
    <w:rsid w:val="00BB0D3C"/>
    <w:rsid w:val="00BB0E6F"/>
    <w:rsid w:val="00BB1198"/>
    <w:rsid w:val="00BB11AE"/>
    <w:rsid w:val="00BB159C"/>
    <w:rsid w:val="00BB1A0C"/>
    <w:rsid w:val="00BB2277"/>
    <w:rsid w:val="00BB23D7"/>
    <w:rsid w:val="00BB25F1"/>
    <w:rsid w:val="00BB262A"/>
    <w:rsid w:val="00BB284E"/>
    <w:rsid w:val="00BB3204"/>
    <w:rsid w:val="00BB323F"/>
    <w:rsid w:val="00BB35CA"/>
    <w:rsid w:val="00BB36B7"/>
    <w:rsid w:val="00BB3701"/>
    <w:rsid w:val="00BB372F"/>
    <w:rsid w:val="00BB3E22"/>
    <w:rsid w:val="00BB4238"/>
    <w:rsid w:val="00BB4A7D"/>
    <w:rsid w:val="00BB4DF2"/>
    <w:rsid w:val="00BB50CA"/>
    <w:rsid w:val="00BB51EE"/>
    <w:rsid w:val="00BB5978"/>
    <w:rsid w:val="00BB5985"/>
    <w:rsid w:val="00BB5B62"/>
    <w:rsid w:val="00BB5FFA"/>
    <w:rsid w:val="00BB6A22"/>
    <w:rsid w:val="00BB6F01"/>
    <w:rsid w:val="00BB70D1"/>
    <w:rsid w:val="00BB70F7"/>
    <w:rsid w:val="00BB74F2"/>
    <w:rsid w:val="00BC030C"/>
    <w:rsid w:val="00BC21CA"/>
    <w:rsid w:val="00BC23E6"/>
    <w:rsid w:val="00BC42B5"/>
    <w:rsid w:val="00BC4937"/>
    <w:rsid w:val="00BC493E"/>
    <w:rsid w:val="00BC5578"/>
    <w:rsid w:val="00BC5B92"/>
    <w:rsid w:val="00BC5E88"/>
    <w:rsid w:val="00BC701B"/>
    <w:rsid w:val="00BC755C"/>
    <w:rsid w:val="00BC766B"/>
    <w:rsid w:val="00BD0329"/>
    <w:rsid w:val="00BD0781"/>
    <w:rsid w:val="00BD085E"/>
    <w:rsid w:val="00BD0A97"/>
    <w:rsid w:val="00BD0B78"/>
    <w:rsid w:val="00BD0CB6"/>
    <w:rsid w:val="00BD1179"/>
    <w:rsid w:val="00BD1280"/>
    <w:rsid w:val="00BD137F"/>
    <w:rsid w:val="00BD1548"/>
    <w:rsid w:val="00BD1E09"/>
    <w:rsid w:val="00BD239D"/>
    <w:rsid w:val="00BD2C14"/>
    <w:rsid w:val="00BD3868"/>
    <w:rsid w:val="00BD38AE"/>
    <w:rsid w:val="00BD3DD8"/>
    <w:rsid w:val="00BD4086"/>
    <w:rsid w:val="00BD445F"/>
    <w:rsid w:val="00BD4599"/>
    <w:rsid w:val="00BD5130"/>
    <w:rsid w:val="00BD5560"/>
    <w:rsid w:val="00BD5C38"/>
    <w:rsid w:val="00BD60F4"/>
    <w:rsid w:val="00BD630D"/>
    <w:rsid w:val="00BD6A05"/>
    <w:rsid w:val="00BD742F"/>
    <w:rsid w:val="00BD791E"/>
    <w:rsid w:val="00BE08EA"/>
    <w:rsid w:val="00BE1393"/>
    <w:rsid w:val="00BE15C5"/>
    <w:rsid w:val="00BE1B12"/>
    <w:rsid w:val="00BE28D3"/>
    <w:rsid w:val="00BE29D5"/>
    <w:rsid w:val="00BE3154"/>
    <w:rsid w:val="00BE3223"/>
    <w:rsid w:val="00BE342B"/>
    <w:rsid w:val="00BE415D"/>
    <w:rsid w:val="00BE4C69"/>
    <w:rsid w:val="00BE5042"/>
    <w:rsid w:val="00BE5270"/>
    <w:rsid w:val="00BE5393"/>
    <w:rsid w:val="00BE555E"/>
    <w:rsid w:val="00BE5587"/>
    <w:rsid w:val="00BE5E19"/>
    <w:rsid w:val="00BE6D0D"/>
    <w:rsid w:val="00BE75EC"/>
    <w:rsid w:val="00BE779F"/>
    <w:rsid w:val="00BE7EC0"/>
    <w:rsid w:val="00BF029B"/>
    <w:rsid w:val="00BF07B8"/>
    <w:rsid w:val="00BF0994"/>
    <w:rsid w:val="00BF0E5A"/>
    <w:rsid w:val="00BF10B3"/>
    <w:rsid w:val="00BF1E90"/>
    <w:rsid w:val="00BF25DA"/>
    <w:rsid w:val="00BF2C2B"/>
    <w:rsid w:val="00BF2CA3"/>
    <w:rsid w:val="00BF37F5"/>
    <w:rsid w:val="00BF3B02"/>
    <w:rsid w:val="00BF4B5F"/>
    <w:rsid w:val="00BF6183"/>
    <w:rsid w:val="00BF7D73"/>
    <w:rsid w:val="00C0074D"/>
    <w:rsid w:val="00C00DD2"/>
    <w:rsid w:val="00C016A3"/>
    <w:rsid w:val="00C01FEC"/>
    <w:rsid w:val="00C027F9"/>
    <w:rsid w:val="00C02B09"/>
    <w:rsid w:val="00C03A37"/>
    <w:rsid w:val="00C03DF4"/>
    <w:rsid w:val="00C0464C"/>
    <w:rsid w:val="00C04A26"/>
    <w:rsid w:val="00C04A6D"/>
    <w:rsid w:val="00C04D57"/>
    <w:rsid w:val="00C04E46"/>
    <w:rsid w:val="00C05B7B"/>
    <w:rsid w:val="00C06FE5"/>
    <w:rsid w:val="00C075B6"/>
    <w:rsid w:val="00C07DC1"/>
    <w:rsid w:val="00C07EBA"/>
    <w:rsid w:val="00C10120"/>
    <w:rsid w:val="00C102D4"/>
    <w:rsid w:val="00C10316"/>
    <w:rsid w:val="00C1046D"/>
    <w:rsid w:val="00C10B1A"/>
    <w:rsid w:val="00C10BDF"/>
    <w:rsid w:val="00C10F39"/>
    <w:rsid w:val="00C10FD4"/>
    <w:rsid w:val="00C1153A"/>
    <w:rsid w:val="00C116CB"/>
    <w:rsid w:val="00C11786"/>
    <w:rsid w:val="00C11890"/>
    <w:rsid w:val="00C1211C"/>
    <w:rsid w:val="00C1238B"/>
    <w:rsid w:val="00C12B02"/>
    <w:rsid w:val="00C12FB8"/>
    <w:rsid w:val="00C13B0A"/>
    <w:rsid w:val="00C145B9"/>
    <w:rsid w:val="00C1476E"/>
    <w:rsid w:val="00C14987"/>
    <w:rsid w:val="00C15228"/>
    <w:rsid w:val="00C159D1"/>
    <w:rsid w:val="00C15EF7"/>
    <w:rsid w:val="00C166BB"/>
    <w:rsid w:val="00C168A3"/>
    <w:rsid w:val="00C16AF8"/>
    <w:rsid w:val="00C16C73"/>
    <w:rsid w:val="00C16C7A"/>
    <w:rsid w:val="00C16D5B"/>
    <w:rsid w:val="00C170D5"/>
    <w:rsid w:val="00C17149"/>
    <w:rsid w:val="00C178AD"/>
    <w:rsid w:val="00C17D7D"/>
    <w:rsid w:val="00C20098"/>
    <w:rsid w:val="00C20D00"/>
    <w:rsid w:val="00C211C4"/>
    <w:rsid w:val="00C21859"/>
    <w:rsid w:val="00C21C57"/>
    <w:rsid w:val="00C22061"/>
    <w:rsid w:val="00C2237F"/>
    <w:rsid w:val="00C22F81"/>
    <w:rsid w:val="00C230F7"/>
    <w:rsid w:val="00C2363A"/>
    <w:rsid w:val="00C2401E"/>
    <w:rsid w:val="00C24037"/>
    <w:rsid w:val="00C24046"/>
    <w:rsid w:val="00C240D4"/>
    <w:rsid w:val="00C247C8"/>
    <w:rsid w:val="00C24B05"/>
    <w:rsid w:val="00C24DB4"/>
    <w:rsid w:val="00C24E80"/>
    <w:rsid w:val="00C25385"/>
    <w:rsid w:val="00C262A9"/>
    <w:rsid w:val="00C263EB"/>
    <w:rsid w:val="00C26B8C"/>
    <w:rsid w:val="00C26D4C"/>
    <w:rsid w:val="00C27426"/>
    <w:rsid w:val="00C27C2B"/>
    <w:rsid w:val="00C308EB"/>
    <w:rsid w:val="00C30DBE"/>
    <w:rsid w:val="00C31180"/>
    <w:rsid w:val="00C318AD"/>
    <w:rsid w:val="00C319A3"/>
    <w:rsid w:val="00C319B2"/>
    <w:rsid w:val="00C32220"/>
    <w:rsid w:val="00C3285D"/>
    <w:rsid w:val="00C3289D"/>
    <w:rsid w:val="00C32C38"/>
    <w:rsid w:val="00C33052"/>
    <w:rsid w:val="00C3342C"/>
    <w:rsid w:val="00C33641"/>
    <w:rsid w:val="00C33E41"/>
    <w:rsid w:val="00C346EF"/>
    <w:rsid w:val="00C347AD"/>
    <w:rsid w:val="00C35647"/>
    <w:rsid w:val="00C35D96"/>
    <w:rsid w:val="00C3601D"/>
    <w:rsid w:val="00C369B0"/>
    <w:rsid w:val="00C37BE2"/>
    <w:rsid w:val="00C4027B"/>
    <w:rsid w:val="00C4138B"/>
    <w:rsid w:val="00C41639"/>
    <w:rsid w:val="00C4190C"/>
    <w:rsid w:val="00C422E3"/>
    <w:rsid w:val="00C42517"/>
    <w:rsid w:val="00C43016"/>
    <w:rsid w:val="00C43060"/>
    <w:rsid w:val="00C4310E"/>
    <w:rsid w:val="00C437B4"/>
    <w:rsid w:val="00C43F89"/>
    <w:rsid w:val="00C4480C"/>
    <w:rsid w:val="00C44B56"/>
    <w:rsid w:val="00C44BAC"/>
    <w:rsid w:val="00C44BB3"/>
    <w:rsid w:val="00C454E9"/>
    <w:rsid w:val="00C4591C"/>
    <w:rsid w:val="00C45DA3"/>
    <w:rsid w:val="00C46F16"/>
    <w:rsid w:val="00C51113"/>
    <w:rsid w:val="00C512A5"/>
    <w:rsid w:val="00C51B02"/>
    <w:rsid w:val="00C51F13"/>
    <w:rsid w:val="00C531DC"/>
    <w:rsid w:val="00C54D42"/>
    <w:rsid w:val="00C5532A"/>
    <w:rsid w:val="00C55EB1"/>
    <w:rsid w:val="00C55F50"/>
    <w:rsid w:val="00C561ED"/>
    <w:rsid w:val="00C57470"/>
    <w:rsid w:val="00C576D5"/>
    <w:rsid w:val="00C57B17"/>
    <w:rsid w:val="00C57C25"/>
    <w:rsid w:val="00C57F25"/>
    <w:rsid w:val="00C60090"/>
    <w:rsid w:val="00C6039B"/>
    <w:rsid w:val="00C6044B"/>
    <w:rsid w:val="00C6069E"/>
    <w:rsid w:val="00C606B9"/>
    <w:rsid w:val="00C60F88"/>
    <w:rsid w:val="00C61542"/>
    <w:rsid w:val="00C622E6"/>
    <w:rsid w:val="00C62ADD"/>
    <w:rsid w:val="00C62BA0"/>
    <w:rsid w:val="00C62FBC"/>
    <w:rsid w:val="00C63C66"/>
    <w:rsid w:val="00C65175"/>
    <w:rsid w:val="00C6521E"/>
    <w:rsid w:val="00C65D9E"/>
    <w:rsid w:val="00C6606C"/>
    <w:rsid w:val="00C661B5"/>
    <w:rsid w:val="00C66543"/>
    <w:rsid w:val="00C66A2D"/>
    <w:rsid w:val="00C673A4"/>
    <w:rsid w:val="00C67B7F"/>
    <w:rsid w:val="00C67F1A"/>
    <w:rsid w:val="00C67FBF"/>
    <w:rsid w:val="00C71413"/>
    <w:rsid w:val="00C716DD"/>
    <w:rsid w:val="00C71D59"/>
    <w:rsid w:val="00C71FE4"/>
    <w:rsid w:val="00C721A9"/>
    <w:rsid w:val="00C7232C"/>
    <w:rsid w:val="00C74AAF"/>
    <w:rsid w:val="00C7657B"/>
    <w:rsid w:val="00C768E0"/>
    <w:rsid w:val="00C76EB1"/>
    <w:rsid w:val="00C76F3B"/>
    <w:rsid w:val="00C77239"/>
    <w:rsid w:val="00C800F0"/>
    <w:rsid w:val="00C80579"/>
    <w:rsid w:val="00C811B7"/>
    <w:rsid w:val="00C8152D"/>
    <w:rsid w:val="00C81F93"/>
    <w:rsid w:val="00C82177"/>
    <w:rsid w:val="00C82448"/>
    <w:rsid w:val="00C826CF"/>
    <w:rsid w:val="00C82EC8"/>
    <w:rsid w:val="00C8307C"/>
    <w:rsid w:val="00C83136"/>
    <w:rsid w:val="00C83684"/>
    <w:rsid w:val="00C8369D"/>
    <w:rsid w:val="00C83CF9"/>
    <w:rsid w:val="00C83F73"/>
    <w:rsid w:val="00C84939"/>
    <w:rsid w:val="00C85598"/>
    <w:rsid w:val="00C85B64"/>
    <w:rsid w:val="00C8678D"/>
    <w:rsid w:val="00C90467"/>
    <w:rsid w:val="00C907E5"/>
    <w:rsid w:val="00C9166A"/>
    <w:rsid w:val="00C917AB"/>
    <w:rsid w:val="00C91B66"/>
    <w:rsid w:val="00C91DBB"/>
    <w:rsid w:val="00C922C4"/>
    <w:rsid w:val="00C92B8E"/>
    <w:rsid w:val="00C92E88"/>
    <w:rsid w:val="00C93CCB"/>
    <w:rsid w:val="00C93F17"/>
    <w:rsid w:val="00C94D8C"/>
    <w:rsid w:val="00C95176"/>
    <w:rsid w:val="00C9587A"/>
    <w:rsid w:val="00C96937"/>
    <w:rsid w:val="00C96B16"/>
    <w:rsid w:val="00C974D3"/>
    <w:rsid w:val="00C9771A"/>
    <w:rsid w:val="00C97761"/>
    <w:rsid w:val="00CA038C"/>
    <w:rsid w:val="00CA14EA"/>
    <w:rsid w:val="00CA1BF7"/>
    <w:rsid w:val="00CA1F17"/>
    <w:rsid w:val="00CA23AC"/>
    <w:rsid w:val="00CA31D1"/>
    <w:rsid w:val="00CA33BD"/>
    <w:rsid w:val="00CA44DF"/>
    <w:rsid w:val="00CA4AF4"/>
    <w:rsid w:val="00CA4FBC"/>
    <w:rsid w:val="00CA5D07"/>
    <w:rsid w:val="00CA5DDA"/>
    <w:rsid w:val="00CA656D"/>
    <w:rsid w:val="00CA755B"/>
    <w:rsid w:val="00CB0B26"/>
    <w:rsid w:val="00CB0F62"/>
    <w:rsid w:val="00CB1319"/>
    <w:rsid w:val="00CB15B3"/>
    <w:rsid w:val="00CB16FB"/>
    <w:rsid w:val="00CB2430"/>
    <w:rsid w:val="00CB2661"/>
    <w:rsid w:val="00CB2A81"/>
    <w:rsid w:val="00CB2E2E"/>
    <w:rsid w:val="00CB2E9C"/>
    <w:rsid w:val="00CB393A"/>
    <w:rsid w:val="00CB48BE"/>
    <w:rsid w:val="00CB50A7"/>
    <w:rsid w:val="00CB515B"/>
    <w:rsid w:val="00CB5162"/>
    <w:rsid w:val="00CB5851"/>
    <w:rsid w:val="00CB617E"/>
    <w:rsid w:val="00CB6364"/>
    <w:rsid w:val="00CB6CE5"/>
    <w:rsid w:val="00CB7F3A"/>
    <w:rsid w:val="00CC0CD4"/>
    <w:rsid w:val="00CC0D6E"/>
    <w:rsid w:val="00CC0F34"/>
    <w:rsid w:val="00CC2687"/>
    <w:rsid w:val="00CC2F48"/>
    <w:rsid w:val="00CC36AE"/>
    <w:rsid w:val="00CC3825"/>
    <w:rsid w:val="00CC49D0"/>
    <w:rsid w:val="00CC5041"/>
    <w:rsid w:val="00CC5809"/>
    <w:rsid w:val="00CC59FE"/>
    <w:rsid w:val="00CC5F6F"/>
    <w:rsid w:val="00CC6BCF"/>
    <w:rsid w:val="00CC7540"/>
    <w:rsid w:val="00CC77D5"/>
    <w:rsid w:val="00CD0564"/>
    <w:rsid w:val="00CD0CC6"/>
    <w:rsid w:val="00CD1E5D"/>
    <w:rsid w:val="00CD225A"/>
    <w:rsid w:val="00CD2491"/>
    <w:rsid w:val="00CD2A2D"/>
    <w:rsid w:val="00CD3395"/>
    <w:rsid w:val="00CD3C8F"/>
    <w:rsid w:val="00CD3E10"/>
    <w:rsid w:val="00CD4371"/>
    <w:rsid w:val="00CD4C5F"/>
    <w:rsid w:val="00CD50EF"/>
    <w:rsid w:val="00CD579F"/>
    <w:rsid w:val="00CD5A41"/>
    <w:rsid w:val="00CD692C"/>
    <w:rsid w:val="00CD74E6"/>
    <w:rsid w:val="00CD7766"/>
    <w:rsid w:val="00CE0845"/>
    <w:rsid w:val="00CE0AA1"/>
    <w:rsid w:val="00CE13F2"/>
    <w:rsid w:val="00CE1B06"/>
    <w:rsid w:val="00CE1C56"/>
    <w:rsid w:val="00CE237D"/>
    <w:rsid w:val="00CE2617"/>
    <w:rsid w:val="00CE297E"/>
    <w:rsid w:val="00CE34DF"/>
    <w:rsid w:val="00CE3B2C"/>
    <w:rsid w:val="00CE4CF5"/>
    <w:rsid w:val="00CE4D8D"/>
    <w:rsid w:val="00CE508F"/>
    <w:rsid w:val="00CE5BBF"/>
    <w:rsid w:val="00CE61F9"/>
    <w:rsid w:val="00CE663F"/>
    <w:rsid w:val="00CE6B25"/>
    <w:rsid w:val="00CE74DB"/>
    <w:rsid w:val="00CE75F5"/>
    <w:rsid w:val="00CE76AB"/>
    <w:rsid w:val="00CF01B6"/>
    <w:rsid w:val="00CF04F2"/>
    <w:rsid w:val="00CF0826"/>
    <w:rsid w:val="00CF0972"/>
    <w:rsid w:val="00CF0ADA"/>
    <w:rsid w:val="00CF0CD1"/>
    <w:rsid w:val="00CF1588"/>
    <w:rsid w:val="00CF1590"/>
    <w:rsid w:val="00CF18F2"/>
    <w:rsid w:val="00CF1B61"/>
    <w:rsid w:val="00CF1FF6"/>
    <w:rsid w:val="00CF265D"/>
    <w:rsid w:val="00CF2FB2"/>
    <w:rsid w:val="00CF3279"/>
    <w:rsid w:val="00CF33E3"/>
    <w:rsid w:val="00CF3CE8"/>
    <w:rsid w:val="00CF3D26"/>
    <w:rsid w:val="00CF44CC"/>
    <w:rsid w:val="00CF4583"/>
    <w:rsid w:val="00CF4DD0"/>
    <w:rsid w:val="00CF5D6E"/>
    <w:rsid w:val="00CF5E5D"/>
    <w:rsid w:val="00CF634D"/>
    <w:rsid w:val="00CF69F2"/>
    <w:rsid w:val="00CF784A"/>
    <w:rsid w:val="00D0009F"/>
    <w:rsid w:val="00D0055E"/>
    <w:rsid w:val="00D00922"/>
    <w:rsid w:val="00D00A06"/>
    <w:rsid w:val="00D00BD3"/>
    <w:rsid w:val="00D00E7E"/>
    <w:rsid w:val="00D01520"/>
    <w:rsid w:val="00D02133"/>
    <w:rsid w:val="00D028C9"/>
    <w:rsid w:val="00D02AC9"/>
    <w:rsid w:val="00D02E82"/>
    <w:rsid w:val="00D03202"/>
    <w:rsid w:val="00D03D17"/>
    <w:rsid w:val="00D04046"/>
    <w:rsid w:val="00D04124"/>
    <w:rsid w:val="00D051F9"/>
    <w:rsid w:val="00D0570F"/>
    <w:rsid w:val="00D05A4D"/>
    <w:rsid w:val="00D05AB9"/>
    <w:rsid w:val="00D05FF8"/>
    <w:rsid w:val="00D068CA"/>
    <w:rsid w:val="00D0764B"/>
    <w:rsid w:val="00D07A6F"/>
    <w:rsid w:val="00D07D36"/>
    <w:rsid w:val="00D07D78"/>
    <w:rsid w:val="00D1012D"/>
    <w:rsid w:val="00D101DC"/>
    <w:rsid w:val="00D109B6"/>
    <w:rsid w:val="00D11017"/>
    <w:rsid w:val="00D114E3"/>
    <w:rsid w:val="00D127F4"/>
    <w:rsid w:val="00D12A04"/>
    <w:rsid w:val="00D134B8"/>
    <w:rsid w:val="00D13546"/>
    <w:rsid w:val="00D13BC1"/>
    <w:rsid w:val="00D142FF"/>
    <w:rsid w:val="00D149C1"/>
    <w:rsid w:val="00D15041"/>
    <w:rsid w:val="00D1512C"/>
    <w:rsid w:val="00D1534C"/>
    <w:rsid w:val="00D1559C"/>
    <w:rsid w:val="00D15DFC"/>
    <w:rsid w:val="00D16963"/>
    <w:rsid w:val="00D200B4"/>
    <w:rsid w:val="00D200EA"/>
    <w:rsid w:val="00D20554"/>
    <w:rsid w:val="00D20CF4"/>
    <w:rsid w:val="00D20CFA"/>
    <w:rsid w:val="00D20F41"/>
    <w:rsid w:val="00D218AB"/>
    <w:rsid w:val="00D2263B"/>
    <w:rsid w:val="00D239A2"/>
    <w:rsid w:val="00D25677"/>
    <w:rsid w:val="00D25DF9"/>
    <w:rsid w:val="00D26055"/>
    <w:rsid w:val="00D2612E"/>
    <w:rsid w:val="00D265B5"/>
    <w:rsid w:val="00D26FF0"/>
    <w:rsid w:val="00D27079"/>
    <w:rsid w:val="00D27299"/>
    <w:rsid w:val="00D2766D"/>
    <w:rsid w:val="00D27CDC"/>
    <w:rsid w:val="00D300E8"/>
    <w:rsid w:val="00D304D8"/>
    <w:rsid w:val="00D30610"/>
    <w:rsid w:val="00D30D4F"/>
    <w:rsid w:val="00D31B7C"/>
    <w:rsid w:val="00D31BDE"/>
    <w:rsid w:val="00D31C15"/>
    <w:rsid w:val="00D328EB"/>
    <w:rsid w:val="00D3301E"/>
    <w:rsid w:val="00D330C2"/>
    <w:rsid w:val="00D34097"/>
    <w:rsid w:val="00D34260"/>
    <w:rsid w:val="00D3432A"/>
    <w:rsid w:val="00D3484E"/>
    <w:rsid w:val="00D34896"/>
    <w:rsid w:val="00D34CDD"/>
    <w:rsid w:val="00D35947"/>
    <w:rsid w:val="00D35A55"/>
    <w:rsid w:val="00D35B5A"/>
    <w:rsid w:val="00D35B92"/>
    <w:rsid w:val="00D36717"/>
    <w:rsid w:val="00D36871"/>
    <w:rsid w:val="00D371EE"/>
    <w:rsid w:val="00D37667"/>
    <w:rsid w:val="00D37BD3"/>
    <w:rsid w:val="00D4079A"/>
    <w:rsid w:val="00D41004"/>
    <w:rsid w:val="00D41AD0"/>
    <w:rsid w:val="00D41D26"/>
    <w:rsid w:val="00D4201A"/>
    <w:rsid w:val="00D427AB"/>
    <w:rsid w:val="00D42836"/>
    <w:rsid w:val="00D42965"/>
    <w:rsid w:val="00D42B19"/>
    <w:rsid w:val="00D42BCD"/>
    <w:rsid w:val="00D42F96"/>
    <w:rsid w:val="00D433D6"/>
    <w:rsid w:val="00D46033"/>
    <w:rsid w:val="00D46E8B"/>
    <w:rsid w:val="00D471F6"/>
    <w:rsid w:val="00D475B1"/>
    <w:rsid w:val="00D47D9D"/>
    <w:rsid w:val="00D50259"/>
    <w:rsid w:val="00D505D3"/>
    <w:rsid w:val="00D50AFC"/>
    <w:rsid w:val="00D5172D"/>
    <w:rsid w:val="00D519FE"/>
    <w:rsid w:val="00D51E2A"/>
    <w:rsid w:val="00D5237D"/>
    <w:rsid w:val="00D5246F"/>
    <w:rsid w:val="00D52491"/>
    <w:rsid w:val="00D52921"/>
    <w:rsid w:val="00D52D19"/>
    <w:rsid w:val="00D53CF8"/>
    <w:rsid w:val="00D53F88"/>
    <w:rsid w:val="00D5459A"/>
    <w:rsid w:val="00D5507A"/>
    <w:rsid w:val="00D55705"/>
    <w:rsid w:val="00D55A3D"/>
    <w:rsid w:val="00D55EE5"/>
    <w:rsid w:val="00D56774"/>
    <w:rsid w:val="00D567D9"/>
    <w:rsid w:val="00D56D4E"/>
    <w:rsid w:val="00D56E11"/>
    <w:rsid w:val="00D57469"/>
    <w:rsid w:val="00D576A4"/>
    <w:rsid w:val="00D57C09"/>
    <w:rsid w:val="00D606B8"/>
    <w:rsid w:val="00D60E30"/>
    <w:rsid w:val="00D61465"/>
    <w:rsid w:val="00D61471"/>
    <w:rsid w:val="00D61C90"/>
    <w:rsid w:val="00D61D5A"/>
    <w:rsid w:val="00D62891"/>
    <w:rsid w:val="00D629FB"/>
    <w:rsid w:val="00D6375F"/>
    <w:rsid w:val="00D6401B"/>
    <w:rsid w:val="00D640C9"/>
    <w:rsid w:val="00D646C5"/>
    <w:rsid w:val="00D64880"/>
    <w:rsid w:val="00D65138"/>
    <w:rsid w:val="00D65D4B"/>
    <w:rsid w:val="00D65F9E"/>
    <w:rsid w:val="00D6685A"/>
    <w:rsid w:val="00D6686C"/>
    <w:rsid w:val="00D67484"/>
    <w:rsid w:val="00D67644"/>
    <w:rsid w:val="00D67B36"/>
    <w:rsid w:val="00D67FE5"/>
    <w:rsid w:val="00D70254"/>
    <w:rsid w:val="00D707D4"/>
    <w:rsid w:val="00D7108E"/>
    <w:rsid w:val="00D717A4"/>
    <w:rsid w:val="00D71DB4"/>
    <w:rsid w:val="00D71E33"/>
    <w:rsid w:val="00D720E8"/>
    <w:rsid w:val="00D725D8"/>
    <w:rsid w:val="00D732CE"/>
    <w:rsid w:val="00D74A15"/>
    <w:rsid w:val="00D74C2F"/>
    <w:rsid w:val="00D75D9A"/>
    <w:rsid w:val="00D76685"/>
    <w:rsid w:val="00D76897"/>
    <w:rsid w:val="00D7771A"/>
    <w:rsid w:val="00D77975"/>
    <w:rsid w:val="00D800B8"/>
    <w:rsid w:val="00D8190F"/>
    <w:rsid w:val="00D81EAA"/>
    <w:rsid w:val="00D8234D"/>
    <w:rsid w:val="00D82A04"/>
    <w:rsid w:val="00D82B00"/>
    <w:rsid w:val="00D83E4C"/>
    <w:rsid w:val="00D8460F"/>
    <w:rsid w:val="00D848E6"/>
    <w:rsid w:val="00D84ECD"/>
    <w:rsid w:val="00D85C37"/>
    <w:rsid w:val="00D860EA"/>
    <w:rsid w:val="00D86E0C"/>
    <w:rsid w:val="00D87754"/>
    <w:rsid w:val="00D87B56"/>
    <w:rsid w:val="00D903C6"/>
    <w:rsid w:val="00D905E1"/>
    <w:rsid w:val="00D90668"/>
    <w:rsid w:val="00D908B6"/>
    <w:rsid w:val="00D90D06"/>
    <w:rsid w:val="00D90DD4"/>
    <w:rsid w:val="00D91668"/>
    <w:rsid w:val="00D9167F"/>
    <w:rsid w:val="00D9192B"/>
    <w:rsid w:val="00D91A14"/>
    <w:rsid w:val="00D91C8E"/>
    <w:rsid w:val="00D92A2C"/>
    <w:rsid w:val="00D92A3D"/>
    <w:rsid w:val="00D92C3A"/>
    <w:rsid w:val="00D92C63"/>
    <w:rsid w:val="00D92EDA"/>
    <w:rsid w:val="00D93074"/>
    <w:rsid w:val="00D93158"/>
    <w:rsid w:val="00D9374E"/>
    <w:rsid w:val="00D939C5"/>
    <w:rsid w:val="00D93BA5"/>
    <w:rsid w:val="00D94418"/>
    <w:rsid w:val="00D9495C"/>
    <w:rsid w:val="00D94AED"/>
    <w:rsid w:val="00D9586D"/>
    <w:rsid w:val="00D95969"/>
    <w:rsid w:val="00D95D74"/>
    <w:rsid w:val="00D95FC8"/>
    <w:rsid w:val="00D9622E"/>
    <w:rsid w:val="00D9653B"/>
    <w:rsid w:val="00DA008D"/>
    <w:rsid w:val="00DA0A6A"/>
    <w:rsid w:val="00DA0A91"/>
    <w:rsid w:val="00DA104D"/>
    <w:rsid w:val="00DA1A41"/>
    <w:rsid w:val="00DA1F1B"/>
    <w:rsid w:val="00DA291C"/>
    <w:rsid w:val="00DA37F2"/>
    <w:rsid w:val="00DA4B19"/>
    <w:rsid w:val="00DA5C58"/>
    <w:rsid w:val="00DA628B"/>
    <w:rsid w:val="00DA65FF"/>
    <w:rsid w:val="00DA696E"/>
    <w:rsid w:val="00DA6B81"/>
    <w:rsid w:val="00DA6C04"/>
    <w:rsid w:val="00DA6E1B"/>
    <w:rsid w:val="00DA71C0"/>
    <w:rsid w:val="00DA7C50"/>
    <w:rsid w:val="00DB0183"/>
    <w:rsid w:val="00DB01A3"/>
    <w:rsid w:val="00DB0472"/>
    <w:rsid w:val="00DB0661"/>
    <w:rsid w:val="00DB0B32"/>
    <w:rsid w:val="00DB0D84"/>
    <w:rsid w:val="00DB10CD"/>
    <w:rsid w:val="00DB185E"/>
    <w:rsid w:val="00DB1A24"/>
    <w:rsid w:val="00DB2304"/>
    <w:rsid w:val="00DB26DE"/>
    <w:rsid w:val="00DB297A"/>
    <w:rsid w:val="00DB2B4B"/>
    <w:rsid w:val="00DB2CA9"/>
    <w:rsid w:val="00DB330F"/>
    <w:rsid w:val="00DB382E"/>
    <w:rsid w:val="00DB386E"/>
    <w:rsid w:val="00DB39BF"/>
    <w:rsid w:val="00DB3CB6"/>
    <w:rsid w:val="00DB3E6D"/>
    <w:rsid w:val="00DB4534"/>
    <w:rsid w:val="00DB4653"/>
    <w:rsid w:val="00DB4786"/>
    <w:rsid w:val="00DB490F"/>
    <w:rsid w:val="00DB4E42"/>
    <w:rsid w:val="00DB5DEF"/>
    <w:rsid w:val="00DB60EC"/>
    <w:rsid w:val="00DB6451"/>
    <w:rsid w:val="00DB76B6"/>
    <w:rsid w:val="00DC0814"/>
    <w:rsid w:val="00DC0DAD"/>
    <w:rsid w:val="00DC0E34"/>
    <w:rsid w:val="00DC0E63"/>
    <w:rsid w:val="00DC0EA7"/>
    <w:rsid w:val="00DC0EE8"/>
    <w:rsid w:val="00DC17EC"/>
    <w:rsid w:val="00DC1903"/>
    <w:rsid w:val="00DC25F8"/>
    <w:rsid w:val="00DC27CB"/>
    <w:rsid w:val="00DC4083"/>
    <w:rsid w:val="00DC41D3"/>
    <w:rsid w:val="00DC4CB7"/>
    <w:rsid w:val="00DC4FE2"/>
    <w:rsid w:val="00DC5193"/>
    <w:rsid w:val="00DC5569"/>
    <w:rsid w:val="00DC570A"/>
    <w:rsid w:val="00DC5BDC"/>
    <w:rsid w:val="00DC5BDD"/>
    <w:rsid w:val="00DC6C34"/>
    <w:rsid w:val="00DC7510"/>
    <w:rsid w:val="00DC78BD"/>
    <w:rsid w:val="00DC78E8"/>
    <w:rsid w:val="00DC7BFF"/>
    <w:rsid w:val="00DC7C29"/>
    <w:rsid w:val="00DD0E66"/>
    <w:rsid w:val="00DD1473"/>
    <w:rsid w:val="00DD19E0"/>
    <w:rsid w:val="00DD2AD7"/>
    <w:rsid w:val="00DD3A42"/>
    <w:rsid w:val="00DD3CDF"/>
    <w:rsid w:val="00DD4B0F"/>
    <w:rsid w:val="00DD53DF"/>
    <w:rsid w:val="00DD5B09"/>
    <w:rsid w:val="00DD687B"/>
    <w:rsid w:val="00DD72B8"/>
    <w:rsid w:val="00DD733C"/>
    <w:rsid w:val="00DE04EB"/>
    <w:rsid w:val="00DE0773"/>
    <w:rsid w:val="00DE189F"/>
    <w:rsid w:val="00DE2B67"/>
    <w:rsid w:val="00DE2ECE"/>
    <w:rsid w:val="00DE318D"/>
    <w:rsid w:val="00DE39A1"/>
    <w:rsid w:val="00DE3EEF"/>
    <w:rsid w:val="00DE4162"/>
    <w:rsid w:val="00DE44BF"/>
    <w:rsid w:val="00DE4B4A"/>
    <w:rsid w:val="00DE4F5D"/>
    <w:rsid w:val="00DE56C2"/>
    <w:rsid w:val="00DE5E8F"/>
    <w:rsid w:val="00DE5EAB"/>
    <w:rsid w:val="00DE60E7"/>
    <w:rsid w:val="00DE6844"/>
    <w:rsid w:val="00DE6D18"/>
    <w:rsid w:val="00DE70AF"/>
    <w:rsid w:val="00DE7372"/>
    <w:rsid w:val="00DE74DA"/>
    <w:rsid w:val="00DE78EC"/>
    <w:rsid w:val="00DE7A5A"/>
    <w:rsid w:val="00DE7D15"/>
    <w:rsid w:val="00DF0068"/>
    <w:rsid w:val="00DF043A"/>
    <w:rsid w:val="00DF0B6C"/>
    <w:rsid w:val="00DF148B"/>
    <w:rsid w:val="00DF1A0C"/>
    <w:rsid w:val="00DF1BFD"/>
    <w:rsid w:val="00DF3089"/>
    <w:rsid w:val="00DF33E9"/>
    <w:rsid w:val="00DF34EF"/>
    <w:rsid w:val="00DF3A9D"/>
    <w:rsid w:val="00DF3E29"/>
    <w:rsid w:val="00DF5202"/>
    <w:rsid w:val="00DF5587"/>
    <w:rsid w:val="00DF637C"/>
    <w:rsid w:val="00DF647E"/>
    <w:rsid w:val="00DF6920"/>
    <w:rsid w:val="00DF6A5B"/>
    <w:rsid w:val="00DF7474"/>
    <w:rsid w:val="00DF7E1C"/>
    <w:rsid w:val="00E00131"/>
    <w:rsid w:val="00E002B6"/>
    <w:rsid w:val="00E00379"/>
    <w:rsid w:val="00E00A5D"/>
    <w:rsid w:val="00E00CE2"/>
    <w:rsid w:val="00E0125B"/>
    <w:rsid w:val="00E019BA"/>
    <w:rsid w:val="00E01C59"/>
    <w:rsid w:val="00E02095"/>
    <w:rsid w:val="00E02149"/>
    <w:rsid w:val="00E02755"/>
    <w:rsid w:val="00E02FB4"/>
    <w:rsid w:val="00E03245"/>
    <w:rsid w:val="00E034D8"/>
    <w:rsid w:val="00E036B1"/>
    <w:rsid w:val="00E041C5"/>
    <w:rsid w:val="00E04996"/>
    <w:rsid w:val="00E050AB"/>
    <w:rsid w:val="00E053E7"/>
    <w:rsid w:val="00E0599B"/>
    <w:rsid w:val="00E0657B"/>
    <w:rsid w:val="00E06959"/>
    <w:rsid w:val="00E069B7"/>
    <w:rsid w:val="00E07639"/>
    <w:rsid w:val="00E07726"/>
    <w:rsid w:val="00E07BA4"/>
    <w:rsid w:val="00E07DC8"/>
    <w:rsid w:val="00E10142"/>
    <w:rsid w:val="00E10169"/>
    <w:rsid w:val="00E106A4"/>
    <w:rsid w:val="00E112D5"/>
    <w:rsid w:val="00E11DD1"/>
    <w:rsid w:val="00E127B0"/>
    <w:rsid w:val="00E132DC"/>
    <w:rsid w:val="00E13464"/>
    <w:rsid w:val="00E13C8D"/>
    <w:rsid w:val="00E14989"/>
    <w:rsid w:val="00E14B2E"/>
    <w:rsid w:val="00E14E69"/>
    <w:rsid w:val="00E157B4"/>
    <w:rsid w:val="00E15807"/>
    <w:rsid w:val="00E158C9"/>
    <w:rsid w:val="00E15C72"/>
    <w:rsid w:val="00E15F45"/>
    <w:rsid w:val="00E1614A"/>
    <w:rsid w:val="00E1689C"/>
    <w:rsid w:val="00E16AE7"/>
    <w:rsid w:val="00E16B24"/>
    <w:rsid w:val="00E16E94"/>
    <w:rsid w:val="00E170B7"/>
    <w:rsid w:val="00E171E9"/>
    <w:rsid w:val="00E17933"/>
    <w:rsid w:val="00E20A58"/>
    <w:rsid w:val="00E20E40"/>
    <w:rsid w:val="00E2149D"/>
    <w:rsid w:val="00E215AE"/>
    <w:rsid w:val="00E219D7"/>
    <w:rsid w:val="00E21B9C"/>
    <w:rsid w:val="00E21CAB"/>
    <w:rsid w:val="00E21E31"/>
    <w:rsid w:val="00E21FCF"/>
    <w:rsid w:val="00E228AE"/>
    <w:rsid w:val="00E22B05"/>
    <w:rsid w:val="00E22F97"/>
    <w:rsid w:val="00E230D1"/>
    <w:rsid w:val="00E232DA"/>
    <w:rsid w:val="00E23CCD"/>
    <w:rsid w:val="00E23FA2"/>
    <w:rsid w:val="00E2435A"/>
    <w:rsid w:val="00E243B7"/>
    <w:rsid w:val="00E25109"/>
    <w:rsid w:val="00E2578F"/>
    <w:rsid w:val="00E257FD"/>
    <w:rsid w:val="00E25DBF"/>
    <w:rsid w:val="00E263B1"/>
    <w:rsid w:val="00E26EB3"/>
    <w:rsid w:val="00E270F2"/>
    <w:rsid w:val="00E27393"/>
    <w:rsid w:val="00E2751A"/>
    <w:rsid w:val="00E27E16"/>
    <w:rsid w:val="00E27FED"/>
    <w:rsid w:val="00E3047E"/>
    <w:rsid w:val="00E31880"/>
    <w:rsid w:val="00E31B31"/>
    <w:rsid w:val="00E32923"/>
    <w:rsid w:val="00E32CDD"/>
    <w:rsid w:val="00E3332F"/>
    <w:rsid w:val="00E347D6"/>
    <w:rsid w:val="00E34BDE"/>
    <w:rsid w:val="00E35047"/>
    <w:rsid w:val="00E3512C"/>
    <w:rsid w:val="00E35569"/>
    <w:rsid w:val="00E3620B"/>
    <w:rsid w:val="00E367FF"/>
    <w:rsid w:val="00E369F1"/>
    <w:rsid w:val="00E36A4A"/>
    <w:rsid w:val="00E36B13"/>
    <w:rsid w:val="00E36BC6"/>
    <w:rsid w:val="00E37D39"/>
    <w:rsid w:val="00E40424"/>
    <w:rsid w:val="00E40B6C"/>
    <w:rsid w:val="00E410A9"/>
    <w:rsid w:val="00E412D7"/>
    <w:rsid w:val="00E413BD"/>
    <w:rsid w:val="00E41AD1"/>
    <w:rsid w:val="00E42253"/>
    <w:rsid w:val="00E424AA"/>
    <w:rsid w:val="00E42AA0"/>
    <w:rsid w:val="00E439C0"/>
    <w:rsid w:val="00E43BD6"/>
    <w:rsid w:val="00E444B6"/>
    <w:rsid w:val="00E44918"/>
    <w:rsid w:val="00E44C7F"/>
    <w:rsid w:val="00E454DC"/>
    <w:rsid w:val="00E45817"/>
    <w:rsid w:val="00E458CD"/>
    <w:rsid w:val="00E45B6D"/>
    <w:rsid w:val="00E45D8B"/>
    <w:rsid w:val="00E45EE3"/>
    <w:rsid w:val="00E4626D"/>
    <w:rsid w:val="00E46916"/>
    <w:rsid w:val="00E46F42"/>
    <w:rsid w:val="00E47070"/>
    <w:rsid w:val="00E476EA"/>
    <w:rsid w:val="00E47C63"/>
    <w:rsid w:val="00E502AE"/>
    <w:rsid w:val="00E5078F"/>
    <w:rsid w:val="00E50F26"/>
    <w:rsid w:val="00E5145D"/>
    <w:rsid w:val="00E5194B"/>
    <w:rsid w:val="00E51CA1"/>
    <w:rsid w:val="00E51E29"/>
    <w:rsid w:val="00E52602"/>
    <w:rsid w:val="00E52DE1"/>
    <w:rsid w:val="00E52FC4"/>
    <w:rsid w:val="00E5406C"/>
    <w:rsid w:val="00E54BAB"/>
    <w:rsid w:val="00E54CCA"/>
    <w:rsid w:val="00E54ED2"/>
    <w:rsid w:val="00E54EDE"/>
    <w:rsid w:val="00E555EC"/>
    <w:rsid w:val="00E55A7C"/>
    <w:rsid w:val="00E56251"/>
    <w:rsid w:val="00E562B7"/>
    <w:rsid w:val="00E56500"/>
    <w:rsid w:val="00E5688D"/>
    <w:rsid w:val="00E56EAD"/>
    <w:rsid w:val="00E578BF"/>
    <w:rsid w:val="00E57D55"/>
    <w:rsid w:val="00E6032D"/>
    <w:rsid w:val="00E60349"/>
    <w:rsid w:val="00E6039D"/>
    <w:rsid w:val="00E60FEC"/>
    <w:rsid w:val="00E6201E"/>
    <w:rsid w:val="00E62F96"/>
    <w:rsid w:val="00E63938"/>
    <w:rsid w:val="00E63D5D"/>
    <w:rsid w:val="00E63F64"/>
    <w:rsid w:val="00E64110"/>
    <w:rsid w:val="00E64177"/>
    <w:rsid w:val="00E64394"/>
    <w:rsid w:val="00E64AED"/>
    <w:rsid w:val="00E64F2C"/>
    <w:rsid w:val="00E658BF"/>
    <w:rsid w:val="00E659D0"/>
    <w:rsid w:val="00E65E69"/>
    <w:rsid w:val="00E67434"/>
    <w:rsid w:val="00E674D7"/>
    <w:rsid w:val="00E677E8"/>
    <w:rsid w:val="00E67836"/>
    <w:rsid w:val="00E67A61"/>
    <w:rsid w:val="00E717E0"/>
    <w:rsid w:val="00E7377D"/>
    <w:rsid w:val="00E73B36"/>
    <w:rsid w:val="00E73C05"/>
    <w:rsid w:val="00E73C4C"/>
    <w:rsid w:val="00E73DCC"/>
    <w:rsid w:val="00E744DF"/>
    <w:rsid w:val="00E74865"/>
    <w:rsid w:val="00E74AA6"/>
    <w:rsid w:val="00E74CB4"/>
    <w:rsid w:val="00E7572A"/>
    <w:rsid w:val="00E7574B"/>
    <w:rsid w:val="00E75BCA"/>
    <w:rsid w:val="00E75F4A"/>
    <w:rsid w:val="00E7644F"/>
    <w:rsid w:val="00E7645E"/>
    <w:rsid w:val="00E80018"/>
    <w:rsid w:val="00E805A4"/>
    <w:rsid w:val="00E807D0"/>
    <w:rsid w:val="00E80CBE"/>
    <w:rsid w:val="00E83117"/>
    <w:rsid w:val="00E84BF5"/>
    <w:rsid w:val="00E84F3D"/>
    <w:rsid w:val="00E8507C"/>
    <w:rsid w:val="00E85B71"/>
    <w:rsid w:val="00E85ED1"/>
    <w:rsid w:val="00E85FAA"/>
    <w:rsid w:val="00E86555"/>
    <w:rsid w:val="00E87CF6"/>
    <w:rsid w:val="00E9018A"/>
    <w:rsid w:val="00E906FF"/>
    <w:rsid w:val="00E9071E"/>
    <w:rsid w:val="00E90957"/>
    <w:rsid w:val="00E90B14"/>
    <w:rsid w:val="00E90B1E"/>
    <w:rsid w:val="00E90DDF"/>
    <w:rsid w:val="00E91574"/>
    <w:rsid w:val="00E91630"/>
    <w:rsid w:val="00E927CF"/>
    <w:rsid w:val="00E92FED"/>
    <w:rsid w:val="00E9315F"/>
    <w:rsid w:val="00E93713"/>
    <w:rsid w:val="00E93784"/>
    <w:rsid w:val="00E93AB5"/>
    <w:rsid w:val="00E93ADB"/>
    <w:rsid w:val="00E93B4D"/>
    <w:rsid w:val="00E93E78"/>
    <w:rsid w:val="00E93F01"/>
    <w:rsid w:val="00E94290"/>
    <w:rsid w:val="00E9452E"/>
    <w:rsid w:val="00E946BC"/>
    <w:rsid w:val="00E94F96"/>
    <w:rsid w:val="00E953C6"/>
    <w:rsid w:val="00E95B76"/>
    <w:rsid w:val="00E95EB6"/>
    <w:rsid w:val="00E95F3A"/>
    <w:rsid w:val="00E9624F"/>
    <w:rsid w:val="00E96784"/>
    <w:rsid w:val="00E96BB8"/>
    <w:rsid w:val="00E96F19"/>
    <w:rsid w:val="00E9714E"/>
    <w:rsid w:val="00E978DA"/>
    <w:rsid w:val="00E97997"/>
    <w:rsid w:val="00E97B9D"/>
    <w:rsid w:val="00E97DF7"/>
    <w:rsid w:val="00EA04C9"/>
    <w:rsid w:val="00EA1859"/>
    <w:rsid w:val="00EA19D2"/>
    <w:rsid w:val="00EA1CB6"/>
    <w:rsid w:val="00EA2BF9"/>
    <w:rsid w:val="00EA337E"/>
    <w:rsid w:val="00EA3B8B"/>
    <w:rsid w:val="00EA40CE"/>
    <w:rsid w:val="00EA4A83"/>
    <w:rsid w:val="00EA4E6A"/>
    <w:rsid w:val="00EA5491"/>
    <w:rsid w:val="00EA593E"/>
    <w:rsid w:val="00EA64A4"/>
    <w:rsid w:val="00EA6934"/>
    <w:rsid w:val="00EA7A15"/>
    <w:rsid w:val="00EA7DAC"/>
    <w:rsid w:val="00EB009B"/>
    <w:rsid w:val="00EB0935"/>
    <w:rsid w:val="00EB0B9C"/>
    <w:rsid w:val="00EB10C4"/>
    <w:rsid w:val="00EB1904"/>
    <w:rsid w:val="00EB1D9F"/>
    <w:rsid w:val="00EB2CB4"/>
    <w:rsid w:val="00EB3E37"/>
    <w:rsid w:val="00EB4581"/>
    <w:rsid w:val="00EB49CE"/>
    <w:rsid w:val="00EB4C3E"/>
    <w:rsid w:val="00EB510C"/>
    <w:rsid w:val="00EB579C"/>
    <w:rsid w:val="00EB5E31"/>
    <w:rsid w:val="00EB630B"/>
    <w:rsid w:val="00EB64D4"/>
    <w:rsid w:val="00EB6586"/>
    <w:rsid w:val="00EB6A19"/>
    <w:rsid w:val="00EB6F2D"/>
    <w:rsid w:val="00EC05FC"/>
    <w:rsid w:val="00EC0A72"/>
    <w:rsid w:val="00EC0C2B"/>
    <w:rsid w:val="00EC118A"/>
    <w:rsid w:val="00EC13AE"/>
    <w:rsid w:val="00EC1E48"/>
    <w:rsid w:val="00EC21DC"/>
    <w:rsid w:val="00EC2E34"/>
    <w:rsid w:val="00EC3016"/>
    <w:rsid w:val="00EC4EC9"/>
    <w:rsid w:val="00EC5A66"/>
    <w:rsid w:val="00EC5B00"/>
    <w:rsid w:val="00EC6463"/>
    <w:rsid w:val="00EC71DB"/>
    <w:rsid w:val="00EC75EF"/>
    <w:rsid w:val="00EC7F56"/>
    <w:rsid w:val="00ED050E"/>
    <w:rsid w:val="00ED0A70"/>
    <w:rsid w:val="00ED0EF8"/>
    <w:rsid w:val="00ED0FC6"/>
    <w:rsid w:val="00ED2D90"/>
    <w:rsid w:val="00ED2E62"/>
    <w:rsid w:val="00ED30F3"/>
    <w:rsid w:val="00ED31BB"/>
    <w:rsid w:val="00ED3F38"/>
    <w:rsid w:val="00ED486D"/>
    <w:rsid w:val="00ED4976"/>
    <w:rsid w:val="00ED497E"/>
    <w:rsid w:val="00ED4CB4"/>
    <w:rsid w:val="00ED5C0A"/>
    <w:rsid w:val="00ED6645"/>
    <w:rsid w:val="00ED6A4A"/>
    <w:rsid w:val="00ED7450"/>
    <w:rsid w:val="00EE0348"/>
    <w:rsid w:val="00EE0D35"/>
    <w:rsid w:val="00EE10F0"/>
    <w:rsid w:val="00EE16C0"/>
    <w:rsid w:val="00EE1795"/>
    <w:rsid w:val="00EE1CED"/>
    <w:rsid w:val="00EE255C"/>
    <w:rsid w:val="00EE2909"/>
    <w:rsid w:val="00EE3623"/>
    <w:rsid w:val="00EE3C08"/>
    <w:rsid w:val="00EE43E8"/>
    <w:rsid w:val="00EE44E9"/>
    <w:rsid w:val="00EE4C74"/>
    <w:rsid w:val="00EE5B3B"/>
    <w:rsid w:val="00EE5F55"/>
    <w:rsid w:val="00EE6648"/>
    <w:rsid w:val="00EE67C8"/>
    <w:rsid w:val="00EE6FFC"/>
    <w:rsid w:val="00EE72A0"/>
    <w:rsid w:val="00EE74F9"/>
    <w:rsid w:val="00EE756F"/>
    <w:rsid w:val="00EE760C"/>
    <w:rsid w:val="00EE78FF"/>
    <w:rsid w:val="00EE79BE"/>
    <w:rsid w:val="00EF0582"/>
    <w:rsid w:val="00EF1299"/>
    <w:rsid w:val="00EF247D"/>
    <w:rsid w:val="00EF2B10"/>
    <w:rsid w:val="00EF2D20"/>
    <w:rsid w:val="00EF2FA7"/>
    <w:rsid w:val="00EF34F7"/>
    <w:rsid w:val="00EF376A"/>
    <w:rsid w:val="00EF3928"/>
    <w:rsid w:val="00EF3A8B"/>
    <w:rsid w:val="00EF438B"/>
    <w:rsid w:val="00EF46ED"/>
    <w:rsid w:val="00EF4948"/>
    <w:rsid w:val="00EF4A14"/>
    <w:rsid w:val="00EF502E"/>
    <w:rsid w:val="00EF775D"/>
    <w:rsid w:val="00F01833"/>
    <w:rsid w:val="00F01860"/>
    <w:rsid w:val="00F02433"/>
    <w:rsid w:val="00F0255B"/>
    <w:rsid w:val="00F0268D"/>
    <w:rsid w:val="00F02799"/>
    <w:rsid w:val="00F029F3"/>
    <w:rsid w:val="00F02A9C"/>
    <w:rsid w:val="00F0327A"/>
    <w:rsid w:val="00F03CD7"/>
    <w:rsid w:val="00F03FF1"/>
    <w:rsid w:val="00F042FF"/>
    <w:rsid w:val="00F047F0"/>
    <w:rsid w:val="00F05060"/>
    <w:rsid w:val="00F06945"/>
    <w:rsid w:val="00F06BA2"/>
    <w:rsid w:val="00F06FFF"/>
    <w:rsid w:val="00F077CB"/>
    <w:rsid w:val="00F0797F"/>
    <w:rsid w:val="00F07B14"/>
    <w:rsid w:val="00F07D60"/>
    <w:rsid w:val="00F106C9"/>
    <w:rsid w:val="00F10BEF"/>
    <w:rsid w:val="00F10C6B"/>
    <w:rsid w:val="00F10DB8"/>
    <w:rsid w:val="00F112AF"/>
    <w:rsid w:val="00F11C41"/>
    <w:rsid w:val="00F1261D"/>
    <w:rsid w:val="00F12F16"/>
    <w:rsid w:val="00F13425"/>
    <w:rsid w:val="00F13429"/>
    <w:rsid w:val="00F136CE"/>
    <w:rsid w:val="00F1385E"/>
    <w:rsid w:val="00F139C2"/>
    <w:rsid w:val="00F142A4"/>
    <w:rsid w:val="00F14501"/>
    <w:rsid w:val="00F15269"/>
    <w:rsid w:val="00F1538F"/>
    <w:rsid w:val="00F154B4"/>
    <w:rsid w:val="00F15855"/>
    <w:rsid w:val="00F16783"/>
    <w:rsid w:val="00F17E30"/>
    <w:rsid w:val="00F17E90"/>
    <w:rsid w:val="00F20545"/>
    <w:rsid w:val="00F20B4F"/>
    <w:rsid w:val="00F20FD9"/>
    <w:rsid w:val="00F21572"/>
    <w:rsid w:val="00F227DB"/>
    <w:rsid w:val="00F228A4"/>
    <w:rsid w:val="00F22C93"/>
    <w:rsid w:val="00F22D65"/>
    <w:rsid w:val="00F23666"/>
    <w:rsid w:val="00F23795"/>
    <w:rsid w:val="00F238E1"/>
    <w:rsid w:val="00F23C1C"/>
    <w:rsid w:val="00F23C39"/>
    <w:rsid w:val="00F23FF1"/>
    <w:rsid w:val="00F2577A"/>
    <w:rsid w:val="00F26073"/>
    <w:rsid w:val="00F267A6"/>
    <w:rsid w:val="00F267A9"/>
    <w:rsid w:val="00F26A2C"/>
    <w:rsid w:val="00F27634"/>
    <w:rsid w:val="00F27C8F"/>
    <w:rsid w:val="00F30FF0"/>
    <w:rsid w:val="00F31215"/>
    <w:rsid w:val="00F31A55"/>
    <w:rsid w:val="00F31A86"/>
    <w:rsid w:val="00F32F2B"/>
    <w:rsid w:val="00F3393E"/>
    <w:rsid w:val="00F33C47"/>
    <w:rsid w:val="00F341AB"/>
    <w:rsid w:val="00F344BA"/>
    <w:rsid w:val="00F34DD2"/>
    <w:rsid w:val="00F350B0"/>
    <w:rsid w:val="00F35F3A"/>
    <w:rsid w:val="00F3615E"/>
    <w:rsid w:val="00F36CF7"/>
    <w:rsid w:val="00F3761B"/>
    <w:rsid w:val="00F40505"/>
    <w:rsid w:val="00F40BCF"/>
    <w:rsid w:val="00F40C4C"/>
    <w:rsid w:val="00F42088"/>
    <w:rsid w:val="00F423C1"/>
    <w:rsid w:val="00F425D0"/>
    <w:rsid w:val="00F43630"/>
    <w:rsid w:val="00F43DC7"/>
    <w:rsid w:val="00F43FC0"/>
    <w:rsid w:val="00F44937"/>
    <w:rsid w:val="00F4499C"/>
    <w:rsid w:val="00F44A3F"/>
    <w:rsid w:val="00F45F00"/>
    <w:rsid w:val="00F461F9"/>
    <w:rsid w:val="00F46376"/>
    <w:rsid w:val="00F465E0"/>
    <w:rsid w:val="00F46E6D"/>
    <w:rsid w:val="00F47300"/>
    <w:rsid w:val="00F474C8"/>
    <w:rsid w:val="00F4783E"/>
    <w:rsid w:val="00F503CE"/>
    <w:rsid w:val="00F50477"/>
    <w:rsid w:val="00F511C9"/>
    <w:rsid w:val="00F518A6"/>
    <w:rsid w:val="00F51926"/>
    <w:rsid w:val="00F51B54"/>
    <w:rsid w:val="00F51BCC"/>
    <w:rsid w:val="00F521B6"/>
    <w:rsid w:val="00F52A11"/>
    <w:rsid w:val="00F535B3"/>
    <w:rsid w:val="00F53ACE"/>
    <w:rsid w:val="00F54788"/>
    <w:rsid w:val="00F54832"/>
    <w:rsid w:val="00F550DD"/>
    <w:rsid w:val="00F554B5"/>
    <w:rsid w:val="00F5574C"/>
    <w:rsid w:val="00F55862"/>
    <w:rsid w:val="00F56364"/>
    <w:rsid w:val="00F565C5"/>
    <w:rsid w:val="00F56A99"/>
    <w:rsid w:val="00F602D8"/>
    <w:rsid w:val="00F6088B"/>
    <w:rsid w:val="00F6127C"/>
    <w:rsid w:val="00F6133C"/>
    <w:rsid w:val="00F61845"/>
    <w:rsid w:val="00F6187C"/>
    <w:rsid w:val="00F62368"/>
    <w:rsid w:val="00F6278E"/>
    <w:rsid w:val="00F62833"/>
    <w:rsid w:val="00F62913"/>
    <w:rsid w:val="00F634BE"/>
    <w:rsid w:val="00F634E4"/>
    <w:rsid w:val="00F6359C"/>
    <w:rsid w:val="00F636FA"/>
    <w:rsid w:val="00F63A81"/>
    <w:rsid w:val="00F63B4D"/>
    <w:rsid w:val="00F63F01"/>
    <w:rsid w:val="00F652E6"/>
    <w:rsid w:val="00F653F1"/>
    <w:rsid w:val="00F655B8"/>
    <w:rsid w:val="00F65EA7"/>
    <w:rsid w:val="00F66574"/>
    <w:rsid w:val="00F6679E"/>
    <w:rsid w:val="00F66A94"/>
    <w:rsid w:val="00F67379"/>
    <w:rsid w:val="00F67484"/>
    <w:rsid w:val="00F67A79"/>
    <w:rsid w:val="00F67D37"/>
    <w:rsid w:val="00F67FFE"/>
    <w:rsid w:val="00F702A3"/>
    <w:rsid w:val="00F70DE5"/>
    <w:rsid w:val="00F70EC6"/>
    <w:rsid w:val="00F7100F"/>
    <w:rsid w:val="00F7153F"/>
    <w:rsid w:val="00F7157D"/>
    <w:rsid w:val="00F7170B"/>
    <w:rsid w:val="00F71ED9"/>
    <w:rsid w:val="00F71FBA"/>
    <w:rsid w:val="00F7216C"/>
    <w:rsid w:val="00F72D36"/>
    <w:rsid w:val="00F73356"/>
    <w:rsid w:val="00F73A42"/>
    <w:rsid w:val="00F7496D"/>
    <w:rsid w:val="00F75B61"/>
    <w:rsid w:val="00F76176"/>
    <w:rsid w:val="00F769EF"/>
    <w:rsid w:val="00F76A7D"/>
    <w:rsid w:val="00F770A3"/>
    <w:rsid w:val="00F776E7"/>
    <w:rsid w:val="00F77B49"/>
    <w:rsid w:val="00F8072F"/>
    <w:rsid w:val="00F80B72"/>
    <w:rsid w:val="00F81579"/>
    <w:rsid w:val="00F819E9"/>
    <w:rsid w:val="00F8222C"/>
    <w:rsid w:val="00F83B2E"/>
    <w:rsid w:val="00F83E0E"/>
    <w:rsid w:val="00F842D0"/>
    <w:rsid w:val="00F85756"/>
    <w:rsid w:val="00F86493"/>
    <w:rsid w:val="00F86567"/>
    <w:rsid w:val="00F906B2"/>
    <w:rsid w:val="00F90E30"/>
    <w:rsid w:val="00F91A15"/>
    <w:rsid w:val="00F92F45"/>
    <w:rsid w:val="00F9330E"/>
    <w:rsid w:val="00F9390A"/>
    <w:rsid w:val="00F93EC9"/>
    <w:rsid w:val="00F93ED1"/>
    <w:rsid w:val="00F94885"/>
    <w:rsid w:val="00F94AD4"/>
    <w:rsid w:val="00F94EFC"/>
    <w:rsid w:val="00F954DB"/>
    <w:rsid w:val="00F9635D"/>
    <w:rsid w:val="00F96AE0"/>
    <w:rsid w:val="00F96CBA"/>
    <w:rsid w:val="00F97084"/>
    <w:rsid w:val="00F9781E"/>
    <w:rsid w:val="00FA00AE"/>
    <w:rsid w:val="00FA0469"/>
    <w:rsid w:val="00FA06EE"/>
    <w:rsid w:val="00FA08D8"/>
    <w:rsid w:val="00FA199B"/>
    <w:rsid w:val="00FA2606"/>
    <w:rsid w:val="00FA277F"/>
    <w:rsid w:val="00FA31A2"/>
    <w:rsid w:val="00FA370B"/>
    <w:rsid w:val="00FA3886"/>
    <w:rsid w:val="00FA4A56"/>
    <w:rsid w:val="00FA4D2B"/>
    <w:rsid w:val="00FA6BE5"/>
    <w:rsid w:val="00FA7F8C"/>
    <w:rsid w:val="00FB0A7D"/>
    <w:rsid w:val="00FB1349"/>
    <w:rsid w:val="00FB1775"/>
    <w:rsid w:val="00FB29CA"/>
    <w:rsid w:val="00FB2DB6"/>
    <w:rsid w:val="00FB3148"/>
    <w:rsid w:val="00FB3150"/>
    <w:rsid w:val="00FB3443"/>
    <w:rsid w:val="00FB4A11"/>
    <w:rsid w:val="00FB4B87"/>
    <w:rsid w:val="00FB4E81"/>
    <w:rsid w:val="00FB4FF0"/>
    <w:rsid w:val="00FB53DD"/>
    <w:rsid w:val="00FB55B2"/>
    <w:rsid w:val="00FB5769"/>
    <w:rsid w:val="00FB5A36"/>
    <w:rsid w:val="00FB5F9E"/>
    <w:rsid w:val="00FB62BB"/>
    <w:rsid w:val="00FB6F39"/>
    <w:rsid w:val="00FB7D11"/>
    <w:rsid w:val="00FB7EB5"/>
    <w:rsid w:val="00FC0B36"/>
    <w:rsid w:val="00FC0F1A"/>
    <w:rsid w:val="00FC130D"/>
    <w:rsid w:val="00FC256A"/>
    <w:rsid w:val="00FC280E"/>
    <w:rsid w:val="00FC2AEB"/>
    <w:rsid w:val="00FC2F28"/>
    <w:rsid w:val="00FC30B3"/>
    <w:rsid w:val="00FC33CE"/>
    <w:rsid w:val="00FC3588"/>
    <w:rsid w:val="00FC359B"/>
    <w:rsid w:val="00FC4006"/>
    <w:rsid w:val="00FC4A4E"/>
    <w:rsid w:val="00FC4D75"/>
    <w:rsid w:val="00FC4D82"/>
    <w:rsid w:val="00FC5565"/>
    <w:rsid w:val="00FC63F1"/>
    <w:rsid w:val="00FC699E"/>
    <w:rsid w:val="00FC6E73"/>
    <w:rsid w:val="00FC7304"/>
    <w:rsid w:val="00FC76E5"/>
    <w:rsid w:val="00FC7E2E"/>
    <w:rsid w:val="00FD0400"/>
    <w:rsid w:val="00FD09E2"/>
    <w:rsid w:val="00FD0B39"/>
    <w:rsid w:val="00FD0BD0"/>
    <w:rsid w:val="00FD126F"/>
    <w:rsid w:val="00FD13ED"/>
    <w:rsid w:val="00FD14FC"/>
    <w:rsid w:val="00FD2B21"/>
    <w:rsid w:val="00FD2C47"/>
    <w:rsid w:val="00FD2D5B"/>
    <w:rsid w:val="00FD2E49"/>
    <w:rsid w:val="00FD3200"/>
    <w:rsid w:val="00FD4A51"/>
    <w:rsid w:val="00FD4B80"/>
    <w:rsid w:val="00FD6B90"/>
    <w:rsid w:val="00FD7871"/>
    <w:rsid w:val="00FD7916"/>
    <w:rsid w:val="00FD798A"/>
    <w:rsid w:val="00FE045D"/>
    <w:rsid w:val="00FE0FEB"/>
    <w:rsid w:val="00FE1913"/>
    <w:rsid w:val="00FE1BF6"/>
    <w:rsid w:val="00FE260E"/>
    <w:rsid w:val="00FE2C33"/>
    <w:rsid w:val="00FE3E40"/>
    <w:rsid w:val="00FE4157"/>
    <w:rsid w:val="00FE4355"/>
    <w:rsid w:val="00FE4670"/>
    <w:rsid w:val="00FE5FD7"/>
    <w:rsid w:val="00FE6C31"/>
    <w:rsid w:val="00FE7CF4"/>
    <w:rsid w:val="00FF0607"/>
    <w:rsid w:val="00FF12DA"/>
    <w:rsid w:val="00FF195B"/>
    <w:rsid w:val="00FF29B5"/>
    <w:rsid w:val="00FF2D9D"/>
    <w:rsid w:val="00FF4542"/>
    <w:rsid w:val="00FF47EA"/>
    <w:rsid w:val="00FF4838"/>
    <w:rsid w:val="00FF4A41"/>
    <w:rsid w:val="00FF51E3"/>
    <w:rsid w:val="00FF5213"/>
    <w:rsid w:val="00FF559F"/>
    <w:rsid w:val="00FF55AB"/>
    <w:rsid w:val="00FF574E"/>
    <w:rsid w:val="00FF6ADD"/>
    <w:rsid w:val="00FF6C7F"/>
    <w:rsid w:val="00FF6F15"/>
    <w:rsid w:val="00FF7370"/>
    <w:rsid w:val="00FF7426"/>
    <w:rsid w:val="00FF7A31"/>
    <w:rsid w:val="00FF7AD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D9EF2FF"/>
  <w15:docId w15:val="{7E6D2591-1609-458D-8A86-F583E0AAD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qFormat="1"/>
    <w:lsdException w:name="toc 2" w:locked="1" w:uiPriority="39" w:unhideWhenUsed="1" w:qFormat="1"/>
    <w:lsdException w:name="toc 3" w:locked="1" w:uiPriority="39" w:unhideWhenUsed="1" w:qFormat="1"/>
    <w:lsdException w:name="toc 4" w:locked="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04A"/>
    <w:pPr>
      <w:autoSpaceDE w:val="0"/>
      <w:autoSpaceDN w:val="0"/>
      <w:adjustRightInd w:val="0"/>
      <w:snapToGrid w:val="0"/>
    </w:pPr>
    <w:rPr>
      <w:sz w:val="24"/>
      <w:szCs w:val="24"/>
      <w:lang w:eastAsia="en-US"/>
    </w:rPr>
  </w:style>
  <w:style w:type="paragraph" w:styleId="Heading1">
    <w:name w:val="heading 1"/>
    <w:basedOn w:val="Normal"/>
    <w:next w:val="Normal"/>
    <w:link w:val="Heading1Char"/>
    <w:semiHidden/>
    <w:locked/>
    <w:rsid w:val="003934BB"/>
    <w:pPr>
      <w:keepNext/>
      <w:spacing w:before="240" w:after="60"/>
      <w:outlineLvl w:val="0"/>
    </w:pPr>
    <w:rPr>
      <w:rFonts w:ascii="Calibri" w:eastAsia="MS Gothic" w:hAnsi="Calibri"/>
      <w:b/>
      <w:bCs/>
      <w:kern w:val="32"/>
      <w:sz w:val="32"/>
      <w:szCs w:val="32"/>
    </w:rPr>
  </w:style>
  <w:style w:type="paragraph" w:styleId="Heading2">
    <w:name w:val="heading 2"/>
    <w:basedOn w:val="Normal"/>
    <w:next w:val="Normal"/>
    <w:link w:val="Heading2Char"/>
    <w:unhideWhenUsed/>
    <w:qFormat/>
    <w:locked/>
    <w:rsid w:val="00D92EDA"/>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9"/>
    <w:semiHidden/>
    <w:qFormat/>
    <w:rsid w:val="003934BB"/>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9"/>
    <w:semiHidden/>
    <w:locked/>
    <w:rsid w:val="003934BB"/>
    <w:rPr>
      <w:rFonts w:ascii="Arial" w:hAnsi="Arial" w:cs="Arial"/>
      <w:b/>
      <w:bCs/>
      <w:sz w:val="26"/>
      <w:szCs w:val="26"/>
    </w:rPr>
  </w:style>
  <w:style w:type="paragraph" w:customStyle="1" w:styleId="APALevel1">
    <w:name w:val="APA Level 1"/>
    <w:next w:val="BodyText"/>
    <w:link w:val="APALevel1Char"/>
    <w:qFormat/>
    <w:rsid w:val="00D6686C"/>
    <w:pPr>
      <w:keepNext/>
      <w:keepLines/>
      <w:tabs>
        <w:tab w:val="right" w:leader="dot" w:pos="8640"/>
      </w:tabs>
      <w:autoSpaceDE w:val="0"/>
      <w:autoSpaceDN w:val="0"/>
      <w:spacing w:line="480" w:lineRule="auto"/>
      <w:jc w:val="center"/>
      <w:outlineLvl w:val="1"/>
    </w:pPr>
    <w:rPr>
      <w:b/>
      <w:sz w:val="24"/>
      <w:szCs w:val="24"/>
      <w:lang w:eastAsia="en-US"/>
    </w:rPr>
  </w:style>
  <w:style w:type="paragraph" w:styleId="BodyText">
    <w:name w:val="Body Text"/>
    <w:basedOn w:val="Normal"/>
    <w:link w:val="BodyTextChar"/>
    <w:rsid w:val="003934BB"/>
    <w:pPr>
      <w:spacing w:line="480" w:lineRule="auto"/>
      <w:ind w:firstLine="720"/>
    </w:pPr>
  </w:style>
  <w:style w:type="character" w:customStyle="1" w:styleId="BodyTextChar">
    <w:name w:val="Body Text Char"/>
    <w:link w:val="BodyText"/>
    <w:locked/>
    <w:rsid w:val="003934BB"/>
    <w:rPr>
      <w:sz w:val="24"/>
      <w:szCs w:val="24"/>
    </w:rPr>
  </w:style>
  <w:style w:type="character" w:customStyle="1" w:styleId="APALevel1Char">
    <w:name w:val="APA Level 1 Char"/>
    <w:link w:val="APALevel1"/>
    <w:locked/>
    <w:rsid w:val="00D6686C"/>
    <w:rPr>
      <w:b/>
      <w:sz w:val="24"/>
      <w:szCs w:val="24"/>
    </w:rPr>
  </w:style>
  <w:style w:type="paragraph" w:customStyle="1" w:styleId="APALevel2">
    <w:name w:val="APA Level 2"/>
    <w:basedOn w:val="APALevel1"/>
    <w:next w:val="BodyText"/>
    <w:qFormat/>
    <w:rsid w:val="00D6686C"/>
    <w:pPr>
      <w:adjustRightInd w:val="0"/>
      <w:jc w:val="left"/>
      <w:outlineLvl w:val="2"/>
    </w:pPr>
    <w:rPr>
      <w:iCs/>
    </w:rPr>
  </w:style>
  <w:style w:type="paragraph" w:customStyle="1" w:styleId="APAReference">
    <w:name w:val="APA Reference"/>
    <w:qFormat/>
    <w:rsid w:val="003934BB"/>
    <w:pPr>
      <w:widowControl w:val="0"/>
      <w:autoSpaceDE w:val="0"/>
      <w:autoSpaceDN w:val="0"/>
      <w:adjustRightInd w:val="0"/>
      <w:spacing w:line="480" w:lineRule="auto"/>
      <w:ind w:left="720" w:hanging="720"/>
    </w:pPr>
    <w:rPr>
      <w:sz w:val="24"/>
      <w:szCs w:val="24"/>
      <w:lang w:eastAsia="en-US"/>
    </w:rPr>
  </w:style>
  <w:style w:type="paragraph" w:customStyle="1" w:styleId="FlushLeft">
    <w:name w:val="Flush Left"/>
    <w:link w:val="FlushLeftChar"/>
    <w:uiPriority w:val="99"/>
    <w:semiHidden/>
    <w:rsid w:val="003934BB"/>
    <w:pPr>
      <w:widowControl w:val="0"/>
      <w:autoSpaceDE w:val="0"/>
      <w:autoSpaceDN w:val="0"/>
      <w:adjustRightInd w:val="0"/>
      <w:spacing w:line="480" w:lineRule="auto"/>
    </w:pPr>
    <w:rPr>
      <w:sz w:val="24"/>
      <w:szCs w:val="24"/>
      <w:lang w:eastAsia="en-US"/>
    </w:rPr>
  </w:style>
  <w:style w:type="paragraph" w:styleId="Header">
    <w:name w:val="header"/>
    <w:basedOn w:val="Normal"/>
    <w:link w:val="HeaderChar"/>
    <w:uiPriority w:val="99"/>
    <w:semiHidden/>
    <w:rsid w:val="003934BB"/>
    <w:pPr>
      <w:tabs>
        <w:tab w:val="left" w:pos="0"/>
        <w:tab w:val="center" w:pos="4320"/>
        <w:tab w:val="right" w:pos="8640"/>
      </w:tabs>
    </w:pPr>
  </w:style>
  <w:style w:type="character" w:customStyle="1" w:styleId="HeaderChar">
    <w:name w:val="Header Char"/>
    <w:link w:val="Header"/>
    <w:uiPriority w:val="99"/>
    <w:semiHidden/>
    <w:locked/>
    <w:rsid w:val="003934BB"/>
    <w:rPr>
      <w:sz w:val="24"/>
      <w:szCs w:val="24"/>
    </w:rPr>
  </w:style>
  <w:style w:type="paragraph" w:styleId="Footer">
    <w:name w:val="footer"/>
    <w:basedOn w:val="Normal"/>
    <w:link w:val="FooterChar"/>
    <w:uiPriority w:val="99"/>
    <w:semiHidden/>
    <w:rsid w:val="003934BB"/>
    <w:pPr>
      <w:tabs>
        <w:tab w:val="left" w:pos="0"/>
        <w:tab w:val="center" w:pos="4320"/>
        <w:tab w:val="right" w:pos="8640"/>
      </w:tabs>
      <w:ind w:firstLine="720"/>
    </w:pPr>
  </w:style>
  <w:style w:type="character" w:customStyle="1" w:styleId="FooterChar">
    <w:name w:val="Footer Char"/>
    <w:link w:val="Footer"/>
    <w:uiPriority w:val="99"/>
    <w:semiHidden/>
    <w:locked/>
    <w:rsid w:val="003934BB"/>
    <w:rPr>
      <w:sz w:val="24"/>
      <w:szCs w:val="24"/>
    </w:rPr>
  </w:style>
  <w:style w:type="character" w:styleId="PageNumber">
    <w:name w:val="page number"/>
    <w:uiPriority w:val="99"/>
    <w:semiHidden/>
    <w:rsid w:val="003934BB"/>
    <w:rPr>
      <w:rFonts w:cs="Times New Roman"/>
    </w:rPr>
  </w:style>
  <w:style w:type="paragraph" w:customStyle="1" w:styleId="CenteredTextSingleSpace">
    <w:name w:val="Centered Text Single Space"/>
    <w:basedOn w:val="Normal"/>
    <w:uiPriority w:val="99"/>
    <w:semiHidden/>
    <w:rsid w:val="003934BB"/>
    <w:pPr>
      <w:jc w:val="center"/>
    </w:pPr>
  </w:style>
  <w:style w:type="paragraph" w:styleId="TableofFigures">
    <w:name w:val="table of figures"/>
    <w:basedOn w:val="Normal"/>
    <w:next w:val="Normal"/>
    <w:uiPriority w:val="99"/>
    <w:rsid w:val="003934BB"/>
    <w:pPr>
      <w:spacing w:line="480" w:lineRule="auto"/>
      <w:ind w:left="480" w:hanging="480"/>
    </w:pPr>
  </w:style>
  <w:style w:type="paragraph" w:customStyle="1" w:styleId="APALevel0noTOC">
    <w:name w:val="APA Level 0 no TOC"/>
    <w:basedOn w:val="APALevel0"/>
    <w:next w:val="BodyText"/>
    <w:qFormat/>
    <w:rsid w:val="003934BB"/>
    <w:pPr>
      <w:pageBreakBefore/>
      <w:outlineLvl w:val="9"/>
    </w:pPr>
  </w:style>
  <w:style w:type="paragraph" w:customStyle="1" w:styleId="APALevel0">
    <w:name w:val="APA Level 0"/>
    <w:qFormat/>
    <w:rsid w:val="00D6686C"/>
    <w:pPr>
      <w:keepNext/>
      <w:keepLines/>
      <w:spacing w:line="480" w:lineRule="auto"/>
      <w:jc w:val="center"/>
      <w:outlineLvl w:val="0"/>
    </w:pPr>
    <w:rPr>
      <w:sz w:val="24"/>
      <w:szCs w:val="24"/>
      <w:lang w:eastAsia="en-US"/>
    </w:rPr>
  </w:style>
  <w:style w:type="paragraph" w:styleId="TOC1">
    <w:name w:val="toc 1"/>
    <w:basedOn w:val="Normal"/>
    <w:next w:val="Normal"/>
    <w:uiPriority w:val="39"/>
    <w:qFormat/>
    <w:rsid w:val="003934BB"/>
    <w:pPr>
      <w:tabs>
        <w:tab w:val="right" w:leader="dot" w:pos="8640"/>
      </w:tabs>
      <w:spacing w:line="480" w:lineRule="auto"/>
      <w:ind w:left="720" w:right="720" w:hanging="720"/>
      <w:outlineLvl w:val="0"/>
    </w:pPr>
    <w:rPr>
      <w:noProof/>
    </w:rPr>
  </w:style>
  <w:style w:type="paragraph" w:styleId="TOC2">
    <w:name w:val="toc 2"/>
    <w:basedOn w:val="Normal"/>
    <w:next w:val="Normal"/>
    <w:uiPriority w:val="39"/>
    <w:qFormat/>
    <w:rsid w:val="003934BB"/>
    <w:pPr>
      <w:tabs>
        <w:tab w:val="right" w:leader="dot" w:pos="8640"/>
      </w:tabs>
      <w:spacing w:line="480" w:lineRule="auto"/>
      <w:ind w:left="1080" w:right="720" w:hanging="720"/>
    </w:pPr>
    <w:rPr>
      <w:noProof/>
    </w:rPr>
  </w:style>
  <w:style w:type="paragraph" w:styleId="TOC3">
    <w:name w:val="toc 3"/>
    <w:basedOn w:val="Normal"/>
    <w:next w:val="Normal"/>
    <w:uiPriority w:val="39"/>
    <w:qFormat/>
    <w:rsid w:val="003934BB"/>
    <w:pPr>
      <w:spacing w:line="480" w:lineRule="auto"/>
      <w:ind w:left="1440" w:right="720" w:hanging="720"/>
    </w:pPr>
  </w:style>
  <w:style w:type="paragraph" w:styleId="TOC4">
    <w:name w:val="toc 4"/>
    <w:basedOn w:val="Normal"/>
    <w:next w:val="Normal"/>
    <w:uiPriority w:val="39"/>
    <w:rsid w:val="003934BB"/>
    <w:pPr>
      <w:ind w:left="1800" w:right="720" w:hanging="720"/>
    </w:pPr>
  </w:style>
  <w:style w:type="character" w:styleId="Hyperlink">
    <w:name w:val="Hyperlink"/>
    <w:uiPriority w:val="99"/>
    <w:rsid w:val="003934BB"/>
    <w:rPr>
      <w:rFonts w:cs="Times New Roman"/>
      <w:color w:val="1F497D"/>
      <w:u w:val="single"/>
    </w:rPr>
  </w:style>
  <w:style w:type="paragraph" w:customStyle="1" w:styleId="TableCaption">
    <w:name w:val="Table Caption"/>
    <w:basedOn w:val="Normal"/>
    <w:uiPriority w:val="99"/>
    <w:semiHidden/>
    <w:rsid w:val="00A26051"/>
    <w:pPr>
      <w:keepLines/>
      <w:suppressAutoHyphens/>
      <w:spacing w:before="720" w:after="120"/>
    </w:pPr>
    <w:rPr>
      <w:b/>
      <w:bCs/>
    </w:rPr>
  </w:style>
  <w:style w:type="character" w:customStyle="1" w:styleId="UnresolvedMention1">
    <w:name w:val="Unresolved Mention1"/>
    <w:uiPriority w:val="99"/>
    <w:semiHidden/>
    <w:unhideWhenUsed/>
    <w:rsid w:val="00A26051"/>
    <w:rPr>
      <w:color w:val="605E5C"/>
      <w:shd w:val="clear" w:color="auto" w:fill="E1DFDD"/>
    </w:rPr>
  </w:style>
  <w:style w:type="paragraph" w:customStyle="1" w:styleId="TableHeadingTitle">
    <w:name w:val="Table Heading Title"/>
    <w:basedOn w:val="FlushLeft"/>
    <w:uiPriority w:val="99"/>
    <w:semiHidden/>
    <w:rsid w:val="003934BB"/>
    <w:pPr>
      <w:keepNext/>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s>
      <w:suppressAutoHyphens/>
      <w:spacing w:before="240" w:line="240" w:lineRule="auto"/>
    </w:pPr>
    <w:rPr>
      <w:i/>
      <w:iCs/>
    </w:rPr>
  </w:style>
  <w:style w:type="paragraph" w:styleId="BlockText">
    <w:name w:val="Block Text"/>
    <w:aliases w:val="Block Quote Text"/>
    <w:basedOn w:val="BodyText"/>
    <w:link w:val="BlockTextChar"/>
    <w:autoRedefine/>
    <w:rsid w:val="003934BB"/>
    <w:pPr>
      <w:ind w:left="720" w:firstLine="0"/>
    </w:pPr>
  </w:style>
  <w:style w:type="paragraph" w:customStyle="1" w:styleId="BlockText2">
    <w:name w:val="Block Text 2"/>
    <w:basedOn w:val="BlockText"/>
    <w:next w:val="BodyText"/>
    <w:uiPriority w:val="99"/>
    <w:semiHidden/>
    <w:rsid w:val="003934BB"/>
    <w:pPr>
      <w:ind w:firstLine="720"/>
    </w:pPr>
  </w:style>
  <w:style w:type="paragraph" w:customStyle="1" w:styleId="TableBodyText">
    <w:name w:val="Table Body Text"/>
    <w:basedOn w:val="Normal"/>
    <w:uiPriority w:val="99"/>
    <w:semiHidden/>
    <w:rsid w:val="003934BB"/>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s>
      <w:suppressAutoHyphens/>
      <w:snapToGrid/>
      <w:spacing w:after="240"/>
    </w:pPr>
    <w:rPr>
      <w:sz w:val="20"/>
      <w:szCs w:val="20"/>
    </w:rPr>
  </w:style>
  <w:style w:type="character" w:styleId="CommentReference">
    <w:name w:val="annotation reference"/>
    <w:uiPriority w:val="99"/>
    <w:semiHidden/>
    <w:rsid w:val="003934BB"/>
    <w:rPr>
      <w:rFonts w:cs="Times New Roman"/>
      <w:sz w:val="16"/>
      <w:szCs w:val="16"/>
    </w:rPr>
  </w:style>
  <w:style w:type="paragraph" w:styleId="CommentText">
    <w:name w:val="annotation text"/>
    <w:basedOn w:val="Normal"/>
    <w:link w:val="CommentTextChar"/>
    <w:uiPriority w:val="99"/>
    <w:semiHidden/>
    <w:rsid w:val="003934BB"/>
    <w:rPr>
      <w:sz w:val="20"/>
      <w:szCs w:val="20"/>
    </w:rPr>
  </w:style>
  <w:style w:type="character" w:customStyle="1" w:styleId="CommentTextChar">
    <w:name w:val="Comment Text Char"/>
    <w:link w:val="CommentText"/>
    <w:uiPriority w:val="99"/>
    <w:semiHidden/>
    <w:locked/>
    <w:rsid w:val="003934BB"/>
  </w:style>
  <w:style w:type="paragraph" w:styleId="BalloonText">
    <w:name w:val="Balloon Text"/>
    <w:basedOn w:val="Normal"/>
    <w:link w:val="BalloonTextChar"/>
    <w:uiPriority w:val="99"/>
    <w:rsid w:val="003934BB"/>
    <w:rPr>
      <w:rFonts w:ascii="Tahoma" w:hAnsi="Tahoma" w:cs="Tahoma"/>
      <w:sz w:val="16"/>
      <w:szCs w:val="16"/>
    </w:rPr>
  </w:style>
  <w:style w:type="character" w:customStyle="1" w:styleId="BalloonTextChar">
    <w:name w:val="Balloon Text Char"/>
    <w:link w:val="BalloonText"/>
    <w:uiPriority w:val="99"/>
    <w:locked/>
    <w:rsid w:val="003934BB"/>
    <w:rPr>
      <w:rFonts w:ascii="Tahoma" w:hAnsi="Tahoma" w:cs="Tahoma"/>
      <w:sz w:val="16"/>
      <w:szCs w:val="16"/>
    </w:rPr>
  </w:style>
  <w:style w:type="paragraph" w:styleId="CommentSubject">
    <w:name w:val="annotation subject"/>
    <w:basedOn w:val="CommentText"/>
    <w:next w:val="CommentText"/>
    <w:link w:val="CommentSubjectChar"/>
    <w:uiPriority w:val="99"/>
    <w:semiHidden/>
    <w:rsid w:val="003934BB"/>
    <w:rPr>
      <w:b/>
      <w:bCs/>
    </w:rPr>
  </w:style>
  <w:style w:type="character" w:customStyle="1" w:styleId="CommentSubjectChar">
    <w:name w:val="Comment Subject Char"/>
    <w:link w:val="CommentSubject"/>
    <w:uiPriority w:val="99"/>
    <w:semiHidden/>
    <w:locked/>
    <w:rsid w:val="003934BB"/>
    <w:rPr>
      <w:b/>
      <w:bCs/>
    </w:rPr>
  </w:style>
  <w:style w:type="paragraph" w:customStyle="1" w:styleId="StyleAPALevel4LeftLinespacingsingle">
    <w:name w:val="Style APA Level 4 + Left Line spacing:  single"/>
    <w:basedOn w:val="Normal"/>
    <w:semiHidden/>
    <w:rsid w:val="003934BB"/>
    <w:pPr>
      <w:keepNext/>
      <w:keepLines/>
      <w:widowControl w:val="0"/>
      <w:tabs>
        <w:tab w:val="right" w:leader="dot" w:pos="8640"/>
      </w:tabs>
      <w:suppressAutoHyphens/>
      <w:snapToGrid/>
      <w:ind w:firstLine="720"/>
      <w:outlineLvl w:val="4"/>
    </w:pPr>
    <w:rPr>
      <w:bCs/>
      <w:iCs/>
      <w:szCs w:val="20"/>
    </w:rPr>
  </w:style>
  <w:style w:type="paragraph" w:customStyle="1" w:styleId="Default">
    <w:name w:val="Default"/>
    <w:rsid w:val="003934BB"/>
    <w:pPr>
      <w:autoSpaceDE w:val="0"/>
      <w:autoSpaceDN w:val="0"/>
      <w:adjustRightInd w:val="0"/>
    </w:pPr>
    <w:rPr>
      <w:color w:val="000000"/>
      <w:sz w:val="24"/>
      <w:szCs w:val="24"/>
      <w:lang w:eastAsia="en-US"/>
    </w:rPr>
  </w:style>
  <w:style w:type="character" w:customStyle="1" w:styleId="BlockTextChar">
    <w:name w:val="Block Text Char"/>
    <w:aliases w:val="Block Quote Text Char"/>
    <w:link w:val="BlockText"/>
    <w:locked/>
    <w:rsid w:val="003934BB"/>
    <w:rPr>
      <w:sz w:val="24"/>
      <w:szCs w:val="24"/>
    </w:rPr>
  </w:style>
  <w:style w:type="paragraph" w:customStyle="1" w:styleId="APALevel4">
    <w:name w:val="APA Level 4"/>
    <w:basedOn w:val="BodyText"/>
    <w:next w:val="BodyText"/>
    <w:link w:val="APALevel4Char"/>
    <w:qFormat/>
    <w:rsid w:val="00D6686C"/>
    <w:pPr>
      <w:outlineLvl w:val="4"/>
    </w:pPr>
    <w:rPr>
      <w:rFonts w:ascii="Times New Roman Bold" w:hAnsi="Times New Roman Bold"/>
      <w:b/>
      <w:iCs/>
    </w:rPr>
  </w:style>
  <w:style w:type="paragraph" w:styleId="Caption">
    <w:name w:val="caption"/>
    <w:basedOn w:val="Normal"/>
    <w:next w:val="Normal"/>
    <w:qFormat/>
    <w:locked/>
    <w:rsid w:val="00466B9B"/>
    <w:pPr>
      <w:keepNext/>
      <w:spacing w:after="240"/>
    </w:pPr>
    <w:rPr>
      <w:bCs/>
      <w:szCs w:val="20"/>
    </w:rPr>
  </w:style>
  <w:style w:type="character" w:customStyle="1" w:styleId="Heading1Char">
    <w:name w:val="Heading 1 Char"/>
    <w:link w:val="Heading1"/>
    <w:semiHidden/>
    <w:rsid w:val="003934BB"/>
    <w:rPr>
      <w:rFonts w:ascii="Calibri" w:eastAsia="MS Gothic" w:hAnsi="Calibri"/>
      <w:b/>
      <w:bCs/>
      <w:kern w:val="32"/>
      <w:sz w:val="32"/>
      <w:szCs w:val="32"/>
    </w:rPr>
  </w:style>
  <w:style w:type="table" w:styleId="TableGrid">
    <w:name w:val="Table Grid"/>
    <w:basedOn w:val="TableNormal"/>
    <w:uiPriority w:val="99"/>
    <w:rsid w:val="003934BB"/>
    <w:pPr>
      <w:autoSpaceDE w:val="0"/>
      <w:autoSpaceDN w:val="0"/>
      <w:adjustRightInd w:val="0"/>
      <w:snapToGri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rsid w:val="003934BB"/>
    <w:rPr>
      <w:rFonts w:cs="Times New Roman"/>
      <w:color w:val="000000"/>
      <w:u w:val="none"/>
    </w:rPr>
  </w:style>
  <w:style w:type="paragraph" w:customStyle="1" w:styleId="ColorfulShading-Accent31">
    <w:name w:val="Colorful Shading - Accent 31"/>
    <w:basedOn w:val="Normal"/>
    <w:uiPriority w:val="34"/>
    <w:semiHidden/>
    <w:qFormat/>
    <w:rsid w:val="00716297"/>
    <w:pPr>
      <w:autoSpaceDE/>
      <w:autoSpaceDN/>
      <w:adjustRightInd/>
      <w:snapToGrid/>
      <w:ind w:left="720"/>
    </w:pPr>
    <w:rPr>
      <w:rFonts w:eastAsia="Calibri"/>
    </w:rPr>
  </w:style>
  <w:style w:type="paragraph" w:customStyle="1" w:styleId="APALevel3">
    <w:name w:val="APA Level 3"/>
    <w:basedOn w:val="BodyText"/>
    <w:next w:val="BodyText"/>
    <w:link w:val="APALevel3Char"/>
    <w:qFormat/>
    <w:rsid w:val="003149C7"/>
    <w:pPr>
      <w:keepNext/>
      <w:keepLines/>
      <w:ind w:firstLine="0"/>
    </w:pPr>
    <w:rPr>
      <w:b/>
      <w:bCs/>
      <w:i/>
    </w:rPr>
  </w:style>
  <w:style w:type="character" w:customStyle="1" w:styleId="APALevel3Char">
    <w:name w:val="APA Level 3 Char"/>
    <w:link w:val="APALevel3"/>
    <w:rsid w:val="003149C7"/>
    <w:rPr>
      <w:b/>
      <w:bCs/>
      <w:i/>
      <w:sz w:val="24"/>
      <w:szCs w:val="24"/>
    </w:rPr>
  </w:style>
  <w:style w:type="character" w:customStyle="1" w:styleId="APALevel4Char">
    <w:name w:val="APA Level 4 Char"/>
    <w:link w:val="APALevel4"/>
    <w:rsid w:val="00D6686C"/>
    <w:rPr>
      <w:rFonts w:ascii="Times New Roman Bold" w:hAnsi="Times New Roman Bold"/>
      <w:b/>
      <w:iCs/>
      <w:sz w:val="24"/>
      <w:szCs w:val="24"/>
    </w:rPr>
  </w:style>
  <w:style w:type="character" w:styleId="FootnoteReference">
    <w:name w:val="footnote reference"/>
    <w:uiPriority w:val="99"/>
    <w:semiHidden/>
    <w:rsid w:val="003934BB"/>
    <w:rPr>
      <w:vertAlign w:val="superscript"/>
    </w:rPr>
  </w:style>
  <w:style w:type="paragraph" w:styleId="FootnoteText">
    <w:name w:val="footnote text"/>
    <w:basedOn w:val="Normal"/>
    <w:link w:val="FootnoteTextChar"/>
    <w:uiPriority w:val="99"/>
    <w:semiHidden/>
    <w:rsid w:val="003934BB"/>
    <w:pPr>
      <w:autoSpaceDE/>
      <w:autoSpaceDN/>
      <w:adjustRightInd/>
      <w:snapToGrid/>
    </w:pPr>
  </w:style>
  <w:style w:type="character" w:customStyle="1" w:styleId="FootnoteTextChar">
    <w:name w:val="Footnote Text Char"/>
    <w:link w:val="FootnoteText"/>
    <w:uiPriority w:val="99"/>
    <w:semiHidden/>
    <w:rsid w:val="003934BB"/>
    <w:rPr>
      <w:sz w:val="24"/>
      <w:szCs w:val="24"/>
    </w:rPr>
  </w:style>
  <w:style w:type="character" w:customStyle="1" w:styleId="Hyperlink2">
    <w:name w:val="Hyperlink.2"/>
    <w:semiHidden/>
    <w:rsid w:val="003934BB"/>
  </w:style>
  <w:style w:type="paragraph" w:styleId="NormalWeb">
    <w:name w:val="Normal (Web)"/>
    <w:basedOn w:val="Normal"/>
    <w:uiPriority w:val="99"/>
    <w:semiHidden/>
    <w:rsid w:val="003934BB"/>
    <w:pPr>
      <w:autoSpaceDE/>
      <w:autoSpaceDN/>
      <w:adjustRightInd/>
      <w:snapToGrid/>
      <w:spacing w:before="100" w:beforeAutospacing="1" w:after="100" w:afterAutospacing="1"/>
    </w:pPr>
  </w:style>
  <w:style w:type="paragraph" w:customStyle="1" w:styleId="TableNumber">
    <w:name w:val="Table Number"/>
    <w:basedOn w:val="FlushLeft"/>
    <w:next w:val="FlushLeft"/>
    <w:link w:val="TableNumberChar"/>
    <w:autoRedefine/>
    <w:semiHidden/>
    <w:qFormat/>
    <w:rsid w:val="003934BB"/>
    <w:pPr>
      <w:keepNext/>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s>
      <w:suppressAutoHyphens/>
    </w:pPr>
    <w:rPr>
      <w:iCs/>
    </w:rPr>
  </w:style>
  <w:style w:type="character" w:customStyle="1" w:styleId="TableNumberChar">
    <w:name w:val="Table Number Char"/>
    <w:link w:val="TableNumber"/>
    <w:semiHidden/>
    <w:locked/>
    <w:rsid w:val="003934BB"/>
    <w:rPr>
      <w:iCs/>
      <w:sz w:val="24"/>
      <w:szCs w:val="24"/>
    </w:rPr>
  </w:style>
  <w:style w:type="character" w:customStyle="1" w:styleId="FlushLeftChar">
    <w:name w:val="Flush Left Char"/>
    <w:link w:val="FlushLeft"/>
    <w:uiPriority w:val="99"/>
    <w:semiHidden/>
    <w:rsid w:val="003934BB"/>
    <w:rPr>
      <w:sz w:val="24"/>
      <w:szCs w:val="24"/>
    </w:rPr>
  </w:style>
  <w:style w:type="paragraph" w:customStyle="1" w:styleId="Figurecaption">
    <w:name w:val="Figure caption"/>
    <w:basedOn w:val="FlushLeft"/>
    <w:next w:val="FlushLeft"/>
    <w:link w:val="FigurecaptionChar"/>
    <w:autoRedefine/>
    <w:semiHidden/>
    <w:rsid w:val="003934BB"/>
    <w:pPr>
      <w:tabs>
        <w:tab w:val="right" w:leader="dot" w:pos="8640"/>
      </w:tabs>
    </w:pPr>
    <w:rPr>
      <w:i/>
    </w:rPr>
  </w:style>
  <w:style w:type="character" w:customStyle="1" w:styleId="FigurecaptionChar">
    <w:name w:val="Figure caption Char"/>
    <w:link w:val="Figurecaption"/>
    <w:semiHidden/>
    <w:rsid w:val="003934BB"/>
    <w:rPr>
      <w:i/>
      <w:sz w:val="24"/>
      <w:szCs w:val="24"/>
    </w:rPr>
  </w:style>
  <w:style w:type="paragraph" w:customStyle="1" w:styleId="ColorfulShading-Accent310">
    <w:name w:val="Colorful Shading - Accent 31"/>
    <w:basedOn w:val="Normal"/>
    <w:uiPriority w:val="34"/>
    <w:semiHidden/>
    <w:qFormat/>
    <w:rsid w:val="003934BB"/>
    <w:pPr>
      <w:autoSpaceDE/>
      <w:autoSpaceDN/>
      <w:adjustRightInd/>
      <w:snapToGrid/>
      <w:ind w:left="720"/>
    </w:pPr>
    <w:rPr>
      <w:rFonts w:eastAsia="Calibri"/>
    </w:rPr>
  </w:style>
  <w:style w:type="paragraph" w:styleId="Revision">
    <w:name w:val="Revision"/>
    <w:hidden/>
    <w:uiPriority w:val="71"/>
    <w:rsid w:val="003934BB"/>
    <w:rPr>
      <w:sz w:val="24"/>
      <w:szCs w:val="24"/>
      <w:lang w:eastAsia="en-US"/>
    </w:rPr>
  </w:style>
  <w:style w:type="character" w:customStyle="1" w:styleId="Style1">
    <w:name w:val="Style1"/>
    <w:uiPriority w:val="99"/>
    <w:semiHidden/>
    <w:qFormat/>
    <w:rsid w:val="003934BB"/>
    <w:rPr>
      <w:i/>
      <w:iCs/>
    </w:rPr>
  </w:style>
  <w:style w:type="character" w:customStyle="1" w:styleId="Heading2Char">
    <w:name w:val="Heading 2 Char"/>
    <w:link w:val="Heading2"/>
    <w:rsid w:val="00D92EDA"/>
    <w:rPr>
      <w:rFonts w:ascii="Cambria" w:eastAsia="Times New Roman" w:hAnsi="Cambria" w:cs="Times New Roman"/>
      <w:b/>
      <w:bCs/>
      <w:i/>
      <w:iCs/>
      <w:sz w:val="28"/>
      <w:szCs w:val="28"/>
    </w:rPr>
  </w:style>
  <w:style w:type="character" w:customStyle="1" w:styleId="TableTitle">
    <w:name w:val="Table Title"/>
    <w:uiPriority w:val="1"/>
    <w:qFormat/>
    <w:rsid w:val="00D42BCD"/>
    <w:rPr>
      <w:i/>
    </w:rPr>
  </w:style>
  <w:style w:type="paragraph" w:customStyle="1" w:styleId="ColorfulShading-Accent32">
    <w:name w:val="Colorful Shading - Accent 32"/>
    <w:basedOn w:val="Normal"/>
    <w:uiPriority w:val="34"/>
    <w:semiHidden/>
    <w:qFormat/>
    <w:rsid w:val="00D42BCD"/>
    <w:pPr>
      <w:autoSpaceDE/>
      <w:autoSpaceDN/>
      <w:adjustRightInd/>
      <w:snapToGrid/>
      <w:ind w:left="720"/>
    </w:pPr>
    <w:rPr>
      <w:rFonts w:eastAsia="Calibri"/>
    </w:rPr>
  </w:style>
  <w:style w:type="paragraph" w:styleId="NoSpacing">
    <w:name w:val="No Spacing"/>
    <w:uiPriority w:val="1"/>
    <w:qFormat/>
    <w:rsid w:val="00D42BCD"/>
    <w:rPr>
      <w:rFonts w:ascii="Calibri" w:eastAsia="Calibri" w:hAnsi="Calibri"/>
      <w:sz w:val="22"/>
      <w:szCs w:val="22"/>
      <w:lang w:eastAsia="en-US"/>
    </w:rPr>
  </w:style>
  <w:style w:type="character" w:customStyle="1" w:styleId="apple-converted-space">
    <w:name w:val="apple-converted-space"/>
    <w:rsid w:val="00D42BCD"/>
  </w:style>
  <w:style w:type="paragraph" w:customStyle="1" w:styleId="APALevel5">
    <w:name w:val="APA Level 5"/>
    <w:basedOn w:val="BodyText"/>
    <w:qFormat/>
    <w:rsid w:val="00D42BCD"/>
  </w:style>
  <w:style w:type="character" w:styleId="Emphasis">
    <w:name w:val="Emphasis"/>
    <w:uiPriority w:val="20"/>
    <w:qFormat/>
    <w:locked/>
    <w:rsid w:val="00D42BCD"/>
    <w:rPr>
      <w:i/>
      <w:iCs/>
    </w:rPr>
  </w:style>
  <w:style w:type="character" w:customStyle="1" w:styleId="title-text">
    <w:name w:val="title-text"/>
    <w:rsid w:val="00D42BCD"/>
  </w:style>
  <w:style w:type="character" w:styleId="BookTitle">
    <w:name w:val="Book Title"/>
    <w:uiPriority w:val="69"/>
    <w:qFormat/>
    <w:rsid w:val="00D42BCD"/>
    <w:rPr>
      <w:b/>
      <w:bCs/>
      <w:smallCaps/>
      <w:spacing w:val="5"/>
    </w:rPr>
  </w:style>
  <w:style w:type="paragraph" w:styleId="TOCHeading">
    <w:name w:val="TOC Heading"/>
    <w:basedOn w:val="Heading1"/>
    <w:next w:val="Normal"/>
    <w:uiPriority w:val="39"/>
    <w:unhideWhenUsed/>
    <w:qFormat/>
    <w:rsid w:val="00D42BCD"/>
    <w:pPr>
      <w:keepLines/>
      <w:autoSpaceDE/>
      <w:autoSpaceDN/>
      <w:adjustRightInd/>
      <w:snapToGrid/>
      <w:spacing w:before="480" w:after="0" w:line="276" w:lineRule="auto"/>
      <w:outlineLvl w:val="9"/>
    </w:pPr>
    <w:rPr>
      <w:rFonts w:ascii="Cambria" w:hAnsi="Cambria"/>
      <w:color w:val="365F91"/>
      <w:kern w:val="0"/>
      <w:sz w:val="28"/>
      <w:szCs w:val="28"/>
      <w:lang w:eastAsia="ja-JP"/>
    </w:rPr>
  </w:style>
  <w:style w:type="paragraph" w:styleId="TOC5">
    <w:name w:val="toc 5"/>
    <w:basedOn w:val="Normal"/>
    <w:next w:val="Normal"/>
    <w:autoRedefine/>
    <w:uiPriority w:val="39"/>
    <w:locked/>
    <w:rsid w:val="00D42BCD"/>
    <w:pPr>
      <w:ind w:left="960"/>
    </w:pPr>
  </w:style>
  <w:style w:type="table" w:customStyle="1" w:styleId="PlainTable21">
    <w:name w:val="Plain Table 21"/>
    <w:basedOn w:val="TableNormal"/>
    <w:uiPriority w:val="42"/>
    <w:rsid w:val="00D42BCD"/>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Strong">
    <w:name w:val="Strong"/>
    <w:uiPriority w:val="22"/>
    <w:qFormat/>
    <w:locked/>
    <w:rsid w:val="00D42BCD"/>
    <w:rPr>
      <w:b/>
      <w:bCs/>
    </w:rPr>
  </w:style>
  <w:style w:type="paragraph" w:styleId="Title">
    <w:name w:val="Title"/>
    <w:basedOn w:val="Normal"/>
    <w:next w:val="Normal"/>
    <w:link w:val="TitleChar"/>
    <w:qFormat/>
    <w:locked/>
    <w:rsid w:val="00D42BCD"/>
    <w:pPr>
      <w:spacing w:before="240" w:after="60"/>
      <w:jc w:val="center"/>
      <w:outlineLvl w:val="0"/>
    </w:pPr>
    <w:rPr>
      <w:rFonts w:ascii="Cambria" w:hAnsi="Cambria"/>
      <w:b/>
      <w:bCs/>
      <w:kern w:val="28"/>
      <w:sz w:val="32"/>
      <w:szCs w:val="32"/>
    </w:rPr>
  </w:style>
  <w:style w:type="character" w:customStyle="1" w:styleId="TitleChar">
    <w:name w:val="Title Char"/>
    <w:link w:val="Title"/>
    <w:rsid w:val="00D42BCD"/>
    <w:rPr>
      <w:rFonts w:ascii="Cambria" w:hAnsi="Cambria"/>
      <w:b/>
      <w:bCs/>
      <w:kern w:val="28"/>
      <w:sz w:val="32"/>
      <w:szCs w:val="32"/>
    </w:rPr>
  </w:style>
  <w:style w:type="character" w:customStyle="1" w:styleId="standard-view-style">
    <w:name w:val="standard-view-style"/>
    <w:rsid w:val="00D42BCD"/>
  </w:style>
  <w:style w:type="table" w:customStyle="1" w:styleId="PlainTable41">
    <w:name w:val="Plain Table 41"/>
    <w:basedOn w:val="TableNormal"/>
    <w:uiPriority w:val="44"/>
    <w:rsid w:val="00D42BC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OC6">
    <w:name w:val="toc 6"/>
    <w:basedOn w:val="Normal"/>
    <w:next w:val="Normal"/>
    <w:autoRedefine/>
    <w:uiPriority w:val="39"/>
    <w:unhideWhenUsed/>
    <w:locked/>
    <w:rsid w:val="00D42BCD"/>
    <w:pPr>
      <w:autoSpaceDE/>
      <w:autoSpaceDN/>
      <w:adjustRightInd/>
      <w:snapToGrid/>
      <w:spacing w:after="100" w:line="276" w:lineRule="auto"/>
      <w:ind w:left="1100"/>
    </w:pPr>
    <w:rPr>
      <w:rFonts w:ascii="Calibri" w:hAnsi="Calibri"/>
      <w:sz w:val="22"/>
      <w:szCs w:val="22"/>
    </w:rPr>
  </w:style>
  <w:style w:type="paragraph" w:styleId="TOC7">
    <w:name w:val="toc 7"/>
    <w:basedOn w:val="Normal"/>
    <w:next w:val="Normal"/>
    <w:autoRedefine/>
    <w:uiPriority w:val="39"/>
    <w:unhideWhenUsed/>
    <w:locked/>
    <w:rsid w:val="00D42BCD"/>
    <w:pPr>
      <w:autoSpaceDE/>
      <w:autoSpaceDN/>
      <w:adjustRightInd/>
      <w:snapToGrid/>
      <w:spacing w:after="100" w:line="276" w:lineRule="auto"/>
      <w:ind w:left="1320"/>
    </w:pPr>
    <w:rPr>
      <w:rFonts w:ascii="Calibri" w:hAnsi="Calibri"/>
      <w:sz w:val="22"/>
      <w:szCs w:val="22"/>
    </w:rPr>
  </w:style>
  <w:style w:type="paragraph" w:styleId="TOC8">
    <w:name w:val="toc 8"/>
    <w:basedOn w:val="Normal"/>
    <w:next w:val="Normal"/>
    <w:autoRedefine/>
    <w:uiPriority w:val="39"/>
    <w:unhideWhenUsed/>
    <w:locked/>
    <w:rsid w:val="00D42BCD"/>
    <w:pPr>
      <w:autoSpaceDE/>
      <w:autoSpaceDN/>
      <w:adjustRightInd/>
      <w:snapToGrid/>
      <w:spacing w:after="100" w:line="276" w:lineRule="auto"/>
      <w:ind w:left="1540"/>
    </w:pPr>
    <w:rPr>
      <w:rFonts w:ascii="Calibri" w:hAnsi="Calibri"/>
      <w:sz w:val="22"/>
      <w:szCs w:val="22"/>
    </w:rPr>
  </w:style>
  <w:style w:type="paragraph" w:styleId="TOC9">
    <w:name w:val="toc 9"/>
    <w:basedOn w:val="Normal"/>
    <w:next w:val="Normal"/>
    <w:autoRedefine/>
    <w:uiPriority w:val="39"/>
    <w:unhideWhenUsed/>
    <w:locked/>
    <w:rsid w:val="00D42BCD"/>
    <w:pPr>
      <w:autoSpaceDE/>
      <w:autoSpaceDN/>
      <w:adjustRightInd/>
      <w:snapToGrid/>
      <w:spacing w:after="100" w:line="276" w:lineRule="auto"/>
      <w:ind w:left="1760"/>
    </w:pPr>
    <w:rPr>
      <w:rFonts w:ascii="Calibri" w:hAnsi="Calibri"/>
      <w:sz w:val="22"/>
      <w:szCs w:val="22"/>
    </w:rPr>
  </w:style>
  <w:style w:type="paragraph" w:styleId="ListParagraph">
    <w:name w:val="List Paragraph"/>
    <w:basedOn w:val="Normal"/>
    <w:uiPriority w:val="34"/>
    <w:qFormat/>
    <w:rsid w:val="007F7079"/>
    <w:pPr>
      <w:autoSpaceDE/>
      <w:autoSpaceDN/>
      <w:adjustRightInd/>
      <w:snapToGrid/>
      <w:spacing w:after="160" w:line="480" w:lineRule="auto"/>
      <w:ind w:left="720" w:firstLine="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680953">
      <w:bodyDiv w:val="1"/>
      <w:marLeft w:val="0"/>
      <w:marRight w:val="0"/>
      <w:marTop w:val="0"/>
      <w:marBottom w:val="0"/>
      <w:divBdr>
        <w:top w:val="none" w:sz="0" w:space="0" w:color="auto"/>
        <w:left w:val="none" w:sz="0" w:space="0" w:color="auto"/>
        <w:bottom w:val="none" w:sz="0" w:space="0" w:color="auto"/>
        <w:right w:val="none" w:sz="0" w:space="0" w:color="auto"/>
      </w:divBdr>
    </w:div>
    <w:div w:id="865023613">
      <w:bodyDiv w:val="1"/>
      <w:marLeft w:val="0"/>
      <w:marRight w:val="0"/>
      <w:marTop w:val="0"/>
      <w:marBottom w:val="0"/>
      <w:divBdr>
        <w:top w:val="none" w:sz="0" w:space="0" w:color="auto"/>
        <w:left w:val="none" w:sz="0" w:space="0" w:color="auto"/>
        <w:bottom w:val="none" w:sz="0" w:space="0" w:color="auto"/>
        <w:right w:val="none" w:sz="0" w:space="0" w:color="auto"/>
      </w:divBdr>
    </w:div>
    <w:div w:id="2135050309">
      <w:bodyDiv w:val="1"/>
      <w:marLeft w:val="0"/>
      <w:marRight w:val="0"/>
      <w:marTop w:val="0"/>
      <w:marBottom w:val="0"/>
      <w:divBdr>
        <w:top w:val="none" w:sz="0" w:space="0" w:color="auto"/>
        <w:left w:val="none" w:sz="0" w:space="0" w:color="auto"/>
        <w:bottom w:val="none" w:sz="0" w:space="0" w:color="auto"/>
        <w:right w:val="none" w:sz="0" w:space="0" w:color="auto"/>
      </w:divBdr>
      <w:divsChild>
        <w:div w:id="1561406844">
          <w:marLeft w:val="0"/>
          <w:marRight w:val="0"/>
          <w:marTop w:val="0"/>
          <w:marBottom w:val="0"/>
          <w:divBdr>
            <w:top w:val="none" w:sz="0" w:space="0" w:color="auto"/>
            <w:left w:val="none" w:sz="0" w:space="0" w:color="auto"/>
            <w:bottom w:val="none" w:sz="0" w:space="0" w:color="auto"/>
            <w:right w:val="none" w:sz="0" w:space="0" w:color="auto"/>
          </w:divBdr>
          <w:divsChild>
            <w:div w:id="638190735">
              <w:marLeft w:val="0"/>
              <w:marRight w:val="0"/>
              <w:marTop w:val="0"/>
              <w:marBottom w:val="0"/>
              <w:divBdr>
                <w:top w:val="none" w:sz="0" w:space="0" w:color="auto"/>
                <w:left w:val="none" w:sz="0" w:space="0" w:color="auto"/>
                <w:bottom w:val="none" w:sz="0" w:space="0" w:color="auto"/>
                <w:right w:val="none" w:sz="0" w:space="0" w:color="auto"/>
              </w:divBdr>
              <w:divsChild>
                <w:div w:id="33488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brown\Desktop\New%20folder\Walden%20capstone%20styl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3E53E6E77ACEB4583657397F6467774" ma:contentTypeVersion="10" ma:contentTypeDescription="Create a new document." ma:contentTypeScope="" ma:versionID="3dd3886f3a6dff28d67c8a6615e6f35d">
  <xsd:schema xmlns:xsd="http://www.w3.org/2001/XMLSchema" xmlns:xs="http://www.w3.org/2001/XMLSchema" xmlns:p="http://schemas.microsoft.com/office/2006/metadata/properties" xmlns:ns3="b32f5eb7-8ebf-465f-8bbd-3b45feedcd83" targetNamespace="http://schemas.microsoft.com/office/2006/metadata/properties" ma:root="true" ma:fieldsID="0386918186f6cf06b90660da1d2070fa" ns3:_="">
    <xsd:import namespace="b32f5eb7-8ebf-465f-8bbd-3b45feedcd8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f5eb7-8ebf-465f-8bbd-3b45feedcd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073F5C-3C42-4B31-896F-6886EF9F66BB}">
  <ds:schemaRefs>
    <ds:schemaRef ds:uri="http://schemas.openxmlformats.org/officeDocument/2006/bibliography"/>
  </ds:schemaRefs>
</ds:datastoreItem>
</file>

<file path=customXml/itemProps2.xml><?xml version="1.0" encoding="utf-8"?>
<ds:datastoreItem xmlns:ds="http://schemas.openxmlformats.org/officeDocument/2006/customXml" ds:itemID="{F12FDE50-D461-41E8-BC34-68770466D3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75AC1FA-02A4-4077-8EDF-12F4482C9255}">
  <ds:schemaRefs>
    <ds:schemaRef ds:uri="http://schemas.microsoft.com/sharepoint/v3/contenttype/forms"/>
  </ds:schemaRefs>
</ds:datastoreItem>
</file>

<file path=customXml/itemProps4.xml><?xml version="1.0" encoding="utf-8"?>
<ds:datastoreItem xmlns:ds="http://schemas.openxmlformats.org/officeDocument/2006/customXml" ds:itemID="{D4754B94-3C9A-4F58-B466-A27CEC555C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f5eb7-8ebf-465f-8bbd-3b45feedcd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Walden capstone styles template</Template>
  <TotalTime>25</TotalTime>
  <Pages>13</Pages>
  <Words>1550</Words>
  <Characters>9196</Characters>
  <Application>Microsoft Office Word</Application>
  <DocSecurity>0</DocSecurity>
  <Lines>248</Lines>
  <Paragraphs>155</Paragraphs>
  <ScaleCrop>false</ScaleCrop>
  <HeadingPairs>
    <vt:vector size="2" baseType="variant">
      <vt:variant>
        <vt:lpstr>Title</vt:lpstr>
      </vt:variant>
      <vt:variant>
        <vt:i4>1</vt:i4>
      </vt:variant>
    </vt:vector>
  </HeadingPairs>
  <TitlesOfParts>
    <vt:vector size="1" baseType="lpstr">
      <vt:lpstr>DIT Doctoral Study Template, APA 7</vt:lpstr>
    </vt:vector>
  </TitlesOfParts>
  <Company>Laureate</Company>
  <LinksUpToDate>false</LinksUpToDate>
  <CharactersWithSpaces>10591</CharactersWithSpaces>
  <SharedDoc>false</SharedDoc>
  <HLinks>
    <vt:vector size="114" baseType="variant">
      <vt:variant>
        <vt:i4>7143529</vt:i4>
      </vt:variant>
      <vt:variant>
        <vt:i4>240</vt:i4>
      </vt:variant>
      <vt:variant>
        <vt:i4>0</vt:i4>
      </vt:variant>
      <vt:variant>
        <vt:i4>5</vt:i4>
      </vt:variant>
      <vt:variant>
        <vt:lpwstr>https://academicguides.waldenu.edu/formandstyle/apa/references</vt:lpwstr>
      </vt:variant>
      <vt:variant>
        <vt:lpwstr/>
      </vt:variant>
      <vt:variant>
        <vt:i4>2883697</vt:i4>
      </vt:variant>
      <vt:variant>
        <vt:i4>237</vt:i4>
      </vt:variant>
      <vt:variant>
        <vt:i4>0</vt:i4>
      </vt:variant>
      <vt:variant>
        <vt:i4>5</vt:i4>
      </vt:variant>
      <vt:variant>
        <vt:lpwstr>http://www.apastyle.org/apa-style-help.aspx</vt:lpwstr>
      </vt:variant>
      <vt:variant>
        <vt:lpwstr/>
      </vt:variant>
      <vt:variant>
        <vt:i4>852037</vt:i4>
      </vt:variant>
      <vt:variant>
        <vt:i4>234</vt:i4>
      </vt:variant>
      <vt:variant>
        <vt:i4>0</vt:i4>
      </vt:variant>
      <vt:variant>
        <vt:i4>5</vt:i4>
      </vt:variant>
      <vt:variant>
        <vt:lpwstr>https://doi.org/xxxxx</vt:lpwstr>
      </vt:variant>
      <vt:variant>
        <vt:lpwstr/>
      </vt:variant>
      <vt:variant>
        <vt:i4>7667773</vt:i4>
      </vt:variant>
      <vt:variant>
        <vt:i4>231</vt:i4>
      </vt:variant>
      <vt:variant>
        <vt:i4>0</vt:i4>
      </vt:variant>
      <vt:variant>
        <vt:i4>5</vt:i4>
      </vt:variant>
      <vt:variant>
        <vt:lpwstr>https://doi.org/xxxxxx</vt:lpwstr>
      </vt:variant>
      <vt:variant>
        <vt:lpwstr/>
      </vt:variant>
      <vt:variant>
        <vt:i4>5242946</vt:i4>
      </vt:variant>
      <vt:variant>
        <vt:i4>219</vt:i4>
      </vt:variant>
      <vt:variant>
        <vt:i4>0</vt:i4>
      </vt:variant>
      <vt:variant>
        <vt:i4>5</vt:i4>
      </vt:variant>
      <vt:variant>
        <vt:lpwstr>https://academicguides.waldenu.edu/formandstyle/programs/dit</vt:lpwstr>
      </vt:variant>
      <vt:variant>
        <vt:lpwstr/>
      </vt:variant>
      <vt:variant>
        <vt:i4>4784132</vt:i4>
      </vt:variant>
      <vt:variant>
        <vt:i4>216</vt:i4>
      </vt:variant>
      <vt:variant>
        <vt:i4>0</vt:i4>
      </vt:variant>
      <vt:variant>
        <vt:i4>5</vt:i4>
      </vt:variant>
      <vt:variant>
        <vt:lpwstr>https://academicguides.waldenu.edu/formandstyle/apa/tablesfigures/figures</vt:lpwstr>
      </vt:variant>
      <vt:variant>
        <vt:lpwstr/>
      </vt:variant>
      <vt:variant>
        <vt:i4>4522074</vt:i4>
      </vt:variant>
      <vt:variant>
        <vt:i4>210</vt:i4>
      </vt:variant>
      <vt:variant>
        <vt:i4>0</vt:i4>
      </vt:variant>
      <vt:variant>
        <vt:i4>5</vt:i4>
      </vt:variant>
      <vt:variant>
        <vt:lpwstr>https://doi.org/10.xxxxxxxxx</vt:lpwstr>
      </vt:variant>
      <vt:variant>
        <vt:lpwstr/>
      </vt:variant>
      <vt:variant>
        <vt:i4>5242946</vt:i4>
      </vt:variant>
      <vt:variant>
        <vt:i4>204</vt:i4>
      </vt:variant>
      <vt:variant>
        <vt:i4>0</vt:i4>
      </vt:variant>
      <vt:variant>
        <vt:i4>5</vt:i4>
      </vt:variant>
      <vt:variant>
        <vt:lpwstr>https://academicguides.waldenu.edu/formandstyle/programs/dit</vt:lpwstr>
      </vt:variant>
      <vt:variant>
        <vt:lpwstr/>
      </vt:variant>
      <vt:variant>
        <vt:i4>5111812</vt:i4>
      </vt:variant>
      <vt:variant>
        <vt:i4>201</vt:i4>
      </vt:variant>
      <vt:variant>
        <vt:i4>0</vt:i4>
      </vt:variant>
      <vt:variant>
        <vt:i4>5</vt:i4>
      </vt:variant>
      <vt:variant>
        <vt:lpwstr>https://academicguides.waldenu.edu/formandstyle/apa/tablesfigures/tables</vt:lpwstr>
      </vt:variant>
      <vt:variant>
        <vt:lpwstr/>
      </vt:variant>
      <vt:variant>
        <vt:i4>4653145</vt:i4>
      </vt:variant>
      <vt:variant>
        <vt:i4>198</vt:i4>
      </vt:variant>
      <vt:variant>
        <vt:i4>0</vt:i4>
      </vt:variant>
      <vt:variant>
        <vt:i4>5</vt:i4>
      </vt:variant>
      <vt:variant>
        <vt:lpwstr>http://www.surveymonkey.com/</vt:lpwstr>
      </vt:variant>
      <vt:variant>
        <vt:lpwstr/>
      </vt:variant>
      <vt:variant>
        <vt:i4>1310794</vt:i4>
      </vt:variant>
      <vt:variant>
        <vt:i4>195</vt:i4>
      </vt:variant>
      <vt:variant>
        <vt:i4>0</vt:i4>
      </vt:variant>
      <vt:variant>
        <vt:i4>5</vt:i4>
      </vt:variant>
      <vt:variant>
        <vt:lpwstr>http://buros.unl.edu/buros/jsp/search.jsp</vt:lpwstr>
      </vt:variant>
      <vt:variant>
        <vt:lpwstr/>
      </vt:variant>
      <vt:variant>
        <vt:i4>5242946</vt:i4>
      </vt:variant>
      <vt:variant>
        <vt:i4>192</vt:i4>
      </vt:variant>
      <vt:variant>
        <vt:i4>0</vt:i4>
      </vt:variant>
      <vt:variant>
        <vt:i4>5</vt:i4>
      </vt:variant>
      <vt:variant>
        <vt:lpwstr>https://academicguides.waldenu.edu/formandstyle/programs/dit</vt:lpwstr>
      </vt:variant>
      <vt:variant>
        <vt:lpwstr/>
      </vt:variant>
      <vt:variant>
        <vt:i4>1310769</vt:i4>
      </vt:variant>
      <vt:variant>
        <vt:i4>185</vt:i4>
      </vt:variant>
      <vt:variant>
        <vt:i4>0</vt:i4>
      </vt:variant>
      <vt:variant>
        <vt:i4>5</vt:i4>
      </vt:variant>
      <vt:variant>
        <vt:lpwstr/>
      </vt:variant>
      <vt:variant>
        <vt:lpwstr>_Toc41835485</vt:lpwstr>
      </vt:variant>
      <vt:variant>
        <vt:i4>1376305</vt:i4>
      </vt:variant>
      <vt:variant>
        <vt:i4>179</vt:i4>
      </vt:variant>
      <vt:variant>
        <vt:i4>0</vt:i4>
      </vt:variant>
      <vt:variant>
        <vt:i4>5</vt:i4>
      </vt:variant>
      <vt:variant>
        <vt:lpwstr/>
      </vt:variant>
      <vt:variant>
        <vt:lpwstr>_Toc41835484</vt:lpwstr>
      </vt:variant>
      <vt:variant>
        <vt:i4>5242946</vt:i4>
      </vt:variant>
      <vt:variant>
        <vt:i4>174</vt:i4>
      </vt:variant>
      <vt:variant>
        <vt:i4>0</vt:i4>
      </vt:variant>
      <vt:variant>
        <vt:i4>5</vt:i4>
      </vt:variant>
      <vt:variant>
        <vt:lpwstr>https://academicguides.waldenu.edu/formandstyle/programs/dit</vt:lpwstr>
      </vt:variant>
      <vt:variant>
        <vt:lpwstr/>
      </vt:variant>
      <vt:variant>
        <vt:i4>1835057</vt:i4>
      </vt:variant>
      <vt:variant>
        <vt:i4>167</vt:i4>
      </vt:variant>
      <vt:variant>
        <vt:i4>0</vt:i4>
      </vt:variant>
      <vt:variant>
        <vt:i4>5</vt:i4>
      </vt:variant>
      <vt:variant>
        <vt:lpwstr/>
      </vt:variant>
      <vt:variant>
        <vt:lpwstr>_Toc41835881</vt:lpwstr>
      </vt:variant>
      <vt:variant>
        <vt:i4>1900593</vt:i4>
      </vt:variant>
      <vt:variant>
        <vt:i4>161</vt:i4>
      </vt:variant>
      <vt:variant>
        <vt:i4>0</vt:i4>
      </vt:variant>
      <vt:variant>
        <vt:i4>5</vt:i4>
      </vt:variant>
      <vt:variant>
        <vt:lpwstr/>
      </vt:variant>
      <vt:variant>
        <vt:lpwstr>_Toc41835880</vt:lpwstr>
      </vt:variant>
      <vt:variant>
        <vt:i4>655372</vt:i4>
      </vt:variant>
      <vt:variant>
        <vt:i4>3</vt:i4>
      </vt:variant>
      <vt:variant>
        <vt:i4>0</vt:i4>
      </vt:variant>
      <vt:variant>
        <vt:i4>5</vt:i4>
      </vt:variant>
      <vt:variant>
        <vt:lpwstr>https://academicguides.waldenu.edu/researchcenter</vt:lpwstr>
      </vt:variant>
      <vt:variant>
        <vt:lpwstr/>
      </vt:variant>
      <vt:variant>
        <vt:i4>4522061</vt:i4>
      </vt:variant>
      <vt:variant>
        <vt:i4>0</vt:i4>
      </vt:variant>
      <vt:variant>
        <vt:i4>0</vt:i4>
      </vt:variant>
      <vt:variant>
        <vt:i4>5</vt:i4>
      </vt:variant>
      <vt:variant>
        <vt:lpwstr>https://academicguides.waldenu.edu/researchcenter/resources/planning</vt:lpwstr>
      </vt:variant>
      <vt:variant>
        <vt:lpwstr>s-lg-box-3346831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DIT Doctoral Study Template, APA 7</dc:title>
  <dc:subject/>
  <dc:creator>Steven Case</dc:creator>
  <cp:keywords/>
  <cp:lastModifiedBy>Dhruvil Panchal</cp:lastModifiedBy>
  <cp:revision>21</cp:revision>
  <dcterms:created xsi:type="dcterms:W3CDTF">2022-10-22T03:26:00Z</dcterms:created>
  <dcterms:modified xsi:type="dcterms:W3CDTF">2023-11-30T17:48:00Z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0x01010063E53E6E77ACEB4583657397F6467774</vt:lpwstr>
  </property>
  <property fmtid="{D5CDD505-2E9C-101B-9397-08002B2CF9AE}" pid="3" name="GrammarlyDocumentId">
    <vt:lpwstr>983f04f88af596d99376a43ce8e8e22e776e943b93ee379efda8ce04f7be20c0</vt:lpwstr>
  </property>
</Properties>
</file>